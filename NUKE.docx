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5C50AB" w:rsidR="005C50AB" w:rsidP="005C50AB" w:rsidRDefault="005C50AB" w14:paraId="64D5026A" wp14:textId="0EAADCBE">
      <w:pPr>
        <w:rPr>
          <w:b/>
        </w:rPr>
      </w:pPr>
      <w:r w:rsidRPr="0EAADCBE" w:rsidR="0EAADCBE">
        <w:rPr>
          <w:rFonts w:ascii="Consolas" w:hAnsi="Consolas" w:eastAsia="Consolas" w:cs="Consolas"/>
          <w:b w:val="1"/>
          <w:bCs w:val="1"/>
        </w:rPr>
        <w:t>NUKE</w:t>
      </w:r>
      <w:r w:rsidRPr="0EAADCBE" w:rsidR="0EAADCBE">
        <w:rPr>
          <w:rFonts w:ascii="Consolas" w:hAnsi="Consolas" w:eastAsia="Consolas" w:cs="Consolas"/>
          <w:b w:val="1"/>
          <w:bCs w:val="1"/>
        </w:rPr>
        <w:t>.h</w:t>
      </w:r>
    </w:p>
    <w:p xmlns:wp14="http://schemas.microsoft.com/office/word/2010/wordml" w:rsidR="005C50AB" w:rsidP="005C50AB" w:rsidRDefault="005C50AB" w14:paraId="3DB19B79" wp14:noSpellErr="1" wp14:textId="51186B89">
      <w:r w:rsidRPr="0EAADCBE" w:rsidR="0EAADCBE">
        <w:rPr>
          <w:rFonts w:ascii="Consolas" w:hAnsi="Consolas" w:eastAsia="Consolas" w:cs="Consolas"/>
        </w:rPr>
        <w:t>/******************************************************************************</w:t>
      </w:r>
    </w:p>
    <w:p xmlns:wp14="http://schemas.microsoft.com/office/word/2010/wordml" w:rsidR="005C50AB" w:rsidP="005C50AB" w:rsidRDefault="005C50AB" w14:paraId="01E19286" wp14:noSpellErr="1" wp14:textId="26369054">
      <w:r w:rsidRPr="0EAADCBE" w:rsidR="0EAADCBE">
        <w:rPr>
          <w:rFonts w:ascii="Consolas" w:hAnsi="Consolas" w:eastAsia="Consolas" w:cs="Consolas"/>
        </w:rPr>
        <w:t xml:space="preserve"> * Inverse Kinematics for 4/6 legged bots using 3DOF lizard legs</w:t>
      </w:r>
    </w:p>
    <w:p xmlns:wp14="http://schemas.microsoft.com/office/word/2010/wordml" w:rsidR="005C50AB" w:rsidP="005C50AB" w:rsidRDefault="005C50AB" w14:paraId="2E249A37" wp14:noSpellErr="1" wp14:textId="146F4895">
      <w:r w:rsidRPr="0EAADCBE" w:rsidR="0EAADCBE">
        <w:rPr>
          <w:rFonts w:ascii="Consolas" w:hAnsi="Consolas" w:eastAsia="Consolas" w:cs="Consolas"/>
        </w:rPr>
        <w:t xml:space="preserve"> *</w:t>
      </w:r>
    </w:p>
    <w:p xmlns:wp14="http://schemas.microsoft.com/office/word/2010/wordml" w:rsidR="005C50AB" w:rsidP="005C50AB" w:rsidRDefault="005C50AB" w14:paraId="6DEA0DF5" wp14:noSpellErr="1" wp14:textId="66279DCC">
      <w:r w:rsidRPr="0EAADCBE" w:rsidR="0EAADCBE">
        <w:rPr>
          <w:rFonts w:ascii="Consolas" w:hAnsi="Consolas" w:eastAsia="Consolas" w:cs="Consolas"/>
        </w:rPr>
        <w:t xml:space="preserve"> * Auto-Generated by NUKE!</w:t>
      </w:r>
    </w:p>
    <w:p xmlns:wp14="http://schemas.microsoft.com/office/word/2010/wordml" w:rsidR="005C50AB" w:rsidP="005C50AB" w:rsidRDefault="005C50AB" w14:paraId="4521437A" wp14:noSpellErr="1" wp14:textId="5E7F6FBE">
      <w:r w:rsidRPr="0EAADCBE" w:rsidR="0EAADCBE">
        <w:rPr>
          <w:rFonts w:ascii="Consolas" w:hAnsi="Consolas" w:eastAsia="Consolas" w:cs="Consolas"/>
        </w:rPr>
        <w:t xml:space="preserve"> *   http://arbotix.googlecode.com</w:t>
      </w:r>
    </w:p>
    <w:p xmlns:wp14="http://schemas.microsoft.com/office/word/2010/wordml" w:rsidR="005C50AB" w:rsidP="005C50AB" w:rsidRDefault="005C50AB" w14:paraId="6E437B44" wp14:noSpellErr="1" wp14:textId="72C7B02A">
      <w:r w:rsidRPr="0EAADCBE" w:rsidR="0EAADCBE">
        <w:rPr>
          <w:rFonts w:ascii="Consolas" w:hAnsi="Consolas" w:eastAsia="Consolas" w:cs="Consolas"/>
        </w:rPr>
        <w:t xml:space="preserve"> *</w:t>
      </w:r>
    </w:p>
    <w:p xmlns:wp14="http://schemas.microsoft.com/office/word/2010/wordml" w:rsidR="005C50AB" w:rsidP="005C50AB" w:rsidRDefault="005C50AB" w14:paraId="4E30E699" wp14:noSpellErr="1" wp14:textId="7060C092">
      <w:r w:rsidRPr="0EAADCBE" w:rsidR="0EAADCBE">
        <w:rPr>
          <w:rFonts w:ascii="Consolas" w:hAnsi="Consolas" w:eastAsia="Consolas" w:cs="Consolas"/>
        </w:rPr>
        <w:t xml:space="preserve"> * FRONT VIEW       ^        ==0         0==</w:t>
      </w:r>
    </w:p>
    <w:p xmlns:wp14="http://schemas.microsoft.com/office/word/2010/wordml" w:rsidR="005C50AB" w:rsidP="005C50AB" w:rsidRDefault="005C50AB" w14:paraId="1D52E953" wp14:noSpellErr="1" wp14:textId="245BA285">
      <w:r w:rsidRPr="0EAADCBE" w:rsidR="0EAADCBE">
        <w:rPr>
          <w:rFonts w:ascii="Consolas" w:hAnsi="Consolas" w:eastAsia="Consolas" w:cs="Consolas"/>
        </w:rPr>
        <w:t xml:space="preserve"> *     /\___/\      |       |  0==[___]==0  |</w:t>
      </w:r>
    </w:p>
    <w:p xmlns:wp14="http://schemas.microsoft.com/office/word/2010/wordml" w:rsidR="005C50AB" w:rsidP="005C50AB" w:rsidRDefault="005C50AB" w14:paraId="788F6ECA" wp14:noSpellErr="1" wp14:textId="6E972572">
      <w:r w:rsidRPr="0EAADCBE" w:rsidR="0EAADCBE">
        <w:rPr>
          <w:rFonts w:ascii="Consolas" w:hAnsi="Consolas" w:eastAsia="Consolas" w:cs="Consolas"/>
        </w:rPr>
        <w:t xml:space="preserve"> *    /       \     Z       |               |</w:t>
      </w:r>
    </w:p>
    <w:p xmlns:wp14="http://schemas.microsoft.com/office/word/2010/wordml" w:rsidR="005C50AB" w:rsidP="005C50AB" w:rsidRDefault="005C50AB" w14:paraId="721740E8" wp14:noSpellErr="1" wp14:textId="1658A3B0">
      <w:r w:rsidRPr="0EAADCBE" w:rsidR="0EAADCBE">
        <w:rPr>
          <w:rFonts w:ascii="Consolas" w:hAnsi="Consolas" w:eastAsia="Consolas" w:cs="Consolas"/>
        </w:rPr>
        <w:t xml:space="preserve"> *</w:t>
      </w:r>
    </w:p>
    <w:p xmlns:wp14="http://schemas.microsoft.com/office/word/2010/wordml" w:rsidR="005C50AB" w:rsidP="005C50AB" w:rsidRDefault="005C50AB" w14:paraId="50D25CDC" wp14:noSpellErr="1" wp14:textId="140E1FB6">
      <w:r w:rsidRPr="0EAADCBE" w:rsidR="0EAADCBE">
        <w:rPr>
          <w:rFonts w:ascii="Consolas" w:hAnsi="Consolas" w:eastAsia="Consolas" w:cs="Consolas"/>
        </w:rPr>
        <w:t xml:space="preserve"> * TOP VIEW</w:t>
      </w:r>
    </w:p>
    <w:p xmlns:wp14="http://schemas.microsoft.com/office/word/2010/wordml" w:rsidR="005C50AB" w:rsidP="005C50AB" w:rsidRDefault="005C50AB" w14:paraId="0EE9ED29" wp14:noSpellErr="1" wp14:textId="17B13815">
      <w:r w:rsidRPr="0EAADCBE" w:rsidR="0EAADCBE">
        <w:rPr>
          <w:rFonts w:ascii="Consolas" w:hAnsi="Consolas" w:eastAsia="Consolas" w:cs="Consolas"/>
        </w:rPr>
        <w:t xml:space="preserve"> *    \       /     ^</w:t>
      </w:r>
    </w:p>
    <w:p xmlns:wp14="http://schemas.microsoft.com/office/word/2010/wordml" w:rsidR="005C50AB" w:rsidP="005C50AB" w:rsidRDefault="005C50AB" w14:paraId="7495B7F6" wp14:noSpellErr="1" wp14:textId="3BB58171">
      <w:r w:rsidRPr="0EAADCBE" w:rsidR="0EAADCBE">
        <w:rPr>
          <w:rFonts w:ascii="Consolas" w:hAnsi="Consolas" w:eastAsia="Consolas" w:cs="Consolas"/>
        </w:rPr>
        <w:t xml:space="preserve"> *     \_____/      |</w:t>
      </w:r>
    </w:p>
    <w:p xmlns:wp14="http://schemas.microsoft.com/office/word/2010/wordml" w:rsidR="005C50AB" w:rsidP="005C50AB" w:rsidRDefault="005C50AB" w14:paraId="1DB54EF1" wp14:noSpellErr="1" wp14:textId="146ECA13">
      <w:r w:rsidRPr="0EAADCBE" w:rsidR="0EAADCBE">
        <w:rPr>
          <w:rFonts w:ascii="Consolas" w:hAnsi="Consolas" w:eastAsia="Consolas" w:cs="Consolas"/>
        </w:rPr>
        <w:t xml:space="preserve"> *  ___|     |___   X</w:t>
      </w:r>
    </w:p>
    <w:p xmlns:wp14="http://schemas.microsoft.com/office/word/2010/wordml" w:rsidR="005C50AB" w:rsidP="005C50AB" w:rsidRDefault="005C50AB" w14:paraId="23D40783" wp14:noSpellErr="1" wp14:textId="4E392D13">
      <w:r w:rsidRPr="0EAADCBE" w:rsidR="0EAADCBE">
        <w:rPr>
          <w:rFonts w:ascii="Consolas" w:hAnsi="Consolas" w:eastAsia="Consolas" w:cs="Consolas"/>
        </w:rPr>
        <w:t xml:space="preserve"> *     |_____|</w:t>
      </w:r>
    </w:p>
    <w:p xmlns:wp14="http://schemas.microsoft.com/office/word/2010/wordml" w:rsidR="005C50AB" w:rsidP="005C50AB" w:rsidRDefault="005C50AB" w14:paraId="4DFD151B" wp14:noSpellErr="1" wp14:textId="7D0BD4BE">
      <w:r w:rsidRPr="0EAADCBE" w:rsidR="0EAADCBE">
        <w:rPr>
          <w:rFonts w:ascii="Consolas" w:hAnsi="Consolas" w:eastAsia="Consolas" w:cs="Consolas"/>
        </w:rPr>
        <w:t xml:space="preserve"> *     /     \      Y-&gt;</w:t>
      </w:r>
    </w:p>
    <w:p xmlns:wp14="http://schemas.microsoft.com/office/word/2010/wordml" w:rsidR="005C50AB" w:rsidP="005C50AB" w:rsidRDefault="005C50AB" w14:paraId="10C2FDE8" wp14:noSpellErr="1" wp14:textId="0E4BC3C9">
      <w:r w:rsidRPr="0EAADCBE" w:rsidR="0EAADCBE">
        <w:rPr>
          <w:rFonts w:ascii="Consolas" w:hAnsi="Consolas" w:eastAsia="Consolas" w:cs="Consolas"/>
        </w:rPr>
        <w:t xml:space="preserve"> *    /       \</w:t>
      </w:r>
    </w:p>
    <w:p xmlns:wp14="http://schemas.microsoft.com/office/word/2010/wordml" w:rsidR="005C50AB" w:rsidP="005C50AB" w:rsidRDefault="005C50AB" w14:paraId="37728A4A" wp14:noSpellErr="1" wp14:textId="35898ACC">
      <w:r w:rsidRPr="0EAADCBE" w:rsidR="0EAADCBE">
        <w:rPr>
          <w:rFonts w:ascii="Consolas" w:hAnsi="Consolas" w:eastAsia="Consolas" w:cs="Consolas"/>
        </w:rPr>
        <w:t xml:space="preserve"> *****************************************************************************/</w:t>
      </w:r>
    </w:p>
    <w:p xmlns:wp14="http://schemas.microsoft.com/office/word/2010/wordml" w:rsidR="005C50AB" w:rsidP="005C50AB" w:rsidRDefault="005C50AB" w14:paraId="302DE280" wp14:textId="77777777"/>
    <w:p xmlns:wp14="http://schemas.microsoft.com/office/word/2010/wordml" w:rsidR="005C50AB" w:rsidP="005C50AB" w:rsidRDefault="005C50AB" w14:paraId="6EB8CDC1" wp14:noSpellErr="1" wp14:textId="727D0192">
      <w:r w:rsidRPr="0EAADCBE" w:rsidR="0EAADCBE">
        <w:rPr>
          <w:rFonts w:ascii="Consolas" w:hAnsi="Consolas" w:eastAsia="Consolas" w:cs="Consolas"/>
        </w:rPr>
        <w:t>#ifndef NUKE</w:t>
      </w:r>
    </w:p>
    <w:p xmlns:wp14="http://schemas.microsoft.com/office/word/2010/wordml" w:rsidR="005C50AB" w:rsidP="005C50AB" w:rsidRDefault="005C50AB" w14:paraId="09DB3FD5" wp14:noSpellErr="1" wp14:textId="7D963CA6">
      <w:r w:rsidRPr="0EAADCBE" w:rsidR="0EAADCBE">
        <w:rPr>
          <w:rFonts w:ascii="Consolas" w:hAnsi="Consolas" w:eastAsia="Consolas" w:cs="Consolas"/>
        </w:rPr>
        <w:t>#define NUKE</w:t>
      </w:r>
    </w:p>
    <w:p xmlns:wp14="http://schemas.microsoft.com/office/word/2010/wordml" w:rsidR="005C50AB" w:rsidP="005C50AB" w:rsidRDefault="005C50AB" w14:paraId="34C2F5F4" wp14:textId="77777777"/>
    <w:p xmlns:wp14="http://schemas.microsoft.com/office/word/2010/wordml" w:rsidR="005C50AB" w:rsidP="005C50AB" w:rsidRDefault="005C50AB" w14:paraId="6703D1B6" wp14:noSpellErr="1" wp14:textId="462AA75A">
      <w:r w:rsidRPr="0EAADCBE" w:rsidR="0EAADCBE">
        <w:rPr>
          <w:rFonts w:ascii="Consolas" w:hAnsi="Consolas" w:eastAsia="Consolas" w:cs="Consolas"/>
        </w:rPr>
        <w:t>#define LEG_COUNT   6</w:t>
      </w:r>
    </w:p>
    <w:p xmlns:wp14="http://schemas.microsoft.com/office/word/2010/wordml" w:rsidR="005C50AB" w:rsidP="005C50AB" w:rsidRDefault="005C50AB" w14:paraId="1E64BAC2" wp14:textId="77777777"/>
    <w:p xmlns:wp14="http://schemas.microsoft.com/office/word/2010/wordml" w:rsidR="005C50AB" w:rsidP="005C50AB" w:rsidRDefault="005C50AB" w14:paraId="06C026E5" wp14:noSpellErr="1" wp14:textId="1353612D">
      <w:r w:rsidRPr="0EAADCBE" w:rsidR="0EAADCBE">
        <w:rPr>
          <w:rFonts w:ascii="Consolas" w:hAnsi="Consolas" w:eastAsia="Consolas" w:cs="Consolas"/>
        </w:rPr>
        <w:t>/* Body</w:t>
      </w:r>
    </w:p>
    <w:p xmlns:wp14="http://schemas.microsoft.com/office/word/2010/wordml" w:rsidR="005C50AB" w:rsidP="005C50AB" w:rsidRDefault="005C50AB" w14:paraId="3CB9C294" wp14:noSpellErr="1" wp14:textId="180D7B89">
      <w:r w:rsidRPr="0EAADCBE" w:rsidR="0EAADCBE">
        <w:rPr>
          <w:rFonts w:ascii="Consolas" w:hAnsi="Consolas" w:eastAsia="Consolas" w:cs="Consolas"/>
        </w:rPr>
        <w:t xml:space="preserve"> * We assume 4 legs are on the corners of a box defined by X_COXA x Y_COXA</w:t>
      </w:r>
    </w:p>
    <w:p xmlns:wp14="http://schemas.microsoft.com/office/word/2010/wordml" w:rsidR="005C50AB" w:rsidP="005C50AB" w:rsidRDefault="005C50AB" w14:paraId="15587783" wp14:noSpellErr="1" wp14:textId="2C4583ED">
      <w:r w:rsidRPr="0EAADCBE" w:rsidR="0EAADCBE">
        <w:rPr>
          <w:rFonts w:ascii="Consolas" w:hAnsi="Consolas" w:eastAsia="Consolas" w:cs="Consolas"/>
        </w:rPr>
        <w:t xml:space="preserve"> * Middle legs for a hexapod can be different Y, but should be halfway in X</w:t>
      </w:r>
    </w:p>
    <w:p xmlns:wp14="http://schemas.microsoft.com/office/word/2010/wordml" w:rsidR="005C50AB" w:rsidP="005C50AB" w:rsidRDefault="005C50AB" w14:paraId="5552B90D" wp14:noSpellErr="1" wp14:textId="5E6437D3">
      <w:r w:rsidRPr="0EAADCBE" w:rsidR="0EAADCBE">
        <w:rPr>
          <w:rFonts w:ascii="Consolas" w:hAnsi="Consolas" w:eastAsia="Consolas" w:cs="Consolas"/>
        </w:rPr>
        <w:t xml:space="preserve"> */</w:t>
      </w:r>
    </w:p>
    <w:p xmlns:wp14="http://schemas.microsoft.com/office/word/2010/wordml" w:rsidR="005C50AB" w:rsidP="005C50AB" w:rsidRDefault="005C50AB" w14:paraId="4CA4092D" wp14:noSpellErr="1" wp14:textId="504181BE">
      <w:r w:rsidRPr="0EAADCBE" w:rsidR="0EAADCBE">
        <w:rPr>
          <w:rFonts w:ascii="Consolas" w:hAnsi="Consolas" w:eastAsia="Consolas" w:cs="Consolas"/>
        </w:rPr>
        <w:t>#define X_COXA      60  // MM between front and back legs /2</w:t>
      </w:r>
    </w:p>
    <w:p xmlns:wp14="http://schemas.microsoft.com/office/word/2010/wordml" w:rsidR="005C50AB" w:rsidP="005C50AB" w:rsidRDefault="005C50AB" w14:paraId="5E8E0003" wp14:noSpellErr="1" wp14:textId="255B1EA2">
      <w:r w:rsidRPr="0EAADCBE" w:rsidR="0EAADCBE">
        <w:rPr>
          <w:rFonts w:ascii="Consolas" w:hAnsi="Consolas" w:eastAsia="Consolas" w:cs="Consolas"/>
        </w:rPr>
        <w:t>#define Y_COXA      60  // MM between front/back legs /2</w:t>
      </w:r>
    </w:p>
    <w:p xmlns:wp14="http://schemas.microsoft.com/office/word/2010/wordml" w:rsidR="005C50AB" w:rsidP="005C50AB" w:rsidRDefault="005C50AB" w14:paraId="0D3AFAFD" wp14:noSpellErr="1" wp14:textId="73554F59">
      <w:r w:rsidRPr="0EAADCBE" w:rsidR="0EAADCBE">
        <w:rPr>
          <w:rFonts w:ascii="Consolas" w:hAnsi="Consolas" w:eastAsia="Consolas" w:cs="Consolas"/>
        </w:rPr>
        <w:t>#define M_COXA      100  // MM between two middle legs /2</w:t>
      </w:r>
    </w:p>
    <w:p xmlns:wp14="http://schemas.microsoft.com/office/word/2010/wordml" w:rsidR="005C50AB" w:rsidP="005C50AB" w:rsidRDefault="005C50AB" w14:paraId="00671735" wp14:textId="77777777"/>
    <w:p xmlns:wp14="http://schemas.microsoft.com/office/word/2010/wordml" w:rsidR="005C50AB" w:rsidP="005C50AB" w:rsidRDefault="005C50AB" w14:paraId="552B1C58" wp14:noSpellErr="1" wp14:textId="3F017323">
      <w:r w:rsidRPr="0EAADCBE" w:rsidR="0EAADCBE">
        <w:rPr>
          <w:rFonts w:ascii="Consolas" w:hAnsi="Consolas" w:eastAsia="Consolas" w:cs="Consolas"/>
        </w:rPr>
        <w:t>/* Legs */</w:t>
      </w:r>
    </w:p>
    <w:p xmlns:wp14="http://schemas.microsoft.com/office/word/2010/wordml" w:rsidR="005C50AB" w:rsidP="005C50AB" w:rsidRDefault="005C50AB" w14:paraId="72D3CD4F" wp14:noSpellErr="1" wp14:textId="2FE203CA">
      <w:r w:rsidRPr="0EAADCBE" w:rsidR="0EAADCBE">
        <w:rPr>
          <w:rFonts w:ascii="Consolas" w:hAnsi="Consolas" w:eastAsia="Consolas" w:cs="Consolas"/>
        </w:rPr>
        <w:t>#define L_COXA      52  // MM distance from coxa servo to femur servo</w:t>
      </w:r>
    </w:p>
    <w:p xmlns:wp14="http://schemas.microsoft.com/office/word/2010/wordml" w:rsidR="005C50AB" w:rsidP="005C50AB" w:rsidRDefault="005C50AB" w14:paraId="551B4AD1" wp14:noSpellErr="1" wp14:textId="1F2DC925">
      <w:r w:rsidRPr="0EAADCBE" w:rsidR="0EAADCBE">
        <w:rPr>
          <w:rFonts w:ascii="Consolas" w:hAnsi="Consolas" w:eastAsia="Consolas" w:cs="Consolas"/>
        </w:rPr>
        <w:t>#define L_FEMUR     82 // MM distance from femur servo to tibia servo</w:t>
      </w:r>
    </w:p>
    <w:p xmlns:wp14="http://schemas.microsoft.com/office/word/2010/wordml" w:rsidR="005C50AB" w:rsidP="005C50AB" w:rsidRDefault="005C50AB" w14:paraId="198D262E" wp14:noSpellErr="1" wp14:textId="575D2861">
      <w:r w:rsidRPr="0EAADCBE" w:rsidR="0EAADCBE">
        <w:rPr>
          <w:rFonts w:ascii="Consolas" w:hAnsi="Consolas" w:eastAsia="Consolas" w:cs="Consolas"/>
        </w:rPr>
        <w:t>#define L_TIBIA     140 // MM distance from tibia servo to foot</w:t>
      </w:r>
    </w:p>
    <w:p xmlns:wp14="http://schemas.microsoft.com/office/word/2010/wordml" w:rsidR="005C50AB" w:rsidP="005C50AB" w:rsidRDefault="005C50AB" w14:paraId="73365813" wp14:textId="77777777"/>
    <w:p xmlns:wp14="http://schemas.microsoft.com/office/word/2010/wordml" w:rsidR="005C50AB" w:rsidP="005C50AB" w:rsidRDefault="005C50AB" w14:paraId="614EE130" wp14:noSpellErr="1" wp14:textId="21AD5504">
      <w:r w:rsidRPr="0EAADCBE" w:rsidR="0EAADCBE">
        <w:rPr>
          <w:rFonts w:ascii="Consolas" w:hAnsi="Consolas" w:eastAsia="Consolas" w:cs="Consolas"/>
        </w:rPr>
        <w:t>/* Servo IDs */</w:t>
      </w:r>
    </w:p>
    <w:p xmlns:wp14="http://schemas.microsoft.com/office/word/2010/wordml" w:rsidR="005C50AB" w:rsidP="005C50AB" w:rsidRDefault="005C50AB" w14:paraId="346FB7CA" wp14:noSpellErr="1" wp14:textId="7DED3349">
      <w:r w:rsidRPr="0EAADCBE" w:rsidR="0EAADCBE">
        <w:rPr>
          <w:rFonts w:ascii="Consolas" w:hAnsi="Consolas" w:eastAsia="Consolas" w:cs="Consolas"/>
        </w:rPr>
        <w:t>#define RM_TIBIA 18</w:t>
      </w:r>
    </w:p>
    <w:p xmlns:wp14="http://schemas.microsoft.com/office/word/2010/wordml" w:rsidR="005C50AB" w:rsidP="005C50AB" w:rsidRDefault="005C50AB" w14:paraId="681F32F0" wp14:noSpellErr="1" wp14:textId="405066B6">
      <w:r w:rsidRPr="0EAADCBE" w:rsidR="0EAADCBE">
        <w:rPr>
          <w:rFonts w:ascii="Consolas" w:hAnsi="Consolas" w:eastAsia="Consolas" w:cs="Consolas"/>
        </w:rPr>
        <w:t>#define RF_COXA 2</w:t>
      </w:r>
    </w:p>
    <w:p xmlns:wp14="http://schemas.microsoft.com/office/word/2010/wordml" w:rsidR="005C50AB" w:rsidP="005C50AB" w:rsidRDefault="005C50AB" w14:paraId="092C6D28" wp14:noSpellErr="1" wp14:textId="63F56F1E">
      <w:r w:rsidRPr="0EAADCBE" w:rsidR="0EAADCBE">
        <w:rPr>
          <w:rFonts w:ascii="Consolas" w:hAnsi="Consolas" w:eastAsia="Consolas" w:cs="Consolas"/>
        </w:rPr>
        <w:t>#define LR_TIBIA 11</w:t>
      </w:r>
    </w:p>
    <w:p xmlns:wp14="http://schemas.microsoft.com/office/word/2010/wordml" w:rsidR="005C50AB" w:rsidP="005C50AB" w:rsidRDefault="005C50AB" w14:paraId="660D7852" wp14:noSpellErr="1" wp14:textId="70F3C3C1">
      <w:r w:rsidRPr="0EAADCBE" w:rsidR="0EAADCBE">
        <w:rPr>
          <w:rFonts w:ascii="Consolas" w:hAnsi="Consolas" w:eastAsia="Consolas" w:cs="Consolas"/>
        </w:rPr>
        <w:t>#define LF_FEMUR 3</w:t>
      </w:r>
    </w:p>
    <w:p xmlns:wp14="http://schemas.microsoft.com/office/word/2010/wordml" w:rsidR="005C50AB" w:rsidP="005C50AB" w:rsidRDefault="005C50AB" w14:paraId="2FBB005B" wp14:noSpellErr="1" wp14:textId="634E633A">
      <w:r w:rsidRPr="0EAADCBE" w:rsidR="0EAADCBE">
        <w:rPr>
          <w:rFonts w:ascii="Consolas" w:hAnsi="Consolas" w:eastAsia="Consolas" w:cs="Consolas"/>
        </w:rPr>
        <w:t>#define RF_TIBIA 6</w:t>
      </w:r>
    </w:p>
    <w:p xmlns:wp14="http://schemas.microsoft.com/office/word/2010/wordml" w:rsidR="005C50AB" w:rsidP="005C50AB" w:rsidRDefault="005C50AB" w14:paraId="1AC69971" wp14:noSpellErr="1" wp14:textId="40DF9C92">
      <w:r w:rsidRPr="0EAADCBE" w:rsidR="0EAADCBE">
        <w:rPr>
          <w:rFonts w:ascii="Consolas" w:hAnsi="Consolas" w:eastAsia="Consolas" w:cs="Consolas"/>
        </w:rPr>
        <w:t>#define RM_FEMUR 16</w:t>
      </w:r>
    </w:p>
    <w:p xmlns:wp14="http://schemas.microsoft.com/office/word/2010/wordml" w:rsidR="005C50AB" w:rsidP="005C50AB" w:rsidRDefault="005C50AB" w14:paraId="6F82959B" wp14:noSpellErr="1" wp14:textId="68FADDF4">
      <w:r w:rsidRPr="0EAADCBE" w:rsidR="0EAADCBE">
        <w:rPr>
          <w:rFonts w:ascii="Consolas" w:hAnsi="Consolas" w:eastAsia="Consolas" w:cs="Consolas"/>
        </w:rPr>
        <w:t>#define RM_COXA 14</w:t>
      </w:r>
    </w:p>
    <w:p xmlns:wp14="http://schemas.microsoft.com/office/word/2010/wordml" w:rsidR="005C50AB" w:rsidP="005C50AB" w:rsidRDefault="005C50AB" w14:paraId="71951F69" wp14:noSpellErr="1" wp14:textId="15793032">
      <w:r w:rsidRPr="0EAADCBE" w:rsidR="0EAADCBE">
        <w:rPr>
          <w:rFonts w:ascii="Consolas" w:hAnsi="Consolas" w:eastAsia="Consolas" w:cs="Consolas"/>
        </w:rPr>
        <w:t>#define RR_COXA 8</w:t>
      </w:r>
    </w:p>
    <w:p xmlns:wp14="http://schemas.microsoft.com/office/word/2010/wordml" w:rsidR="005C50AB" w:rsidP="005C50AB" w:rsidRDefault="005C50AB" w14:paraId="25F54814" wp14:noSpellErr="1" wp14:textId="5AB0D677">
      <w:r w:rsidRPr="0EAADCBE" w:rsidR="0EAADCBE">
        <w:rPr>
          <w:rFonts w:ascii="Consolas" w:hAnsi="Consolas" w:eastAsia="Consolas" w:cs="Consolas"/>
        </w:rPr>
        <w:t>#define LF_TIBIA 5</w:t>
      </w:r>
    </w:p>
    <w:p xmlns:wp14="http://schemas.microsoft.com/office/word/2010/wordml" w:rsidR="005C50AB" w:rsidP="005C50AB" w:rsidRDefault="005C50AB" w14:paraId="3C61BE9F" wp14:noSpellErr="1" wp14:textId="6E7330D6">
      <w:r w:rsidRPr="0EAADCBE" w:rsidR="0EAADCBE">
        <w:rPr>
          <w:rFonts w:ascii="Consolas" w:hAnsi="Consolas" w:eastAsia="Consolas" w:cs="Consolas"/>
        </w:rPr>
        <w:t>#define LF_COXA 1</w:t>
      </w:r>
    </w:p>
    <w:p xmlns:wp14="http://schemas.microsoft.com/office/word/2010/wordml" w:rsidR="005C50AB" w:rsidP="005C50AB" w:rsidRDefault="005C50AB" w14:paraId="53F0F720" wp14:noSpellErr="1" wp14:textId="25772B37">
      <w:r w:rsidRPr="0EAADCBE" w:rsidR="0EAADCBE">
        <w:rPr>
          <w:rFonts w:ascii="Consolas" w:hAnsi="Consolas" w:eastAsia="Consolas" w:cs="Consolas"/>
        </w:rPr>
        <w:t>#define LR_FEMUR 9</w:t>
      </w:r>
    </w:p>
    <w:p xmlns:wp14="http://schemas.microsoft.com/office/word/2010/wordml" w:rsidR="005C50AB" w:rsidP="005C50AB" w:rsidRDefault="005C50AB" w14:paraId="598D876E" wp14:noSpellErr="1" wp14:textId="7191A098">
      <w:r w:rsidRPr="0EAADCBE" w:rsidR="0EAADCBE">
        <w:rPr>
          <w:rFonts w:ascii="Consolas" w:hAnsi="Consolas" w:eastAsia="Consolas" w:cs="Consolas"/>
        </w:rPr>
        <w:t>#define RR_FEMUR 10</w:t>
      </w:r>
    </w:p>
    <w:p xmlns:wp14="http://schemas.microsoft.com/office/word/2010/wordml" w:rsidR="005C50AB" w:rsidP="005C50AB" w:rsidRDefault="005C50AB" w14:paraId="0F3CFDD1" wp14:noSpellErr="1" wp14:textId="40E1C5DB">
      <w:r w:rsidRPr="0EAADCBE" w:rsidR="0EAADCBE">
        <w:rPr>
          <w:rFonts w:ascii="Consolas" w:hAnsi="Consolas" w:eastAsia="Consolas" w:cs="Consolas"/>
        </w:rPr>
        <w:t>#define LM_TIBIA 17</w:t>
      </w:r>
    </w:p>
    <w:p xmlns:wp14="http://schemas.microsoft.com/office/word/2010/wordml" w:rsidR="005C50AB" w:rsidP="005C50AB" w:rsidRDefault="005C50AB" w14:paraId="316FAA4B" wp14:noSpellErr="1" wp14:textId="76E4219A">
      <w:r w:rsidRPr="0EAADCBE" w:rsidR="0EAADCBE">
        <w:rPr>
          <w:rFonts w:ascii="Consolas" w:hAnsi="Consolas" w:eastAsia="Consolas" w:cs="Consolas"/>
        </w:rPr>
        <w:t>#define RF_FEMUR 4</w:t>
      </w:r>
    </w:p>
    <w:p xmlns:wp14="http://schemas.microsoft.com/office/word/2010/wordml" w:rsidR="005C50AB" w:rsidP="005C50AB" w:rsidRDefault="005C50AB" w14:paraId="67E85958" wp14:noSpellErr="1" wp14:textId="1A63C882">
      <w:r w:rsidRPr="0EAADCBE" w:rsidR="0EAADCBE">
        <w:rPr>
          <w:rFonts w:ascii="Consolas" w:hAnsi="Consolas" w:eastAsia="Consolas" w:cs="Consolas"/>
        </w:rPr>
        <w:t>#define LM_FEMUR 15</w:t>
      </w:r>
    </w:p>
    <w:p xmlns:wp14="http://schemas.microsoft.com/office/word/2010/wordml" w:rsidR="005C50AB" w:rsidP="005C50AB" w:rsidRDefault="005C50AB" w14:paraId="0215F4BE" wp14:noSpellErr="1" wp14:textId="1C85DF59">
      <w:r w:rsidRPr="0EAADCBE" w:rsidR="0EAADCBE">
        <w:rPr>
          <w:rFonts w:ascii="Consolas" w:hAnsi="Consolas" w:eastAsia="Consolas" w:cs="Consolas"/>
        </w:rPr>
        <w:t>#define RR_TIBIA 12</w:t>
      </w:r>
    </w:p>
    <w:p xmlns:wp14="http://schemas.microsoft.com/office/word/2010/wordml" w:rsidR="005C50AB" w:rsidP="005C50AB" w:rsidRDefault="005C50AB" w14:paraId="5AF9C295" wp14:noSpellErr="1" wp14:textId="7490C203">
      <w:r w:rsidRPr="0EAADCBE" w:rsidR="0EAADCBE">
        <w:rPr>
          <w:rFonts w:ascii="Consolas" w:hAnsi="Consolas" w:eastAsia="Consolas" w:cs="Consolas"/>
        </w:rPr>
        <w:t>#define LM_COXA 13</w:t>
      </w:r>
    </w:p>
    <w:p xmlns:wp14="http://schemas.microsoft.com/office/word/2010/wordml" w:rsidR="005C50AB" w:rsidP="005C50AB" w:rsidRDefault="005C50AB" w14:paraId="08EEA585" wp14:noSpellErr="1" wp14:textId="4D2548D0">
      <w:r w:rsidRPr="0EAADCBE" w:rsidR="0EAADCBE">
        <w:rPr>
          <w:rFonts w:ascii="Consolas" w:hAnsi="Consolas" w:eastAsia="Consolas" w:cs="Consolas"/>
        </w:rPr>
        <w:t>#define LR_COXA 7</w:t>
      </w:r>
    </w:p>
    <w:p xmlns:wp14="http://schemas.microsoft.com/office/word/2010/wordml" w:rsidR="005C50AB" w:rsidP="005C50AB" w:rsidRDefault="005C50AB" w14:paraId="1ADDC0CF" wp14:textId="77777777"/>
    <w:p xmlns:wp14="http://schemas.microsoft.com/office/word/2010/wordml" w:rsidR="005C50AB" w:rsidP="005C50AB" w:rsidRDefault="005C50AB" w14:paraId="0FBFDF75" wp14:noSpellErr="1" wp14:textId="3BCAE561">
      <w:r w:rsidRPr="0EAADCBE" w:rsidR="0EAADCBE">
        <w:rPr>
          <w:rFonts w:ascii="Consolas" w:hAnsi="Consolas" w:eastAsia="Consolas" w:cs="Consolas"/>
        </w:rPr>
        <w:t>/* A leg position request (output of body calcs, input to simple 3dof solver). */</w:t>
      </w:r>
    </w:p>
    <w:p xmlns:wp14="http://schemas.microsoft.com/office/word/2010/wordml" w:rsidR="005C50AB" w:rsidP="005C50AB" w:rsidRDefault="005C50AB" w14:paraId="6729E710" wp14:noSpellErr="1" wp14:textId="23C7B731">
      <w:r w:rsidRPr="0EAADCBE" w:rsidR="0EAADCBE">
        <w:rPr>
          <w:rFonts w:ascii="Consolas" w:hAnsi="Consolas" w:eastAsia="Consolas" w:cs="Consolas"/>
        </w:rPr>
        <w:t>typedef struct{</w:t>
      </w:r>
    </w:p>
    <w:p xmlns:wp14="http://schemas.microsoft.com/office/word/2010/wordml" w:rsidR="005C50AB" w:rsidP="005C50AB" w:rsidRDefault="005C50AB" w14:paraId="086780E6" wp14:noSpellErr="1" wp14:textId="60339967">
      <w:r w:rsidRPr="0EAADCBE" w:rsidR="0EAADCBE">
        <w:rPr>
          <w:rFonts w:ascii="Consolas" w:hAnsi="Consolas" w:eastAsia="Consolas" w:cs="Consolas"/>
        </w:rPr>
        <w:t xml:space="preserve">    int x;</w:t>
      </w:r>
    </w:p>
    <w:p xmlns:wp14="http://schemas.microsoft.com/office/word/2010/wordml" w:rsidR="005C50AB" w:rsidP="005C50AB" w:rsidRDefault="005C50AB" w14:paraId="58EB03C1" wp14:noSpellErr="1" wp14:textId="48803563">
      <w:r w:rsidRPr="0EAADCBE" w:rsidR="0EAADCBE">
        <w:rPr>
          <w:rFonts w:ascii="Consolas" w:hAnsi="Consolas" w:eastAsia="Consolas" w:cs="Consolas"/>
        </w:rPr>
        <w:t xml:space="preserve">    int y;</w:t>
      </w:r>
    </w:p>
    <w:p xmlns:wp14="http://schemas.microsoft.com/office/word/2010/wordml" w:rsidR="005C50AB" w:rsidP="005C50AB" w:rsidRDefault="005C50AB" w14:paraId="78DE2D8B" wp14:noSpellErr="1" wp14:textId="3DC50A5C">
      <w:r w:rsidRPr="0EAADCBE" w:rsidR="0EAADCBE">
        <w:rPr>
          <w:rFonts w:ascii="Consolas" w:hAnsi="Consolas" w:eastAsia="Consolas" w:cs="Consolas"/>
        </w:rPr>
        <w:t xml:space="preserve">    int z;</w:t>
      </w:r>
    </w:p>
    <w:p xmlns:wp14="http://schemas.microsoft.com/office/word/2010/wordml" w:rsidR="005C50AB" w:rsidP="005C50AB" w:rsidRDefault="005C50AB" w14:paraId="50AEE025" wp14:noSpellErr="1" wp14:textId="0E2914CB">
      <w:r w:rsidRPr="0EAADCBE" w:rsidR="0EAADCBE">
        <w:rPr>
          <w:rFonts w:ascii="Consolas" w:hAnsi="Consolas" w:eastAsia="Consolas" w:cs="Consolas"/>
        </w:rPr>
        <w:t xml:space="preserve">    float r;</w:t>
      </w:r>
    </w:p>
    <w:p xmlns:wp14="http://schemas.microsoft.com/office/word/2010/wordml" w:rsidR="005C50AB" w:rsidP="005C50AB" w:rsidRDefault="005C50AB" w14:paraId="1A016EC7" wp14:noSpellErr="1" wp14:textId="6829C4A7">
      <w:r w:rsidRPr="0EAADCBE" w:rsidR="0EAADCBE">
        <w:rPr>
          <w:rFonts w:ascii="Consolas" w:hAnsi="Consolas" w:eastAsia="Consolas" w:cs="Consolas"/>
        </w:rPr>
        <w:t>} ik_req_t;</w:t>
      </w:r>
    </w:p>
    <w:p xmlns:wp14="http://schemas.microsoft.com/office/word/2010/wordml" w:rsidR="005C50AB" w:rsidP="005C50AB" w:rsidRDefault="005C50AB" w14:paraId="64DC45EB" wp14:textId="77777777"/>
    <w:p xmlns:wp14="http://schemas.microsoft.com/office/word/2010/wordml" w:rsidR="005C50AB" w:rsidP="005C50AB" w:rsidRDefault="005C50AB" w14:paraId="506B45A7" wp14:textId="07C365F9">
      <w:r w:rsidRPr="0EAADCBE" w:rsidR="0EAADCBE">
        <w:rPr>
          <w:rFonts w:ascii="Consolas" w:hAnsi="Consolas" w:eastAsia="Consolas" w:cs="Consolas"/>
        </w:rPr>
        <w:t>/* Servo ouptut values (output of 3dof leg solver). */</w:t>
      </w:r>
    </w:p>
    <w:p xmlns:wp14="http://schemas.microsoft.com/office/word/2010/wordml" w:rsidR="005C50AB" w:rsidP="005C50AB" w:rsidRDefault="005C50AB" w14:paraId="39BED0D0" wp14:noSpellErr="1" wp14:textId="0E3DEE00">
      <w:r w:rsidRPr="0EAADCBE" w:rsidR="0EAADCBE">
        <w:rPr>
          <w:rFonts w:ascii="Consolas" w:hAnsi="Consolas" w:eastAsia="Consolas" w:cs="Consolas"/>
        </w:rPr>
        <w:t>typedef struct{</w:t>
      </w:r>
    </w:p>
    <w:p xmlns:wp14="http://schemas.microsoft.com/office/word/2010/wordml" w:rsidR="005C50AB" w:rsidP="005C50AB" w:rsidRDefault="005C50AB" w14:paraId="01C1EAA7" wp14:noSpellErr="1" wp14:textId="4D6C9188">
      <w:r w:rsidRPr="0EAADCBE" w:rsidR="0EAADCBE">
        <w:rPr>
          <w:rFonts w:ascii="Consolas" w:hAnsi="Consolas" w:eastAsia="Consolas" w:cs="Consolas"/>
        </w:rPr>
        <w:t xml:space="preserve">    int coxa;</w:t>
      </w:r>
    </w:p>
    <w:p xmlns:wp14="http://schemas.microsoft.com/office/word/2010/wordml" w:rsidR="005C50AB" w:rsidP="005C50AB" w:rsidRDefault="005C50AB" w14:paraId="489A041F" wp14:noSpellErr="1" wp14:textId="7D0B7138">
      <w:r w:rsidRPr="0EAADCBE" w:rsidR="0EAADCBE">
        <w:rPr>
          <w:rFonts w:ascii="Consolas" w:hAnsi="Consolas" w:eastAsia="Consolas" w:cs="Consolas"/>
        </w:rPr>
        <w:t xml:space="preserve">    int femur;</w:t>
      </w:r>
    </w:p>
    <w:p xmlns:wp14="http://schemas.microsoft.com/office/word/2010/wordml" w:rsidR="005C50AB" w:rsidP="005C50AB" w:rsidRDefault="005C50AB" w14:paraId="0A46E155" wp14:noSpellErr="1" wp14:textId="655A2F61">
      <w:r w:rsidRPr="0EAADCBE" w:rsidR="0EAADCBE">
        <w:rPr>
          <w:rFonts w:ascii="Consolas" w:hAnsi="Consolas" w:eastAsia="Consolas" w:cs="Consolas"/>
        </w:rPr>
        <w:t xml:space="preserve">    int tibia;</w:t>
      </w:r>
    </w:p>
    <w:p xmlns:wp14="http://schemas.microsoft.com/office/word/2010/wordml" w:rsidR="005C50AB" w:rsidP="005C50AB" w:rsidRDefault="005C50AB" w14:paraId="5AC6BD07" wp14:noSpellErr="1" wp14:textId="3EB521A8">
      <w:r w:rsidRPr="0EAADCBE" w:rsidR="0EAADCBE">
        <w:rPr>
          <w:rFonts w:ascii="Consolas" w:hAnsi="Consolas" w:eastAsia="Consolas" w:cs="Consolas"/>
        </w:rPr>
        <w:t>} ik_sol_t;</w:t>
      </w:r>
    </w:p>
    <w:p xmlns:wp14="http://schemas.microsoft.com/office/word/2010/wordml" w:rsidR="005C50AB" w:rsidP="005C50AB" w:rsidRDefault="005C50AB" w14:paraId="2F741CB7" wp14:textId="77777777"/>
    <w:p xmlns:wp14="http://schemas.microsoft.com/office/word/2010/wordml" w:rsidR="005C50AB" w:rsidP="005C50AB" w:rsidRDefault="005C50AB" w14:paraId="0302D280" wp14:noSpellErr="1" wp14:textId="772ADA8A">
      <w:r w:rsidRPr="0EAADCBE" w:rsidR="0EAADCBE">
        <w:rPr>
          <w:rFonts w:ascii="Consolas" w:hAnsi="Consolas" w:eastAsia="Consolas" w:cs="Consolas"/>
        </w:rPr>
        <w:t>/* Actual positions, and indices of array. */</w:t>
      </w:r>
    </w:p>
    <w:p xmlns:wp14="http://schemas.microsoft.com/office/word/2010/wordml" w:rsidR="005C50AB" w:rsidP="005C50AB" w:rsidRDefault="005C50AB" w14:paraId="480EAF8F" wp14:noSpellErr="1" wp14:textId="3CB0F754">
      <w:r w:rsidRPr="0EAADCBE" w:rsidR="0EAADCBE">
        <w:rPr>
          <w:rFonts w:ascii="Consolas" w:hAnsi="Consolas" w:eastAsia="Consolas" w:cs="Consolas"/>
        </w:rPr>
        <w:t>extern ik_req_t endpoints[LEG_COUNT];</w:t>
      </w:r>
    </w:p>
    <w:p xmlns:wp14="http://schemas.microsoft.com/office/word/2010/wordml" w:rsidR="005C50AB" w:rsidP="005C50AB" w:rsidRDefault="005C50AB" w14:paraId="658C6099" wp14:noSpellErr="1" wp14:textId="7603E310">
      <w:r w:rsidRPr="0EAADCBE" w:rsidR="0EAADCBE">
        <w:rPr>
          <w:rFonts w:ascii="Consolas" w:hAnsi="Consolas" w:eastAsia="Consolas" w:cs="Consolas"/>
        </w:rPr>
        <w:t>#define RIGHT_FRONT    0</w:t>
      </w:r>
    </w:p>
    <w:p xmlns:wp14="http://schemas.microsoft.com/office/word/2010/wordml" w:rsidR="005C50AB" w:rsidP="005C50AB" w:rsidRDefault="005C50AB" w14:paraId="23CDC782" wp14:noSpellErr="1" wp14:textId="3DC84E27">
      <w:r w:rsidRPr="0EAADCBE" w:rsidR="0EAADCBE">
        <w:rPr>
          <w:rFonts w:ascii="Consolas" w:hAnsi="Consolas" w:eastAsia="Consolas" w:cs="Consolas"/>
        </w:rPr>
        <w:t>#define RIGHT_REAR     1</w:t>
      </w:r>
    </w:p>
    <w:p xmlns:wp14="http://schemas.microsoft.com/office/word/2010/wordml" w:rsidR="005C50AB" w:rsidP="005C50AB" w:rsidRDefault="005C50AB" w14:paraId="0507F599" wp14:noSpellErr="1" wp14:textId="541E635C">
      <w:r w:rsidRPr="0EAADCBE" w:rsidR="0EAADCBE">
        <w:rPr>
          <w:rFonts w:ascii="Consolas" w:hAnsi="Consolas" w:eastAsia="Consolas" w:cs="Consolas"/>
        </w:rPr>
        <w:t>#define LEFT_FRONT     2</w:t>
      </w:r>
    </w:p>
    <w:p xmlns:wp14="http://schemas.microsoft.com/office/word/2010/wordml" w:rsidR="005C50AB" w:rsidP="005C50AB" w:rsidRDefault="005C50AB" w14:paraId="4C3D3845" wp14:noSpellErr="1" wp14:textId="6A43BDF4">
      <w:r w:rsidRPr="0EAADCBE" w:rsidR="0EAADCBE">
        <w:rPr>
          <w:rFonts w:ascii="Consolas" w:hAnsi="Consolas" w:eastAsia="Consolas" w:cs="Consolas"/>
        </w:rPr>
        <w:t>#define LEFT_REAR      3</w:t>
      </w:r>
    </w:p>
    <w:p xmlns:wp14="http://schemas.microsoft.com/office/word/2010/wordml" w:rsidR="005C50AB" w:rsidP="005C50AB" w:rsidRDefault="005C50AB" w14:paraId="2EE22526" wp14:noSpellErr="1" wp14:textId="0C1810FD">
      <w:r w:rsidRPr="0EAADCBE" w:rsidR="0EAADCBE">
        <w:rPr>
          <w:rFonts w:ascii="Consolas" w:hAnsi="Consolas" w:eastAsia="Consolas" w:cs="Consolas"/>
        </w:rPr>
        <w:t>#define RIGHT_MIDDLE   4</w:t>
      </w:r>
    </w:p>
    <w:p xmlns:wp14="http://schemas.microsoft.com/office/word/2010/wordml" w:rsidR="005C50AB" w:rsidP="005C50AB" w:rsidRDefault="005C50AB" w14:paraId="152B077B" wp14:noSpellErr="1" wp14:textId="2AFD608E">
      <w:r w:rsidRPr="0EAADCBE" w:rsidR="0EAADCBE">
        <w:rPr>
          <w:rFonts w:ascii="Consolas" w:hAnsi="Consolas" w:eastAsia="Consolas" w:cs="Consolas"/>
        </w:rPr>
        <w:t>#define LEFT_MIDDLE    5</w:t>
      </w:r>
    </w:p>
    <w:p xmlns:wp14="http://schemas.microsoft.com/office/word/2010/wordml" w:rsidR="005C50AB" w:rsidP="005C50AB" w:rsidRDefault="005C50AB" w14:paraId="16C47A80" wp14:textId="77777777"/>
    <w:p xmlns:wp14="http://schemas.microsoft.com/office/word/2010/wordml" w:rsidR="005C50AB" w:rsidP="005C50AB" w:rsidRDefault="005C50AB" w14:paraId="58F6B8E3" wp14:textId="74A9EE39">
      <w:r w:rsidRPr="0EAADCBE" w:rsidR="0EAADCBE">
        <w:rPr>
          <w:rFonts w:ascii="Consolas" w:hAnsi="Consolas" w:eastAsia="Consolas" w:cs="Consolas"/>
        </w:rPr>
        <w:t>extern BioloidController bioloid;</w:t>
      </w:r>
    </w:p>
    <w:p xmlns:wp14="http://schemas.microsoft.com/office/word/2010/wordml" w:rsidR="005C50AB" w:rsidP="005C50AB" w:rsidRDefault="005C50AB" w14:paraId="0161C1ED" wp14:textId="77777777"/>
    <w:p xmlns:wp14="http://schemas.microsoft.com/office/word/2010/wordml" w:rsidR="005C50AB" w:rsidP="005C50AB" w:rsidRDefault="005C50AB" w14:paraId="731681BE" wp14:noSpellErr="1" wp14:textId="0982239E">
      <w:r w:rsidRPr="0EAADCBE" w:rsidR="0EAADCBE">
        <w:rPr>
          <w:rFonts w:ascii="Consolas" w:hAnsi="Consolas" w:eastAsia="Consolas" w:cs="Consolas"/>
        </w:rPr>
        <w:t>/* Parameters for manipulating body position */</w:t>
      </w:r>
    </w:p>
    <w:p xmlns:wp14="http://schemas.microsoft.com/office/word/2010/wordml" w:rsidR="005C50AB" w:rsidP="005C50AB" w:rsidRDefault="005C50AB" w14:paraId="4F510232" wp14:noSpellErr="1" wp14:textId="681D0C74">
      <w:r w:rsidRPr="0EAADCBE" w:rsidR="0EAADCBE">
        <w:rPr>
          <w:rFonts w:ascii="Consolas" w:hAnsi="Consolas" w:eastAsia="Consolas" w:cs="Consolas"/>
        </w:rPr>
        <w:t>extern float bodyRotX;    // body roll</w:t>
      </w:r>
    </w:p>
    <w:p xmlns:wp14="http://schemas.microsoft.com/office/word/2010/wordml" w:rsidR="005C50AB" w:rsidP="005C50AB" w:rsidRDefault="005C50AB" w14:paraId="5BCB50B1" wp14:noSpellErr="1" wp14:textId="6B79D0E2">
      <w:r w:rsidRPr="0EAADCBE" w:rsidR="0EAADCBE">
        <w:rPr>
          <w:rFonts w:ascii="Consolas" w:hAnsi="Consolas" w:eastAsia="Consolas" w:cs="Consolas"/>
        </w:rPr>
        <w:t>extern float bodyRotY;    // body pitch</w:t>
      </w:r>
    </w:p>
    <w:p xmlns:wp14="http://schemas.microsoft.com/office/word/2010/wordml" w:rsidR="005C50AB" w:rsidP="005C50AB" w:rsidRDefault="005C50AB" w14:paraId="187EBDDC" wp14:noSpellErr="1" wp14:textId="24E03056">
      <w:r w:rsidRPr="0EAADCBE" w:rsidR="0EAADCBE">
        <w:rPr>
          <w:rFonts w:ascii="Consolas" w:hAnsi="Consolas" w:eastAsia="Consolas" w:cs="Consolas"/>
        </w:rPr>
        <w:t>extern float bodyRotZ;    // body rotation</w:t>
      </w:r>
    </w:p>
    <w:p xmlns:wp14="http://schemas.microsoft.com/office/word/2010/wordml" w:rsidR="005C50AB" w:rsidP="005C50AB" w:rsidRDefault="005C50AB" w14:paraId="5315279A" wp14:noSpellErr="1" wp14:textId="72965051">
      <w:r w:rsidRPr="0EAADCBE" w:rsidR="0EAADCBE">
        <w:rPr>
          <w:rFonts w:ascii="Consolas" w:hAnsi="Consolas" w:eastAsia="Consolas" w:cs="Consolas"/>
        </w:rPr>
        <w:t>extern int bodyPosX;</w:t>
      </w:r>
    </w:p>
    <w:p xmlns:wp14="http://schemas.microsoft.com/office/word/2010/wordml" w:rsidR="005C50AB" w:rsidP="005C50AB" w:rsidRDefault="005C50AB" w14:paraId="17DA0ABA" wp14:noSpellErr="1" wp14:textId="3AB3E354">
      <w:r w:rsidRPr="0EAADCBE" w:rsidR="0EAADCBE">
        <w:rPr>
          <w:rFonts w:ascii="Consolas" w:hAnsi="Consolas" w:eastAsia="Consolas" w:cs="Consolas"/>
        </w:rPr>
        <w:t>extern int bodyPosY;</w:t>
      </w:r>
    </w:p>
    <w:p xmlns:wp14="http://schemas.microsoft.com/office/word/2010/wordml" w:rsidR="005C50AB" w:rsidP="005C50AB" w:rsidRDefault="005C50AB" w14:paraId="4C2CA54C" wp14:textId="77777777"/>
    <w:p xmlns:wp14="http://schemas.microsoft.com/office/word/2010/wordml" w:rsidR="005C50AB" w:rsidP="005C50AB" w:rsidRDefault="005C50AB" w14:paraId="7EAF655E" wp14:noSpellErr="1" wp14:textId="1D8271F8">
      <w:r w:rsidRPr="0EAADCBE" w:rsidR="0EAADCBE">
        <w:rPr>
          <w:rFonts w:ascii="Consolas" w:hAnsi="Consolas" w:eastAsia="Consolas" w:cs="Consolas"/>
        </w:rPr>
        <w:t>/* Parameters for gait manipulation */</w:t>
      </w:r>
    </w:p>
    <w:p xmlns:wp14="http://schemas.microsoft.com/office/word/2010/wordml" w:rsidR="005C50AB" w:rsidP="005C50AB" w:rsidRDefault="005C50AB" w14:paraId="6376789E" wp14:noSpellErr="1" wp14:textId="595D6023">
      <w:r w:rsidRPr="0EAADCBE" w:rsidR="0EAADCBE">
        <w:rPr>
          <w:rFonts w:ascii="Consolas" w:hAnsi="Consolas" w:eastAsia="Consolas" w:cs="Consolas"/>
        </w:rPr>
        <w:t>extern int Xspeed;</w:t>
      </w:r>
    </w:p>
    <w:p xmlns:wp14="http://schemas.microsoft.com/office/word/2010/wordml" w:rsidR="005C50AB" w:rsidP="005C50AB" w:rsidRDefault="005C50AB" w14:paraId="7A24FA1F" wp14:textId="0AF75620">
      <w:r w:rsidRPr="0EAADCBE" w:rsidR="0EAADCBE">
        <w:rPr>
          <w:rFonts w:ascii="Consolas" w:hAnsi="Consolas" w:eastAsia="Consolas" w:cs="Consolas"/>
        </w:rPr>
        <w:t>extern int Yspeed;</w:t>
      </w:r>
    </w:p>
    <w:p xmlns:wp14="http://schemas.microsoft.com/office/word/2010/wordml" w:rsidR="005C50AB" w:rsidP="005C50AB" w:rsidRDefault="005C50AB" w14:paraId="2C0836E4" wp14:textId="56CF7000">
      <w:r w:rsidRPr="0EAADCBE" w:rsidR="0EAADCBE">
        <w:rPr>
          <w:rFonts w:ascii="Consolas" w:hAnsi="Consolas" w:eastAsia="Consolas" w:cs="Consolas"/>
        </w:rPr>
        <w:t>extern float Rspeed;</w:t>
      </w:r>
    </w:p>
    <w:p xmlns:wp14="http://schemas.microsoft.com/office/word/2010/wordml" w:rsidR="005C50AB" w:rsidP="005C50AB" w:rsidRDefault="005C50AB" w14:paraId="0F342F2F" wp14:textId="4A70B11F">
      <w:r w:rsidRPr="0EAADCBE" w:rsidR="0EAADCBE">
        <w:rPr>
          <w:rFonts w:ascii="Consolas" w:hAnsi="Consolas" w:eastAsia="Consolas" w:cs="Consolas"/>
        </w:rPr>
        <w:t>extern int tranTime;</w:t>
      </w:r>
    </w:p>
    <w:p xmlns:wp14="http://schemas.microsoft.com/office/word/2010/wordml" w:rsidR="005C50AB" w:rsidP="005C50AB" w:rsidRDefault="005C50AB" w14:paraId="104E3F9C" wp14:textId="62BCBAF9">
      <w:r w:rsidRPr="0EAADCBE" w:rsidR="0EAADCBE">
        <w:rPr>
          <w:rFonts w:ascii="Consolas" w:hAnsi="Consolas" w:eastAsia="Consolas" w:cs="Consolas"/>
        </w:rPr>
        <w:t>extern float cycleTime;</w:t>
      </w:r>
    </w:p>
    <w:p xmlns:wp14="http://schemas.microsoft.com/office/word/2010/wordml" w:rsidR="005C50AB" w:rsidP="005C50AB" w:rsidRDefault="005C50AB" w14:paraId="155E982D" wp14:textId="6362E3C3">
      <w:r w:rsidRPr="0EAADCBE" w:rsidR="0EAADCBE">
        <w:rPr>
          <w:rFonts w:ascii="Consolas" w:hAnsi="Consolas" w:eastAsia="Consolas" w:cs="Consolas"/>
        </w:rPr>
        <w:t>extern int stepsInCycle;</w:t>
      </w:r>
    </w:p>
    <w:p xmlns:wp14="http://schemas.microsoft.com/office/word/2010/wordml" w:rsidR="005C50AB" w:rsidP="005C50AB" w:rsidRDefault="005C50AB" w14:paraId="15B99194" wp14:textId="33957130">
      <w:r w:rsidRPr="0EAADCBE" w:rsidR="0EAADCBE">
        <w:rPr>
          <w:rFonts w:ascii="Consolas" w:hAnsi="Consolas" w:eastAsia="Consolas" w:cs="Consolas"/>
        </w:rPr>
        <w:t>extern int liftHeight;</w:t>
      </w:r>
    </w:p>
    <w:p xmlns:wp14="http://schemas.microsoft.com/office/word/2010/wordml" w:rsidR="005C50AB" w:rsidP="005C50AB" w:rsidRDefault="005C50AB" w14:paraId="35EA5385" wp14:noSpellErr="1" wp14:textId="4179BB9C">
      <w:r w:rsidRPr="0EAADCBE" w:rsidR="0EAADCBE">
        <w:rPr>
          <w:rFonts w:ascii="Consolas" w:hAnsi="Consolas" w:eastAsia="Consolas" w:cs="Consolas"/>
        </w:rPr>
        <w:t>extern int step;</w:t>
      </w:r>
    </w:p>
    <w:p xmlns:wp14="http://schemas.microsoft.com/office/word/2010/wordml" w:rsidR="005C50AB" w:rsidP="005C50AB" w:rsidRDefault="005C50AB" w14:paraId="1F174FF4" wp14:textId="77777777"/>
    <w:p xmlns:wp14="http://schemas.microsoft.com/office/word/2010/wordml" w:rsidR="005C50AB" w:rsidP="005C50AB" w:rsidRDefault="005C50AB" w14:paraId="37D64E99" wp14:noSpellErr="1" wp14:textId="356CFDE6">
      <w:r w:rsidRPr="0EAADCBE" w:rsidR="0EAADCBE">
        <w:rPr>
          <w:rFonts w:ascii="Consolas" w:hAnsi="Consolas" w:eastAsia="Consolas" w:cs="Consolas"/>
        </w:rPr>
        <w:t>/* Gait Engine */</w:t>
      </w:r>
    </w:p>
    <w:p xmlns:wp14="http://schemas.microsoft.com/office/word/2010/wordml" w:rsidR="005C50AB" w:rsidP="005C50AB" w:rsidRDefault="005C50AB" w14:paraId="24335D6D" wp14:noSpellErr="1" wp14:textId="028B5C5A">
      <w:r w:rsidRPr="0EAADCBE" w:rsidR="0EAADCBE">
        <w:rPr>
          <w:rFonts w:ascii="Consolas" w:hAnsi="Consolas" w:eastAsia="Consolas" w:cs="Consolas"/>
        </w:rPr>
        <w:t>extern int gaitLegNo[];   // order to move legs in</w:t>
      </w:r>
    </w:p>
    <w:p xmlns:wp14="http://schemas.microsoft.com/office/word/2010/wordml" w:rsidR="005C50AB" w:rsidP="005C50AB" w:rsidRDefault="005C50AB" w14:paraId="73C7BA7F" wp14:noSpellErr="1" wp14:textId="55CC5A53">
      <w:r w:rsidRPr="0EAADCBE" w:rsidR="0EAADCBE">
        <w:rPr>
          <w:rFonts w:ascii="Consolas" w:hAnsi="Consolas" w:eastAsia="Consolas" w:cs="Consolas"/>
        </w:rPr>
        <w:t>extern ik_req_t gaits[];  // gait position</w:t>
      </w:r>
    </w:p>
    <w:p xmlns:wp14="http://schemas.microsoft.com/office/word/2010/wordml" w:rsidR="005C50AB" w:rsidP="005C50AB" w:rsidRDefault="005C50AB" w14:paraId="49AA15CB" wp14:textId="77777777"/>
    <w:p xmlns:wp14="http://schemas.microsoft.com/office/word/2010/wordml" w:rsidR="005C50AB" w:rsidP="005C50AB" w:rsidRDefault="005C50AB" w14:paraId="7EC6CA66" wp14:noSpellErr="1" wp14:textId="08C9FF1A">
      <w:r w:rsidRPr="0EAADCBE" w:rsidR="0EAADCBE">
        <w:rPr>
          <w:rFonts w:ascii="Consolas" w:hAnsi="Consolas" w:eastAsia="Consolas" w:cs="Consolas"/>
        </w:rPr>
        <w:t>/* convert radians to a dynamixel servo offset */</w:t>
      </w:r>
    </w:p>
    <w:p xmlns:wp14="http://schemas.microsoft.com/office/word/2010/wordml" w:rsidR="005C50AB" w:rsidP="005C50AB" w:rsidRDefault="005C50AB" w14:paraId="5FC8E119" wp14:textId="5B8AFD41">
      <w:r w:rsidRPr="0EAADCBE" w:rsidR="0EAADCBE">
        <w:rPr>
          <w:rFonts w:ascii="Consolas" w:hAnsi="Consolas" w:eastAsia="Consolas" w:cs="Consolas"/>
        </w:rPr>
        <w:t>int radToServo(float rads);</w:t>
      </w:r>
    </w:p>
    <w:p xmlns:wp14="http://schemas.microsoft.com/office/word/2010/wordml" w:rsidR="005C50AB" w:rsidP="005C50AB" w:rsidRDefault="005C50AB" w14:paraId="2E6CD7CB" wp14:noSpellErr="1" wp14:textId="32A1AE92">
      <w:r w:rsidRPr="0EAADCBE" w:rsidR="0EAADCBE">
        <w:rPr>
          <w:rFonts w:ascii="Consolas" w:hAnsi="Consolas" w:eastAsia="Consolas" w:cs="Consolas"/>
        </w:rPr>
        <w:t>/* select a gait pattern to use */</w:t>
      </w:r>
    </w:p>
    <w:p xmlns:wp14="http://schemas.microsoft.com/office/word/2010/wordml" w:rsidR="005C50AB" w:rsidP="005C50AB" w:rsidRDefault="005C50AB" w14:paraId="1FD9A9C9" wp14:noSpellErr="1" wp14:textId="1B8E4C6C">
      <w:r w:rsidRPr="0EAADCBE" w:rsidR="0EAADCBE">
        <w:rPr>
          <w:rFonts w:ascii="Consolas" w:hAnsi="Consolas" w:eastAsia="Consolas" w:cs="Consolas"/>
        </w:rPr>
        <w:t>void gaitSelect(int GaitType);</w:t>
      </w:r>
    </w:p>
    <w:p xmlns:wp14="http://schemas.microsoft.com/office/word/2010/wordml" w:rsidR="005C50AB" w:rsidP="005C50AB" w:rsidRDefault="005C50AB" w14:paraId="1C899424" wp14:textId="77777777"/>
    <w:p xmlns:wp14="http://schemas.microsoft.com/office/word/2010/wordml" w:rsidR="005C50AB" w:rsidP="005C50AB" w:rsidRDefault="005C50AB" w14:paraId="372BFB13" wp14:noSpellErr="1" wp14:textId="186DBEF9">
      <w:r w:rsidRPr="0EAADCBE" w:rsidR="0EAADCBE">
        <w:rPr>
          <w:rFonts w:ascii="Consolas" w:hAnsi="Consolas" w:eastAsia="Consolas" w:cs="Consolas"/>
        </w:rPr>
        <w:t>#include "gaits.h"</w:t>
      </w:r>
    </w:p>
    <w:p xmlns:wp14="http://schemas.microsoft.com/office/word/2010/wordml" w:rsidR="005C50AB" w:rsidP="005C50AB" w:rsidRDefault="005C50AB" w14:paraId="03E6AFEC" wp14:textId="77777777"/>
    <w:p xmlns:wp14="http://schemas.microsoft.com/office/word/2010/wordml" w:rsidR="005C50AB" w:rsidP="005C50AB" w:rsidRDefault="005C50AB" w14:paraId="4EA08889" wp14:noSpellErr="1" wp14:textId="7556A715">
      <w:r w:rsidRPr="0EAADCBE" w:rsidR="0EAADCBE">
        <w:rPr>
          <w:rFonts w:ascii="Consolas" w:hAnsi="Consolas" w:eastAsia="Consolas" w:cs="Consolas"/>
        </w:rPr>
        <w:t>/* find the translation of the coxa point (x,y) in 3-space, given our rotations */</w:t>
      </w:r>
    </w:p>
    <w:p xmlns:wp14="http://schemas.microsoft.com/office/word/2010/wordml" w:rsidR="005C50AB" w:rsidP="005C50AB" w:rsidRDefault="005C50AB" w14:paraId="60DDBA4E" wp14:textId="2FBE0F2E">
      <w:r w:rsidRPr="0EAADCBE" w:rsidR="0EAADCBE">
        <w:rPr>
          <w:rFonts w:ascii="Consolas" w:hAnsi="Consolas" w:eastAsia="Consolas" w:cs="Consolas"/>
        </w:rPr>
        <w:t>ik_req_t bodyIK(int X, int Y, int Z, int Xdisp, int Ydisp, float Zrot);</w:t>
      </w:r>
    </w:p>
    <w:p xmlns:wp14="http://schemas.microsoft.com/office/word/2010/wordml" w:rsidR="005C50AB" w:rsidP="005C50AB" w:rsidRDefault="005C50AB" w14:paraId="51FEDF95" wp14:noSpellErr="1" wp14:textId="2E4C50AC">
      <w:r w:rsidRPr="0EAADCBE" w:rsidR="0EAADCBE">
        <w:rPr>
          <w:rFonts w:ascii="Consolas" w:hAnsi="Consolas" w:eastAsia="Consolas" w:cs="Consolas"/>
        </w:rPr>
        <w:t>/* given our leg offset (x,y,z) from the coxa point, calculate servo values */</w:t>
      </w:r>
    </w:p>
    <w:p xmlns:wp14="http://schemas.microsoft.com/office/word/2010/wordml" w:rsidR="005C50AB" w:rsidP="005C50AB" w:rsidRDefault="005C50AB" w14:paraId="71A30665" wp14:noSpellErr="1" wp14:textId="34E0A944">
      <w:r w:rsidRPr="0EAADCBE" w:rsidR="0EAADCBE">
        <w:rPr>
          <w:rFonts w:ascii="Consolas" w:hAnsi="Consolas" w:eastAsia="Consolas" w:cs="Consolas"/>
        </w:rPr>
        <w:t>ik_sol_t legIK(int X, int Y, int Z);</w:t>
      </w:r>
    </w:p>
    <w:p xmlns:wp14="http://schemas.microsoft.com/office/word/2010/wordml" w:rsidR="005C50AB" w:rsidP="005C50AB" w:rsidRDefault="005C50AB" w14:paraId="7FF44ADD" wp14:noSpellErr="1" wp14:textId="4ADDE2CA">
      <w:r w:rsidRPr="0EAADCBE" w:rsidR="0EAADCBE">
        <w:rPr>
          <w:rFonts w:ascii="Consolas" w:hAnsi="Consolas" w:eastAsia="Consolas" w:cs="Consolas"/>
        </w:rPr>
        <w:t>/* ties all of the above together */</w:t>
      </w:r>
    </w:p>
    <w:p xmlns:wp14="http://schemas.microsoft.com/office/word/2010/wordml" w:rsidR="005C50AB" w:rsidP="005C50AB" w:rsidRDefault="005C50AB" w14:paraId="777C6B9E" wp14:noSpellErr="1" wp14:textId="391BD373">
      <w:r w:rsidRPr="0EAADCBE" w:rsidR="0EAADCBE">
        <w:rPr>
          <w:rFonts w:ascii="Consolas" w:hAnsi="Consolas" w:eastAsia="Consolas" w:cs="Consolas"/>
        </w:rPr>
        <w:t>void doIK();</w:t>
      </w:r>
    </w:p>
    <w:p xmlns:wp14="http://schemas.microsoft.com/office/word/2010/wordml" w:rsidR="005C50AB" w:rsidP="005C50AB" w:rsidRDefault="005C50AB" w14:paraId="5D985E66" wp14:noSpellErr="1" wp14:textId="46456525">
      <w:r w:rsidRPr="0EAADCBE" w:rsidR="0EAADCBE">
        <w:rPr>
          <w:rFonts w:ascii="Consolas" w:hAnsi="Consolas" w:eastAsia="Consolas" w:cs="Consolas"/>
        </w:rPr>
        <w:t>/* setup the starting positions of the legs. */</w:t>
      </w:r>
    </w:p>
    <w:p xmlns:wp14="http://schemas.microsoft.com/office/word/2010/wordml" w:rsidR="005C50AB" w:rsidP="005C50AB" w:rsidRDefault="005C50AB" w14:paraId="4AB06C94" wp14:textId="32422164">
      <w:r w:rsidRPr="0EAADCBE" w:rsidR="0EAADCBE">
        <w:rPr>
          <w:rFonts w:ascii="Consolas" w:hAnsi="Consolas" w:eastAsia="Consolas" w:cs="Consolas"/>
        </w:rPr>
        <w:t>void setupIK();</w:t>
      </w:r>
    </w:p>
    <w:p xmlns:wp14="http://schemas.microsoft.com/office/word/2010/wordml" w:rsidR="005C50AB" w:rsidP="005C50AB" w:rsidRDefault="005C50AB" w14:paraId="0910F53A" wp14:textId="77777777"/>
    <w:p xmlns:wp14="http://schemas.microsoft.com/office/word/2010/wordml" w:rsidR="002221C8" w:rsidP="005C50AB" w:rsidRDefault="005C50AB" w14:paraId="37EC87CB" wp14:noSpellErr="1" wp14:textId="6878B106">
      <w:r w:rsidRPr="0EAADCBE" w:rsidR="0EAADCBE">
        <w:rPr>
          <w:rFonts w:ascii="Consolas" w:hAnsi="Consolas" w:eastAsia="Consolas" w:cs="Consolas"/>
        </w:rPr>
        <w:t>#endif</w:t>
      </w:r>
    </w:p>
    <w:p xmlns:wp14="http://schemas.microsoft.com/office/word/2010/wordml" w:rsidR="005C50AB" w:rsidP="005C50AB" w:rsidRDefault="005C50AB" w14:paraId="66A9A935" wp14:textId="77777777"/>
    <w:p xmlns:wp14="http://schemas.microsoft.com/office/word/2010/wordml" w:rsidR="005C50AB" w:rsidP="005C50AB" w:rsidRDefault="005C50AB" w14:paraId="69E7DFEC" wp14:textId="77777777"/>
    <w:p xmlns:wp14="http://schemas.microsoft.com/office/word/2010/wordml" w:rsidR="005C50AB" w:rsidP="005C50AB" w:rsidRDefault="005C50AB" w14:paraId="7C6D5ED2" wp14:textId="77777777"/>
    <w:p xmlns:wp14="http://schemas.microsoft.com/office/word/2010/wordml" w:rsidR="005C50AB" w:rsidP="005C50AB" w:rsidRDefault="005C50AB" w14:paraId="0B977BF6" wp14:textId="77777777"/>
    <w:p xmlns:wp14="http://schemas.microsoft.com/office/word/2010/wordml" w:rsidR="005C50AB" w:rsidP="005C50AB" w:rsidRDefault="005C50AB" w14:paraId="77504468" wp14:textId="77777777"/>
    <w:p xmlns:wp14="http://schemas.microsoft.com/office/word/2010/wordml" w:rsidR="005C50AB" w:rsidP="005C50AB" w:rsidRDefault="005C50AB" w14:paraId="354F2297" wp14:textId="77777777"/>
    <w:p xmlns:wp14="http://schemas.microsoft.com/office/word/2010/wordml" w:rsidR="005C50AB" w:rsidP="005C50AB" w:rsidRDefault="005C50AB" w14:paraId="56FA9B9B" wp14:textId="77777777"/>
    <w:p xmlns:wp14="http://schemas.microsoft.com/office/word/2010/wordml" w:rsidR="005C50AB" w:rsidP="005C50AB" w:rsidRDefault="005C50AB" w14:paraId="38DA8060" wp14:textId="77777777"/>
    <w:p xmlns:wp14="http://schemas.microsoft.com/office/word/2010/wordml" w:rsidR="005C50AB" w:rsidP="005C50AB" w:rsidRDefault="005C50AB" w14:paraId="553E20FD" wp14:textId="77777777"/>
    <w:p xmlns:wp14="http://schemas.microsoft.com/office/word/2010/wordml" w:rsidR="005C50AB" w:rsidP="005C50AB" w:rsidRDefault="005C50AB" w14:paraId="0E6F2F55" wp14:textId="77777777"/>
    <w:p xmlns:wp14="http://schemas.microsoft.com/office/word/2010/wordml" w:rsidR="005C50AB" w:rsidP="005C50AB" w:rsidRDefault="005C50AB" w14:paraId="6F4E6404" wp14:textId="77777777"/>
    <w:p xmlns:wp14="http://schemas.microsoft.com/office/word/2010/wordml" w:rsidR="005C50AB" w:rsidP="005C50AB" w:rsidRDefault="005C50AB" w14:paraId="1652E4C0" wp14:textId="77777777"/>
    <w:p xmlns:wp14="http://schemas.microsoft.com/office/word/2010/wordml" w:rsidR="005C50AB" w:rsidP="005C50AB" w:rsidRDefault="005C50AB" w14:paraId="0FCAD532" wp14:textId="77777777"/>
    <w:p xmlns:wp14="http://schemas.microsoft.com/office/word/2010/wordml" w:rsidR="005C50AB" w:rsidP="005C50AB" w:rsidRDefault="005C50AB" w14:paraId="5D54B8E1" wp14:textId="77777777"/>
    <w:p xmlns:wp14="http://schemas.microsoft.com/office/word/2010/wordml" w:rsidR="005C50AB" w:rsidP="005C50AB" w:rsidRDefault="005C50AB" w14:paraId="72911D12" wp14:textId="77777777"/>
    <w:p xmlns:wp14="http://schemas.microsoft.com/office/word/2010/wordml" w:rsidR="005C50AB" w:rsidP="005C50AB" w:rsidRDefault="005C50AB" w14:paraId="652EFE63" wp14:textId="77777777"/>
    <w:p xmlns:wp14="http://schemas.microsoft.com/office/word/2010/wordml" w:rsidR="005C50AB" w:rsidP="005C50AB" w:rsidRDefault="005C50AB" w14:paraId="37B7AC21" wp14:textId="77777777"/>
    <w:p xmlns:wp14="http://schemas.microsoft.com/office/word/2010/wordml" w:rsidR="005C50AB" w:rsidP="005C50AB" w:rsidRDefault="005C50AB" w14:paraId="744FB757" wp14:textId="77777777"/>
    <w:p xmlns:wp14="http://schemas.microsoft.com/office/word/2010/wordml" w:rsidR="005C50AB" w:rsidP="005C50AB" w:rsidRDefault="005C50AB" w14:paraId="6F882118" wp14:textId="77777777"/>
    <w:p xmlns:wp14="http://schemas.microsoft.com/office/word/2010/wordml" w:rsidR="005C50AB" w:rsidP="005C50AB" w:rsidRDefault="005C50AB" w14:paraId="2D5E78E6" wp14:textId="77777777"/>
    <w:p xmlns:wp14="http://schemas.microsoft.com/office/word/2010/wordml" w:rsidR="005C50AB" w:rsidP="005C50AB" w:rsidRDefault="005C50AB" w14:paraId="78A51412" wp14:textId="77777777"/>
    <w:p xmlns:wp14="http://schemas.microsoft.com/office/word/2010/wordml" w:rsidR="005C50AB" w:rsidP="005C50AB" w:rsidRDefault="005C50AB" w14:paraId="368B9376" wp14:textId="77777777"/>
    <w:p xmlns:wp14="http://schemas.microsoft.com/office/word/2010/wordml" w:rsidRPr="005C50AB" w:rsidR="005C50AB" w:rsidP="005C50AB" w:rsidRDefault="005C50AB" w14:paraId="60AE0FA6" wp14:noSpellErr="1" wp14:textId="2227E842">
      <w:pPr>
        <w:rPr>
          <w:b/>
        </w:rPr>
      </w:pPr>
      <w:r w:rsidRPr="0EAADCBE" w:rsidR="0EAADCBE">
        <w:rPr>
          <w:rFonts w:ascii="Consolas" w:hAnsi="Consolas" w:eastAsia="Consolas" w:cs="Consolas"/>
          <w:b w:val="1"/>
          <w:bCs w:val="1"/>
        </w:rPr>
        <w:t>NUKE.CPP</w:t>
      </w:r>
    </w:p>
    <w:p xmlns:wp14="http://schemas.microsoft.com/office/word/2010/wordml" w:rsidR="005C50AB" w:rsidP="005C50AB" w:rsidRDefault="005C50AB" w14:paraId="4845F560" wp14:textId="77777777"/>
    <w:p xmlns:wp14="http://schemas.microsoft.com/office/word/2010/wordml" w:rsidR="005C50AB" w:rsidP="005C50AB" w:rsidRDefault="005C50AB" w14:paraId="300EDCD5" wp14:noSpellErr="1" wp14:textId="4720F727">
      <w:r w:rsidRPr="0EAADCBE" w:rsidR="0EAADCBE">
        <w:rPr>
          <w:rFonts w:ascii="Consolas" w:hAnsi="Consolas" w:eastAsia="Consolas" w:cs="Consolas"/>
        </w:rPr>
        <w:t>#include &lt;ax12.h&gt;</w:t>
      </w:r>
    </w:p>
    <w:p xmlns:wp14="http://schemas.microsoft.com/office/word/2010/wordml" w:rsidR="005C50AB" w:rsidP="005C50AB" w:rsidRDefault="005C50AB" w14:paraId="0298BE50" wp14:textId="1A459393">
      <w:r w:rsidRPr="0EAADCBE" w:rsidR="0EAADCBE">
        <w:rPr>
          <w:rFonts w:ascii="Consolas" w:hAnsi="Consolas" w:eastAsia="Consolas" w:cs="Consolas"/>
        </w:rPr>
        <w:t>#include &lt;BioloidController.h&gt;</w:t>
      </w:r>
    </w:p>
    <w:p xmlns:wp14="http://schemas.microsoft.com/office/word/2010/wordml" w:rsidR="005C50AB" w:rsidP="005C50AB" w:rsidRDefault="005C50AB" w14:paraId="28261A8A" wp14:noSpellErr="1" wp14:textId="78168CF2">
      <w:r w:rsidRPr="0EAADCBE" w:rsidR="0EAADCBE">
        <w:rPr>
          <w:rFonts w:ascii="Consolas" w:hAnsi="Consolas" w:eastAsia="Consolas" w:cs="Consolas"/>
        </w:rPr>
        <w:t>#include &lt;Arduino.h&gt;</w:t>
      </w:r>
    </w:p>
    <w:p xmlns:wp14="http://schemas.microsoft.com/office/word/2010/wordml" w:rsidR="005C50AB" w:rsidP="005C50AB" w:rsidRDefault="005C50AB" w14:paraId="3A65307E" wp14:noSpellErr="1" wp14:textId="5D066480">
      <w:r w:rsidRPr="0EAADCBE" w:rsidR="0EAADCBE">
        <w:rPr>
          <w:rFonts w:ascii="Consolas" w:hAnsi="Consolas" w:eastAsia="Consolas" w:cs="Consolas"/>
        </w:rPr>
        <w:t>#include &lt;math.h&gt;</w:t>
      </w:r>
    </w:p>
    <w:p xmlns:wp14="http://schemas.microsoft.com/office/word/2010/wordml" w:rsidR="005C50AB" w:rsidP="005C50AB" w:rsidRDefault="005C50AB" w14:paraId="0F3FE451" wp14:noSpellErr="1" wp14:textId="18E4DA06">
      <w:r w:rsidRPr="0EAADCBE" w:rsidR="0EAADCBE">
        <w:rPr>
          <w:rFonts w:ascii="Consolas" w:hAnsi="Consolas" w:eastAsia="Consolas" w:cs="Consolas"/>
        </w:rPr>
        <w:t>#include "nuke.h"</w:t>
      </w:r>
    </w:p>
    <w:p xmlns:wp14="http://schemas.microsoft.com/office/word/2010/wordml" w:rsidR="005C50AB" w:rsidP="005C50AB" w:rsidRDefault="005C50AB" w14:paraId="18D1D3FD" wp14:textId="77777777"/>
    <w:p xmlns:wp14="http://schemas.microsoft.com/office/word/2010/wordml" w:rsidR="005C50AB" w:rsidP="005C50AB" w:rsidRDefault="005C50AB" w14:paraId="37C639C6" wp14:noSpellErr="1" wp14:textId="1B92C479">
      <w:r w:rsidRPr="0EAADCBE" w:rsidR="0EAADCBE">
        <w:rPr>
          <w:rFonts w:ascii="Consolas" w:hAnsi="Consolas" w:eastAsia="Consolas" w:cs="Consolas"/>
        </w:rPr>
        <w:t>/* min and max positions for each servo */</w:t>
      </w:r>
    </w:p>
    <w:p xmlns:wp14="http://schemas.microsoft.com/office/word/2010/wordml" w:rsidR="005C50AB" w:rsidP="005C50AB" w:rsidRDefault="005C50AB" w14:paraId="4B0924FF" wp14:noSpellErr="1" wp14:textId="2D75E153">
      <w:r w:rsidRPr="0EAADCBE" w:rsidR="0EAADCBE">
        <w:rPr>
          <w:rFonts w:ascii="Consolas" w:hAnsi="Consolas" w:eastAsia="Consolas" w:cs="Consolas"/>
        </w:rPr>
        <w:t>int mins[] = {222, 225, 159, 164, 279, 158, 223, 229, 159, 156, 272, 155, 226, 233, 158, 157, 271, 157};</w:t>
      </w:r>
    </w:p>
    <w:p xmlns:wp14="http://schemas.microsoft.com/office/word/2010/wordml" w:rsidR="005C50AB" w:rsidP="005C50AB" w:rsidRDefault="005C50AB" w14:paraId="2CD95E4B" wp14:noSpellErr="1" wp14:textId="6A40F400">
      <w:r w:rsidRPr="0EAADCBE" w:rsidR="0EAADCBE">
        <w:rPr>
          <w:rFonts w:ascii="Consolas" w:hAnsi="Consolas" w:eastAsia="Consolas" w:cs="Consolas"/>
        </w:rPr>
        <w:t>int maxs[] = {790, 792, 855, 862, 857, 747, 788, 794, 859, 857, 860, 747, 789, 789, 858, 860, 859, 743};</w:t>
      </w:r>
    </w:p>
    <w:p xmlns:wp14="http://schemas.microsoft.com/office/word/2010/wordml" w:rsidR="005C50AB" w:rsidP="005C50AB" w:rsidRDefault="005C50AB" w14:paraId="672AC828" wp14:textId="77777777"/>
    <w:p xmlns:wp14="http://schemas.microsoft.com/office/word/2010/wordml" w:rsidR="005C50AB" w:rsidP="005C50AB" w:rsidRDefault="005C50AB" w14:paraId="512CA563" wp14:noSpellErr="1" wp14:textId="34E08DDC">
      <w:r w:rsidRPr="0EAADCBE" w:rsidR="0EAADCBE">
        <w:rPr>
          <w:rFonts w:ascii="Consolas" w:hAnsi="Consolas" w:eastAsia="Consolas" w:cs="Consolas"/>
        </w:rPr>
        <w:t>/* IK Engine */</w:t>
      </w:r>
    </w:p>
    <w:p xmlns:wp14="http://schemas.microsoft.com/office/word/2010/wordml" w:rsidR="005C50AB" w:rsidP="005C50AB" w:rsidRDefault="005C50AB" w14:paraId="3A4B7D80" wp14:noSpellErr="1" wp14:textId="42753B68">
      <w:r w:rsidRPr="0EAADCBE" w:rsidR="0EAADCBE">
        <w:rPr>
          <w:rFonts w:ascii="Consolas" w:hAnsi="Consolas" w:eastAsia="Consolas" w:cs="Consolas"/>
        </w:rPr>
        <w:t>BioloidController bioloid = BioloidController(1000000);</w:t>
      </w:r>
    </w:p>
    <w:p xmlns:wp14="http://schemas.microsoft.com/office/word/2010/wordml" w:rsidR="005C50AB" w:rsidP="005C50AB" w:rsidRDefault="005C50AB" w14:paraId="775A5BAC" wp14:noSpellErr="1" wp14:textId="263C0138">
      <w:r w:rsidRPr="0EAADCBE" w:rsidR="0EAADCBE">
        <w:rPr>
          <w:rFonts w:ascii="Consolas" w:hAnsi="Consolas" w:eastAsia="Consolas" w:cs="Consolas"/>
        </w:rPr>
        <w:t>ik_req_t endpoints[LEG_COUNT];</w:t>
      </w:r>
    </w:p>
    <w:p xmlns:wp14="http://schemas.microsoft.com/office/word/2010/wordml" w:rsidR="005C50AB" w:rsidP="005C50AB" w:rsidRDefault="005C50AB" w14:paraId="3E1299D5" wp14:noSpellErr="1" wp14:textId="1AE97E42">
      <w:r w:rsidRPr="0EAADCBE" w:rsidR="0EAADCBE">
        <w:rPr>
          <w:rFonts w:ascii="Consolas" w:hAnsi="Consolas" w:eastAsia="Consolas" w:cs="Consolas"/>
        </w:rPr>
        <w:t>float bodyRotX = 0;             // body roll (rad)</w:t>
      </w:r>
    </w:p>
    <w:p xmlns:wp14="http://schemas.microsoft.com/office/word/2010/wordml" w:rsidR="005C50AB" w:rsidP="005C50AB" w:rsidRDefault="005C50AB" w14:paraId="077685FE" wp14:noSpellErr="1" wp14:textId="5BF866AE">
      <w:r w:rsidRPr="0EAADCBE" w:rsidR="0EAADCBE">
        <w:rPr>
          <w:rFonts w:ascii="Consolas" w:hAnsi="Consolas" w:eastAsia="Consolas" w:cs="Consolas"/>
        </w:rPr>
        <w:t>float bodyRotY = 0;             // body pitch (rad)</w:t>
      </w:r>
    </w:p>
    <w:p xmlns:wp14="http://schemas.microsoft.com/office/word/2010/wordml" w:rsidR="005C50AB" w:rsidP="005C50AB" w:rsidRDefault="005C50AB" w14:paraId="2A79BE82" wp14:noSpellErr="1" wp14:textId="13C7F6C7">
      <w:r w:rsidRPr="0EAADCBE" w:rsidR="0EAADCBE">
        <w:rPr>
          <w:rFonts w:ascii="Consolas" w:hAnsi="Consolas" w:eastAsia="Consolas" w:cs="Consolas"/>
        </w:rPr>
        <w:t>float bodyRotZ = 0;             // body rotation (rad)</w:t>
      </w:r>
    </w:p>
    <w:p xmlns:wp14="http://schemas.microsoft.com/office/word/2010/wordml" w:rsidR="005C50AB" w:rsidP="005C50AB" w:rsidRDefault="005C50AB" w14:paraId="57723C2F" wp14:noSpellErr="1" wp14:textId="091B8624">
      <w:r w:rsidRPr="0EAADCBE" w:rsidR="0EAADCBE">
        <w:rPr>
          <w:rFonts w:ascii="Consolas" w:hAnsi="Consolas" w:eastAsia="Consolas" w:cs="Consolas"/>
        </w:rPr>
        <w:t>int bodyPosX = 0;               // body offset (mm)</w:t>
      </w:r>
    </w:p>
    <w:p xmlns:wp14="http://schemas.microsoft.com/office/word/2010/wordml" w:rsidR="005C50AB" w:rsidP="005C50AB" w:rsidRDefault="005C50AB" w14:paraId="66FF2968" wp14:noSpellErr="1" wp14:textId="348A2774">
      <w:r w:rsidRPr="0EAADCBE" w:rsidR="0EAADCBE">
        <w:rPr>
          <w:rFonts w:ascii="Consolas" w:hAnsi="Consolas" w:eastAsia="Consolas" w:cs="Consolas"/>
        </w:rPr>
        <w:t>int bodyPosY = 0;               // body offset (mm)</w:t>
      </w:r>
    </w:p>
    <w:p xmlns:wp14="http://schemas.microsoft.com/office/word/2010/wordml" w:rsidR="005C50AB" w:rsidP="005C50AB" w:rsidRDefault="005C50AB" w14:paraId="474B7326" wp14:noSpellErr="1" wp14:textId="085B5041">
      <w:r w:rsidRPr="0EAADCBE" w:rsidR="0EAADCBE">
        <w:rPr>
          <w:rFonts w:ascii="Consolas" w:hAnsi="Consolas" w:eastAsia="Consolas" w:cs="Consolas"/>
        </w:rPr>
        <w:t>int Xspeed;                     // forward speed (mm/s)</w:t>
      </w:r>
    </w:p>
    <w:p xmlns:wp14="http://schemas.microsoft.com/office/word/2010/wordml" w:rsidR="005C50AB" w:rsidP="005C50AB" w:rsidRDefault="005C50AB" w14:paraId="28BCCBBE" wp14:noSpellErr="1" wp14:textId="51930702">
      <w:r w:rsidRPr="0EAADCBE" w:rsidR="0EAADCBE">
        <w:rPr>
          <w:rFonts w:ascii="Consolas" w:hAnsi="Consolas" w:eastAsia="Consolas" w:cs="Consolas"/>
        </w:rPr>
        <w:t>int Yspeed;                     // sideward speed (mm/s)</w:t>
      </w:r>
    </w:p>
    <w:p xmlns:wp14="http://schemas.microsoft.com/office/word/2010/wordml" w:rsidR="005C50AB" w:rsidP="005C50AB" w:rsidRDefault="005C50AB" w14:paraId="14984BE7" wp14:textId="147763A1">
      <w:r w:rsidRPr="0EAADCBE" w:rsidR="0EAADCBE">
        <w:rPr>
          <w:rFonts w:ascii="Consolas" w:hAnsi="Consolas" w:eastAsia="Consolas" w:cs="Consolas"/>
        </w:rPr>
        <w:t>float Rspeed;                   // rotation speed (rad/s)</w:t>
      </w:r>
    </w:p>
    <w:p xmlns:wp14="http://schemas.microsoft.com/office/word/2010/wordml" w:rsidR="005C50AB" w:rsidP="005C50AB" w:rsidRDefault="005C50AB" w14:paraId="384DA3C9" wp14:textId="77777777"/>
    <w:p xmlns:wp14="http://schemas.microsoft.com/office/word/2010/wordml" w:rsidR="005C50AB" w:rsidP="005C50AB" w:rsidRDefault="005C50AB" w14:paraId="5112E51C" wp14:noSpellErr="1" wp14:textId="034E11E3">
      <w:r w:rsidRPr="0EAADCBE" w:rsidR="0EAADCBE">
        <w:rPr>
          <w:rFonts w:ascii="Consolas" w:hAnsi="Consolas" w:eastAsia="Consolas" w:cs="Consolas"/>
        </w:rPr>
        <w:t>/* Gait Engine */</w:t>
      </w:r>
    </w:p>
    <w:p xmlns:wp14="http://schemas.microsoft.com/office/word/2010/wordml" w:rsidR="005C50AB" w:rsidP="005C50AB" w:rsidRDefault="005C50AB" w14:paraId="74AA26B3" wp14:noSpellErr="1" wp14:textId="4F72634C">
      <w:r w:rsidRPr="0EAADCBE" w:rsidR="0EAADCBE">
        <w:rPr>
          <w:rFonts w:ascii="Consolas" w:hAnsi="Consolas" w:eastAsia="Consolas" w:cs="Consolas"/>
        </w:rPr>
        <w:t>int gaitLegNo[LEG_COUNT];       // order to step through legs</w:t>
      </w:r>
    </w:p>
    <w:p xmlns:wp14="http://schemas.microsoft.com/office/word/2010/wordml" w:rsidR="005C50AB" w:rsidP="005C50AB" w:rsidRDefault="005C50AB" w14:paraId="7F11E952" wp14:noSpellErr="1" wp14:textId="42083FA7">
      <w:r w:rsidRPr="0EAADCBE" w:rsidR="0EAADCBE">
        <w:rPr>
          <w:rFonts w:ascii="Consolas" w:hAnsi="Consolas" w:eastAsia="Consolas" w:cs="Consolas"/>
        </w:rPr>
        <w:t>ik_req_t gaits[LEG_COUNT];      // gait engine output</w:t>
      </w:r>
    </w:p>
    <w:p xmlns:wp14="http://schemas.microsoft.com/office/word/2010/wordml" w:rsidR="005C50AB" w:rsidP="005C50AB" w:rsidRDefault="005C50AB" w14:paraId="1AC54C7A" wp14:textId="6DF3D731">
      <w:r w:rsidRPr="0EAADCBE" w:rsidR="0EAADCBE">
        <w:rPr>
          <w:rFonts w:ascii="Consolas" w:hAnsi="Consolas" w:eastAsia="Consolas" w:cs="Consolas"/>
        </w:rPr>
        <w:t>int pushSteps;                  // how much of the cycle we are on the ground</w:t>
      </w:r>
    </w:p>
    <w:p xmlns:wp14="http://schemas.microsoft.com/office/word/2010/wordml" w:rsidR="005C50AB" w:rsidP="005C50AB" w:rsidRDefault="005C50AB" w14:paraId="3FC4BF7D" wp14:textId="4FAF4D7B">
      <w:r w:rsidRPr="0EAADCBE" w:rsidR="0EAADCBE">
        <w:rPr>
          <w:rFonts w:ascii="Consolas" w:hAnsi="Consolas" w:eastAsia="Consolas" w:cs="Consolas"/>
        </w:rPr>
        <w:t>int stepsInCycle;               // how many steps in this cycle</w:t>
      </w:r>
    </w:p>
    <w:p xmlns:wp14="http://schemas.microsoft.com/office/word/2010/wordml" w:rsidR="005C50AB" w:rsidP="005C50AB" w:rsidRDefault="005C50AB" w14:paraId="6948A70E" wp14:noSpellErr="1" wp14:textId="762329CC">
      <w:r w:rsidRPr="0EAADCBE" w:rsidR="0EAADCBE">
        <w:rPr>
          <w:rFonts w:ascii="Consolas" w:hAnsi="Consolas" w:eastAsia="Consolas" w:cs="Consolas"/>
        </w:rPr>
        <w:t>int step;                       // current step</w:t>
      </w:r>
    </w:p>
    <w:p xmlns:wp14="http://schemas.microsoft.com/office/word/2010/wordml" w:rsidR="005C50AB" w:rsidP="005C50AB" w:rsidRDefault="005C50AB" w14:paraId="5B284B7B" wp14:textId="75222127">
      <w:r w:rsidRPr="0EAADCBE" w:rsidR="0EAADCBE">
        <w:rPr>
          <w:rFonts w:ascii="Consolas" w:hAnsi="Consolas" w:eastAsia="Consolas" w:cs="Consolas"/>
        </w:rPr>
        <w:t>int tranTime;</w:t>
      </w:r>
    </w:p>
    <w:p xmlns:wp14="http://schemas.microsoft.com/office/word/2010/wordml" w:rsidR="005C50AB" w:rsidP="005C50AB" w:rsidRDefault="005C50AB" w14:paraId="5BB27C53" wp14:textId="4449FFA5">
      <w:r w:rsidRPr="0EAADCBE" w:rsidR="0EAADCBE">
        <w:rPr>
          <w:rFonts w:ascii="Consolas" w:hAnsi="Consolas" w:eastAsia="Consolas" w:cs="Consolas"/>
        </w:rPr>
        <w:t>int liftHeight;</w:t>
      </w:r>
    </w:p>
    <w:p xmlns:wp14="http://schemas.microsoft.com/office/word/2010/wordml" w:rsidR="005C50AB" w:rsidP="005C50AB" w:rsidRDefault="005C50AB" w14:paraId="3F4773B8" wp14:textId="05D33A10">
      <w:r w:rsidRPr="0EAADCBE" w:rsidR="0EAADCBE">
        <w:rPr>
          <w:rFonts w:ascii="Consolas" w:hAnsi="Consolas" w:eastAsia="Consolas" w:cs="Consolas"/>
        </w:rPr>
        <w:t>float cycleTime;                // cycle time in seconds (adjustment from speed to step-size)</w:t>
      </w:r>
    </w:p>
    <w:p xmlns:wp14="http://schemas.microsoft.com/office/word/2010/wordml" w:rsidR="005C50AB" w:rsidP="005C50AB" w:rsidRDefault="005C50AB" w14:paraId="301E15BF" wp14:textId="77777777"/>
    <w:p xmlns:wp14="http://schemas.microsoft.com/office/word/2010/wordml" w:rsidR="005C50AB" w:rsidP="005C50AB" w:rsidRDefault="005C50AB" w14:paraId="0939D046" wp14:noSpellErr="1" wp14:textId="52A48F2D">
      <w:r w:rsidRPr="0EAADCBE" w:rsidR="0EAADCBE">
        <w:rPr>
          <w:rFonts w:ascii="Consolas" w:hAnsi="Consolas" w:eastAsia="Consolas" w:cs="Consolas"/>
        </w:rPr>
        <w:t>/* Setup the starting positions of the legs. */</w:t>
      </w:r>
    </w:p>
    <w:p xmlns:wp14="http://schemas.microsoft.com/office/word/2010/wordml" w:rsidR="005C50AB" w:rsidP="005C50AB" w:rsidRDefault="005C50AB" w14:paraId="34276972" wp14:textId="20418CB0">
      <w:r w:rsidRPr="0EAADCBE" w:rsidR="0EAADCBE">
        <w:rPr>
          <w:rFonts w:ascii="Consolas" w:hAnsi="Consolas" w:eastAsia="Consolas" w:cs="Consolas"/>
        </w:rPr>
        <w:t>void setupIK(){</w:t>
      </w:r>
    </w:p>
    <w:p xmlns:wp14="http://schemas.microsoft.com/office/word/2010/wordml" w:rsidR="005C50AB" w:rsidP="005C50AB" w:rsidRDefault="005C50AB" w14:paraId="5B889F20" wp14:noSpellErr="1" wp14:textId="44B1F0FA">
      <w:r w:rsidRPr="0EAADCBE" w:rsidR="0EAADCBE">
        <w:rPr>
          <w:rFonts w:ascii="Consolas" w:hAnsi="Consolas" w:eastAsia="Consolas" w:cs="Consolas"/>
        </w:rPr>
        <w:t xml:space="preserve">  endpoints[RIGHT_FRONT].x = 52;</w:t>
      </w:r>
    </w:p>
    <w:p xmlns:wp14="http://schemas.microsoft.com/office/word/2010/wordml" w:rsidR="005C50AB" w:rsidP="005C50AB" w:rsidRDefault="005C50AB" w14:paraId="74B78618" wp14:noSpellErr="1" wp14:textId="248D4E9C">
      <w:r w:rsidRPr="0EAADCBE" w:rsidR="0EAADCBE">
        <w:rPr>
          <w:rFonts w:ascii="Consolas" w:hAnsi="Consolas" w:eastAsia="Consolas" w:cs="Consolas"/>
        </w:rPr>
        <w:t xml:space="preserve">  endpoints[RIGHT_FRONT].y = 118;</w:t>
      </w:r>
    </w:p>
    <w:p xmlns:wp14="http://schemas.microsoft.com/office/word/2010/wordml" w:rsidR="005C50AB" w:rsidP="005C50AB" w:rsidRDefault="005C50AB" w14:paraId="0D29080D" wp14:noSpellErr="1" wp14:textId="61F80018">
      <w:r w:rsidRPr="0EAADCBE" w:rsidR="0EAADCBE">
        <w:rPr>
          <w:rFonts w:ascii="Consolas" w:hAnsi="Consolas" w:eastAsia="Consolas" w:cs="Consolas"/>
        </w:rPr>
        <w:t xml:space="preserve">  endpoints[RIGHT_FRONT].z = 97;</w:t>
      </w:r>
    </w:p>
    <w:p xmlns:wp14="http://schemas.microsoft.com/office/word/2010/wordml" w:rsidR="005C50AB" w:rsidP="005C50AB" w:rsidRDefault="005C50AB" w14:paraId="1C956B1D" wp14:textId="77777777"/>
    <w:p xmlns:wp14="http://schemas.microsoft.com/office/word/2010/wordml" w:rsidR="005C50AB" w:rsidP="005C50AB" w:rsidRDefault="005C50AB" w14:paraId="299A9C0F" wp14:noSpellErr="1" wp14:textId="4094D2B7">
      <w:r w:rsidRPr="0EAADCBE" w:rsidR="0EAADCBE">
        <w:rPr>
          <w:rFonts w:ascii="Consolas" w:hAnsi="Consolas" w:eastAsia="Consolas" w:cs="Consolas"/>
        </w:rPr>
        <w:t xml:space="preserve">  endpoints[RIGHT_REAR].x = -52;</w:t>
      </w:r>
    </w:p>
    <w:p xmlns:wp14="http://schemas.microsoft.com/office/word/2010/wordml" w:rsidR="005C50AB" w:rsidP="005C50AB" w:rsidRDefault="005C50AB" w14:paraId="3C6C4D00" wp14:noSpellErr="1" wp14:textId="1C41EC9C">
      <w:r w:rsidRPr="0EAADCBE" w:rsidR="0EAADCBE">
        <w:rPr>
          <w:rFonts w:ascii="Consolas" w:hAnsi="Consolas" w:eastAsia="Consolas" w:cs="Consolas"/>
        </w:rPr>
        <w:t xml:space="preserve">  endpoints[RIGHT_REAR].y = 118;</w:t>
      </w:r>
    </w:p>
    <w:p xmlns:wp14="http://schemas.microsoft.com/office/word/2010/wordml" w:rsidR="005C50AB" w:rsidP="005C50AB" w:rsidRDefault="005C50AB" w14:paraId="56A8F58E" wp14:noSpellErr="1" wp14:textId="194FDD9D">
      <w:r w:rsidRPr="0EAADCBE" w:rsidR="0EAADCBE">
        <w:rPr>
          <w:rFonts w:ascii="Consolas" w:hAnsi="Consolas" w:eastAsia="Consolas" w:cs="Consolas"/>
        </w:rPr>
        <w:t xml:space="preserve">  endpoints[RIGHT_REAR].z = 97;</w:t>
      </w:r>
    </w:p>
    <w:p xmlns:wp14="http://schemas.microsoft.com/office/word/2010/wordml" w:rsidR="005C50AB" w:rsidP="005C50AB" w:rsidRDefault="005C50AB" w14:paraId="24453F05" wp14:textId="77777777"/>
    <w:p xmlns:wp14="http://schemas.microsoft.com/office/word/2010/wordml" w:rsidR="005C50AB" w:rsidP="005C50AB" w:rsidRDefault="005C50AB" w14:paraId="69798674" wp14:noSpellErr="1" wp14:textId="49632EA9">
      <w:r w:rsidRPr="0EAADCBE" w:rsidR="0EAADCBE">
        <w:rPr>
          <w:rFonts w:ascii="Consolas" w:hAnsi="Consolas" w:eastAsia="Consolas" w:cs="Consolas"/>
        </w:rPr>
        <w:t xml:space="preserve">  endpoints[RIGHT_MIDDLE].x = 0;</w:t>
      </w:r>
    </w:p>
    <w:p xmlns:wp14="http://schemas.microsoft.com/office/word/2010/wordml" w:rsidR="005C50AB" w:rsidP="005C50AB" w:rsidRDefault="005C50AB" w14:paraId="28A00D09" wp14:noSpellErr="1" wp14:textId="58669965">
      <w:r w:rsidRPr="0EAADCBE" w:rsidR="0EAADCBE">
        <w:rPr>
          <w:rFonts w:ascii="Consolas" w:hAnsi="Consolas" w:eastAsia="Consolas" w:cs="Consolas"/>
        </w:rPr>
        <w:t xml:space="preserve">  endpoints[RIGHT_MIDDLE].y = 118;</w:t>
      </w:r>
    </w:p>
    <w:p xmlns:wp14="http://schemas.microsoft.com/office/word/2010/wordml" w:rsidR="005C50AB" w:rsidP="005C50AB" w:rsidRDefault="005C50AB" w14:paraId="0C28137E" wp14:noSpellErr="1" wp14:textId="69A68253">
      <w:r w:rsidRPr="0EAADCBE" w:rsidR="0EAADCBE">
        <w:rPr>
          <w:rFonts w:ascii="Consolas" w:hAnsi="Consolas" w:eastAsia="Consolas" w:cs="Consolas"/>
        </w:rPr>
        <w:t xml:space="preserve">  endpoints[RIGHT_MIDDLE].z = 97;</w:t>
      </w:r>
    </w:p>
    <w:p xmlns:wp14="http://schemas.microsoft.com/office/word/2010/wordml" w:rsidR="005C50AB" w:rsidP="005C50AB" w:rsidRDefault="005C50AB" w14:paraId="38459F92" wp14:textId="77777777"/>
    <w:p xmlns:wp14="http://schemas.microsoft.com/office/word/2010/wordml" w:rsidR="005C50AB" w:rsidP="005C50AB" w:rsidRDefault="005C50AB" w14:paraId="6DD4A2B6" wp14:noSpellErr="1" wp14:textId="3A3995DA">
      <w:r w:rsidRPr="0EAADCBE" w:rsidR="0EAADCBE">
        <w:rPr>
          <w:rFonts w:ascii="Consolas" w:hAnsi="Consolas" w:eastAsia="Consolas" w:cs="Consolas"/>
        </w:rPr>
        <w:t xml:space="preserve">  endpoints[LEFT_MIDDLE].x = 0;</w:t>
      </w:r>
    </w:p>
    <w:p xmlns:wp14="http://schemas.microsoft.com/office/word/2010/wordml" w:rsidR="005C50AB" w:rsidP="005C50AB" w:rsidRDefault="005C50AB" w14:paraId="79A5124B" wp14:noSpellErr="1" wp14:textId="5B541DC6">
      <w:r w:rsidRPr="0EAADCBE" w:rsidR="0EAADCBE">
        <w:rPr>
          <w:rFonts w:ascii="Consolas" w:hAnsi="Consolas" w:eastAsia="Consolas" w:cs="Consolas"/>
        </w:rPr>
        <w:t xml:space="preserve">  endpoints[LEFT_MIDDLE].y = -118;</w:t>
      </w:r>
    </w:p>
    <w:p xmlns:wp14="http://schemas.microsoft.com/office/word/2010/wordml" w:rsidR="005C50AB" w:rsidP="005C50AB" w:rsidRDefault="005C50AB" w14:paraId="6CD93159" wp14:noSpellErr="1" wp14:textId="714A0940">
      <w:r w:rsidRPr="0EAADCBE" w:rsidR="0EAADCBE">
        <w:rPr>
          <w:rFonts w:ascii="Consolas" w:hAnsi="Consolas" w:eastAsia="Consolas" w:cs="Consolas"/>
        </w:rPr>
        <w:t xml:space="preserve">  endpoints[LEFT_MIDDLE].z = 97;</w:t>
      </w:r>
    </w:p>
    <w:p xmlns:wp14="http://schemas.microsoft.com/office/word/2010/wordml" w:rsidR="005C50AB" w:rsidP="005C50AB" w:rsidRDefault="005C50AB" w14:paraId="450E6296" wp14:textId="77777777"/>
    <w:p xmlns:wp14="http://schemas.microsoft.com/office/word/2010/wordml" w:rsidR="005C50AB" w:rsidP="005C50AB" w:rsidRDefault="005C50AB" w14:paraId="55EC3CB6" wp14:noSpellErr="1" wp14:textId="7DC120B5">
      <w:r w:rsidRPr="0EAADCBE" w:rsidR="0EAADCBE">
        <w:rPr>
          <w:rFonts w:ascii="Consolas" w:hAnsi="Consolas" w:eastAsia="Consolas" w:cs="Consolas"/>
        </w:rPr>
        <w:t xml:space="preserve">  endpoints[LEFT_FRONT].x = 52;</w:t>
      </w:r>
    </w:p>
    <w:p xmlns:wp14="http://schemas.microsoft.com/office/word/2010/wordml" w:rsidR="005C50AB" w:rsidP="005C50AB" w:rsidRDefault="005C50AB" w14:paraId="11A5EAAA" wp14:noSpellErr="1" wp14:textId="59191103">
      <w:r w:rsidRPr="0EAADCBE" w:rsidR="0EAADCBE">
        <w:rPr>
          <w:rFonts w:ascii="Consolas" w:hAnsi="Consolas" w:eastAsia="Consolas" w:cs="Consolas"/>
        </w:rPr>
        <w:t xml:space="preserve">  endpoints[LEFT_FRONT].y = -118;</w:t>
      </w:r>
    </w:p>
    <w:p xmlns:wp14="http://schemas.microsoft.com/office/word/2010/wordml" w:rsidR="005C50AB" w:rsidP="005C50AB" w:rsidRDefault="005C50AB" w14:paraId="6F40204F" wp14:noSpellErr="1" wp14:textId="7231BDC0">
      <w:r w:rsidRPr="0EAADCBE" w:rsidR="0EAADCBE">
        <w:rPr>
          <w:rFonts w:ascii="Consolas" w:hAnsi="Consolas" w:eastAsia="Consolas" w:cs="Consolas"/>
        </w:rPr>
        <w:t xml:space="preserve">  endpoints[LEFT_FRONT].z = 97;</w:t>
      </w:r>
    </w:p>
    <w:p xmlns:wp14="http://schemas.microsoft.com/office/word/2010/wordml" w:rsidR="005C50AB" w:rsidP="005C50AB" w:rsidRDefault="005C50AB" w14:paraId="37F143E8" wp14:textId="77777777"/>
    <w:p xmlns:wp14="http://schemas.microsoft.com/office/word/2010/wordml" w:rsidR="005C50AB" w:rsidP="005C50AB" w:rsidRDefault="005C50AB" w14:paraId="33ADA979" wp14:noSpellErr="1" wp14:textId="5A6D28D3">
      <w:r w:rsidRPr="0EAADCBE" w:rsidR="0EAADCBE">
        <w:rPr>
          <w:rFonts w:ascii="Consolas" w:hAnsi="Consolas" w:eastAsia="Consolas" w:cs="Consolas"/>
        </w:rPr>
        <w:t xml:space="preserve">  endpoints[LEFT_REAR].x = -52;</w:t>
      </w:r>
    </w:p>
    <w:p xmlns:wp14="http://schemas.microsoft.com/office/word/2010/wordml" w:rsidR="005C50AB" w:rsidP="005C50AB" w:rsidRDefault="005C50AB" w14:paraId="77C1390B" wp14:noSpellErr="1" wp14:textId="53C5A87F">
      <w:r w:rsidRPr="0EAADCBE" w:rsidR="0EAADCBE">
        <w:rPr>
          <w:rFonts w:ascii="Consolas" w:hAnsi="Consolas" w:eastAsia="Consolas" w:cs="Consolas"/>
        </w:rPr>
        <w:t xml:space="preserve">  endpoints[LEFT_REAR].y = -118;</w:t>
      </w:r>
    </w:p>
    <w:p xmlns:wp14="http://schemas.microsoft.com/office/word/2010/wordml" w:rsidR="005C50AB" w:rsidP="005C50AB" w:rsidRDefault="005C50AB" w14:paraId="3185D933" wp14:noSpellErr="1" wp14:textId="1A8459E5">
      <w:r w:rsidRPr="0EAADCBE" w:rsidR="0EAADCBE">
        <w:rPr>
          <w:rFonts w:ascii="Consolas" w:hAnsi="Consolas" w:eastAsia="Consolas" w:cs="Consolas"/>
        </w:rPr>
        <w:t xml:space="preserve">  endpoints[LEFT_REAR].z = 97;</w:t>
      </w:r>
    </w:p>
    <w:p xmlns:wp14="http://schemas.microsoft.com/office/word/2010/wordml" w:rsidR="005C50AB" w:rsidP="005C50AB" w:rsidRDefault="005C50AB" w14:paraId="337BF3D6" wp14:textId="77777777"/>
    <w:p xmlns:wp14="http://schemas.microsoft.com/office/word/2010/wordml" w:rsidR="005C50AB" w:rsidP="005C50AB" w:rsidRDefault="005C50AB" w14:paraId="3B53472B" wp14:textId="2BC52320">
      <w:r w:rsidRPr="0EAADCBE" w:rsidR="0EAADCBE">
        <w:rPr>
          <w:rFonts w:ascii="Consolas" w:hAnsi="Consolas" w:eastAsia="Consolas" w:cs="Consolas"/>
        </w:rPr>
        <w:t xml:space="preserve">  liftHeight = 35;</w:t>
      </w:r>
    </w:p>
    <w:p xmlns:wp14="http://schemas.microsoft.com/office/word/2010/wordml" w:rsidR="005C50AB" w:rsidP="005C50AB" w:rsidRDefault="005C50AB" w14:paraId="747A97D6" wp14:textId="1653BB56">
      <w:r w:rsidRPr="0EAADCBE" w:rsidR="0EAADCBE">
        <w:rPr>
          <w:rFonts w:ascii="Consolas" w:hAnsi="Consolas" w:eastAsia="Consolas" w:cs="Consolas"/>
        </w:rPr>
        <w:t xml:space="preserve">  stepsInCycle = 1;</w:t>
      </w:r>
    </w:p>
    <w:p xmlns:wp14="http://schemas.microsoft.com/office/word/2010/wordml" w:rsidR="005C50AB" w:rsidP="005C50AB" w:rsidRDefault="005C50AB" w14:paraId="590D147F" wp14:noSpellErr="1" wp14:textId="30C08332">
      <w:r w:rsidRPr="0EAADCBE" w:rsidR="0EAADCBE">
        <w:rPr>
          <w:rFonts w:ascii="Consolas" w:hAnsi="Consolas" w:eastAsia="Consolas" w:cs="Consolas"/>
        </w:rPr>
        <w:t xml:space="preserve">  step = 0;</w:t>
      </w:r>
    </w:p>
    <w:p xmlns:wp14="http://schemas.microsoft.com/office/word/2010/wordml" w:rsidR="005C50AB" w:rsidP="005C50AB" w:rsidRDefault="005C50AB" w14:paraId="4E7D92B7" wp14:noSpellErr="1" wp14:textId="74B25E22">
      <w:r w:rsidRPr="0EAADCBE" w:rsidR="0EAADCBE">
        <w:rPr>
          <w:rFonts w:ascii="Consolas" w:hAnsi="Consolas" w:eastAsia="Consolas" w:cs="Consolas"/>
        </w:rPr>
        <w:t>}</w:t>
      </w:r>
    </w:p>
    <w:p xmlns:wp14="http://schemas.microsoft.com/office/word/2010/wordml" w:rsidR="005C50AB" w:rsidP="005C50AB" w:rsidRDefault="005C50AB" w14:paraId="6FE0D983" wp14:textId="77777777"/>
    <w:p xmlns:wp14="http://schemas.microsoft.com/office/word/2010/wordml" w:rsidR="005C50AB" w:rsidP="005C50AB" w:rsidRDefault="005C50AB" w14:paraId="5126E1F7" wp14:noSpellErr="1" wp14:textId="1DCABDC3">
      <w:r w:rsidRPr="0EAADCBE" w:rsidR="0EAADCBE">
        <w:rPr>
          <w:rFonts w:ascii="Consolas" w:hAnsi="Consolas" w:eastAsia="Consolas" w:cs="Consolas"/>
        </w:rPr>
        <w:t>#include "gaits.h"</w:t>
      </w:r>
    </w:p>
    <w:p xmlns:wp14="http://schemas.microsoft.com/office/word/2010/wordml" w:rsidR="005C50AB" w:rsidP="005C50AB" w:rsidRDefault="005C50AB" w14:paraId="27E35470" wp14:textId="77777777"/>
    <w:p xmlns:wp14="http://schemas.microsoft.com/office/word/2010/wordml" w:rsidR="005C50AB" w:rsidP="005C50AB" w:rsidRDefault="005C50AB" w14:paraId="210E8FA4" wp14:noSpellErr="1" wp14:textId="652A9F23">
      <w:r w:rsidRPr="0EAADCBE" w:rsidR="0EAADCBE">
        <w:rPr>
          <w:rFonts w:ascii="Consolas" w:hAnsi="Consolas" w:eastAsia="Consolas" w:cs="Consolas"/>
        </w:rPr>
        <w:t>/* Convert radians to servo position offset. */</w:t>
      </w:r>
    </w:p>
    <w:p xmlns:wp14="http://schemas.microsoft.com/office/word/2010/wordml" w:rsidR="005C50AB" w:rsidP="005C50AB" w:rsidRDefault="005C50AB" w14:paraId="3111AD3A" wp14:textId="52B584F5">
      <w:r w:rsidRPr="0EAADCBE" w:rsidR="0EAADCBE">
        <w:rPr>
          <w:rFonts w:ascii="Consolas" w:hAnsi="Consolas" w:eastAsia="Consolas" w:cs="Consolas"/>
        </w:rPr>
        <w:t>int radToServo(float rads){</w:t>
      </w:r>
    </w:p>
    <w:p xmlns:wp14="http://schemas.microsoft.com/office/word/2010/wordml" w:rsidR="005C50AB" w:rsidP="005C50AB" w:rsidRDefault="005C50AB" w14:paraId="4332F23A" wp14:noSpellErr="1" wp14:textId="0518B780">
      <w:r w:rsidRPr="0EAADCBE" w:rsidR="0EAADCBE">
        <w:rPr>
          <w:rFonts w:ascii="Consolas" w:hAnsi="Consolas" w:eastAsia="Consolas" w:cs="Consolas"/>
        </w:rPr>
        <w:t xml:space="preserve">  float val = (rads*100)/51 * 100;</w:t>
      </w:r>
    </w:p>
    <w:p xmlns:wp14="http://schemas.microsoft.com/office/word/2010/wordml" w:rsidR="005C50AB" w:rsidP="005C50AB" w:rsidRDefault="005C50AB" w14:paraId="6289FAB4" wp14:noSpellErr="1" wp14:textId="2C51BC61">
      <w:r w:rsidRPr="0EAADCBE" w:rsidR="0EAADCBE">
        <w:rPr>
          <w:rFonts w:ascii="Consolas" w:hAnsi="Consolas" w:eastAsia="Consolas" w:cs="Consolas"/>
        </w:rPr>
        <w:t xml:space="preserve">  return (int) val;</w:t>
      </w:r>
    </w:p>
    <w:p xmlns:wp14="http://schemas.microsoft.com/office/word/2010/wordml" w:rsidR="005C50AB" w:rsidP="005C50AB" w:rsidRDefault="005C50AB" w14:paraId="12BEFFE5" wp14:noSpellErr="1" wp14:textId="28673F77">
      <w:r w:rsidRPr="0EAADCBE" w:rsidR="0EAADCBE">
        <w:rPr>
          <w:rFonts w:ascii="Consolas" w:hAnsi="Consolas" w:eastAsia="Consolas" w:cs="Consolas"/>
        </w:rPr>
        <w:t>}</w:t>
      </w:r>
    </w:p>
    <w:p xmlns:wp14="http://schemas.microsoft.com/office/word/2010/wordml" w:rsidR="005C50AB" w:rsidP="005C50AB" w:rsidRDefault="005C50AB" w14:paraId="1D50B675" wp14:textId="77777777"/>
    <w:p xmlns:wp14="http://schemas.microsoft.com/office/word/2010/wordml" w:rsidR="005C50AB" w:rsidP="005C50AB" w:rsidRDefault="005C50AB" w14:paraId="3ADCD112" wp14:noSpellErr="1" wp14:textId="66E33AB3">
      <w:r w:rsidRPr="0EAADCBE" w:rsidR="0EAADCBE">
        <w:rPr>
          <w:rFonts w:ascii="Consolas" w:hAnsi="Consolas" w:eastAsia="Consolas" w:cs="Consolas"/>
        </w:rPr>
        <w:t>/* Body IK solver: compute where legs should be. */</w:t>
      </w:r>
    </w:p>
    <w:p xmlns:wp14="http://schemas.microsoft.com/office/word/2010/wordml" w:rsidR="005C50AB" w:rsidP="005C50AB" w:rsidRDefault="005C50AB" w14:paraId="3D648D59" wp14:textId="23C2B8DE">
      <w:r w:rsidRPr="0EAADCBE" w:rsidR="0EAADCBE">
        <w:rPr>
          <w:rFonts w:ascii="Consolas" w:hAnsi="Consolas" w:eastAsia="Consolas" w:cs="Consolas"/>
        </w:rPr>
        <w:t>ik_req_t bodyIK(int X, int Y, int Z, int Xdisp, int Ydisp, float Zrot){</w:t>
      </w:r>
    </w:p>
    <w:p xmlns:wp14="http://schemas.microsoft.com/office/word/2010/wordml" w:rsidR="005C50AB" w:rsidP="005C50AB" w:rsidRDefault="005C50AB" w14:paraId="0ADF2626" wp14:noSpellErr="1" wp14:textId="5748C4D3">
      <w:r w:rsidRPr="0EAADCBE" w:rsidR="0EAADCBE">
        <w:rPr>
          <w:rFonts w:ascii="Consolas" w:hAnsi="Consolas" w:eastAsia="Consolas" w:cs="Consolas"/>
        </w:rPr>
        <w:t xml:space="preserve">    ik_req_t ans;</w:t>
      </w:r>
    </w:p>
    <w:p xmlns:wp14="http://schemas.microsoft.com/office/word/2010/wordml" w:rsidR="005C50AB" w:rsidP="005C50AB" w:rsidRDefault="005C50AB" w14:paraId="5213D62F" wp14:textId="77777777"/>
    <w:p xmlns:wp14="http://schemas.microsoft.com/office/word/2010/wordml" w:rsidR="005C50AB" w:rsidP="005C50AB" w:rsidRDefault="005C50AB" w14:paraId="70530CE1" wp14:noSpellErr="1" wp14:textId="27A2A743">
      <w:r w:rsidRPr="0EAADCBE" w:rsidR="0EAADCBE">
        <w:rPr>
          <w:rFonts w:ascii="Consolas" w:hAnsi="Consolas" w:eastAsia="Consolas" w:cs="Consolas"/>
        </w:rPr>
        <w:t xml:space="preserve">    float cosB = cos(bodyRotX);</w:t>
      </w:r>
    </w:p>
    <w:p xmlns:wp14="http://schemas.microsoft.com/office/word/2010/wordml" w:rsidR="005C50AB" w:rsidP="005C50AB" w:rsidRDefault="005C50AB" w14:paraId="4ED41D54" wp14:noSpellErr="1" wp14:textId="179C64D3">
      <w:r w:rsidRPr="0EAADCBE" w:rsidR="0EAADCBE">
        <w:rPr>
          <w:rFonts w:ascii="Consolas" w:hAnsi="Consolas" w:eastAsia="Consolas" w:cs="Consolas"/>
        </w:rPr>
        <w:t xml:space="preserve">    float sinB = sin(bodyRotX);</w:t>
      </w:r>
    </w:p>
    <w:p xmlns:wp14="http://schemas.microsoft.com/office/word/2010/wordml" w:rsidR="005C50AB" w:rsidP="005C50AB" w:rsidRDefault="005C50AB" w14:paraId="2872D813" wp14:noSpellErr="1" wp14:textId="149F012C">
      <w:r w:rsidRPr="0EAADCBE" w:rsidR="0EAADCBE">
        <w:rPr>
          <w:rFonts w:ascii="Consolas" w:hAnsi="Consolas" w:eastAsia="Consolas" w:cs="Consolas"/>
        </w:rPr>
        <w:t xml:space="preserve">    float cosG = cos(bodyRotY);</w:t>
      </w:r>
    </w:p>
    <w:p xmlns:wp14="http://schemas.microsoft.com/office/word/2010/wordml" w:rsidR="005C50AB" w:rsidP="005C50AB" w:rsidRDefault="005C50AB" w14:paraId="68821335" wp14:textId="7DC34A6D">
      <w:r w:rsidRPr="0EAADCBE" w:rsidR="0EAADCBE">
        <w:rPr>
          <w:rFonts w:ascii="Consolas" w:hAnsi="Consolas" w:eastAsia="Consolas" w:cs="Consolas"/>
        </w:rPr>
        <w:t xml:space="preserve">    float sinG = sin(bodyRotY);</w:t>
      </w:r>
    </w:p>
    <w:p xmlns:wp14="http://schemas.microsoft.com/office/word/2010/wordml" w:rsidR="005C50AB" w:rsidP="005C50AB" w:rsidRDefault="005C50AB" w14:paraId="46CC49C0" wp14:textId="01AEB29C">
      <w:r w:rsidRPr="0EAADCBE" w:rsidR="0EAADCBE">
        <w:rPr>
          <w:rFonts w:ascii="Consolas" w:hAnsi="Consolas" w:eastAsia="Consolas" w:cs="Consolas"/>
        </w:rPr>
        <w:t xml:space="preserve">    float cosA = cos(bodyRotZ+Zrot);</w:t>
      </w:r>
    </w:p>
    <w:p xmlns:wp14="http://schemas.microsoft.com/office/word/2010/wordml" w:rsidR="005C50AB" w:rsidP="005C50AB" w:rsidRDefault="005C50AB" w14:paraId="2CF0A9C3" wp14:noSpellErr="1" wp14:textId="38F17E29">
      <w:r w:rsidRPr="0EAADCBE" w:rsidR="0EAADCBE">
        <w:rPr>
          <w:rFonts w:ascii="Consolas" w:hAnsi="Consolas" w:eastAsia="Consolas" w:cs="Consolas"/>
        </w:rPr>
        <w:t xml:space="preserve">    float sinA = sin(bodyRotZ+Zrot);</w:t>
      </w:r>
    </w:p>
    <w:p xmlns:wp14="http://schemas.microsoft.com/office/word/2010/wordml" w:rsidR="005C50AB" w:rsidP="005C50AB" w:rsidRDefault="005C50AB" w14:paraId="461FAD31" wp14:textId="77777777"/>
    <w:p xmlns:wp14="http://schemas.microsoft.com/office/word/2010/wordml" w:rsidR="005C50AB" w:rsidP="005C50AB" w:rsidRDefault="005C50AB" w14:paraId="7C6F75B4" wp14:noSpellErr="1" wp14:textId="1B6393F7">
      <w:r w:rsidRPr="0EAADCBE" w:rsidR="0EAADCBE">
        <w:rPr>
          <w:rFonts w:ascii="Consolas" w:hAnsi="Consolas" w:eastAsia="Consolas" w:cs="Consolas"/>
        </w:rPr>
        <w:t xml:space="preserve">    int totalX = X + Xdisp + bodyPosX;</w:t>
      </w:r>
    </w:p>
    <w:p xmlns:wp14="http://schemas.microsoft.com/office/word/2010/wordml" w:rsidR="005C50AB" w:rsidP="005C50AB" w:rsidRDefault="005C50AB" w14:paraId="1619E8E5" wp14:noSpellErr="1" wp14:textId="77860A2A">
      <w:r w:rsidRPr="0EAADCBE" w:rsidR="0EAADCBE">
        <w:rPr>
          <w:rFonts w:ascii="Consolas" w:hAnsi="Consolas" w:eastAsia="Consolas" w:cs="Consolas"/>
        </w:rPr>
        <w:t xml:space="preserve">    int totalY = Y + Ydisp + bodyPosY;</w:t>
      </w:r>
    </w:p>
    <w:p xmlns:wp14="http://schemas.microsoft.com/office/word/2010/wordml" w:rsidR="005C50AB" w:rsidP="005C50AB" w:rsidRDefault="005C50AB" w14:paraId="05C63F9D" wp14:textId="77777777"/>
    <w:p xmlns:wp14="http://schemas.microsoft.com/office/word/2010/wordml" w:rsidR="005C50AB" w:rsidP="005C50AB" w:rsidRDefault="005C50AB" w14:paraId="2DA1890E" wp14:textId="6FCBA886">
      <w:r w:rsidRPr="0EAADCBE" w:rsidR="0EAADCBE">
        <w:rPr>
          <w:rFonts w:ascii="Consolas" w:hAnsi="Consolas" w:eastAsia="Consolas" w:cs="Consolas"/>
        </w:rPr>
        <w:t xml:space="preserve">    ans.x = totalX - int(totalX*cosG*cosA + totalY*sinB*sinG*cosA + Z*cosB*sinG*cosA - totalY*cosB*sinA + Z*sinB*sinA) + bodyPosX;</w:t>
      </w:r>
    </w:p>
    <w:p xmlns:wp14="http://schemas.microsoft.com/office/word/2010/wordml" w:rsidR="005C50AB" w:rsidP="005C50AB" w:rsidRDefault="005C50AB" w14:paraId="40DDF56F" wp14:textId="6B26F8CA">
      <w:r w:rsidRPr="0EAADCBE" w:rsidR="0EAADCBE">
        <w:rPr>
          <w:rFonts w:ascii="Consolas" w:hAnsi="Consolas" w:eastAsia="Consolas" w:cs="Consolas"/>
        </w:rPr>
        <w:t xml:space="preserve">    ans.y = totalY - int(totalX*cosG*sinA + totalY*sinB*sinG*sinA + Z*cosB*sinG*sinA + totalY*cosB*cosA - Z*sinB*cosA) + bodyPosY;</w:t>
      </w:r>
    </w:p>
    <w:p xmlns:wp14="http://schemas.microsoft.com/office/word/2010/wordml" w:rsidR="005C50AB" w:rsidP="005C50AB" w:rsidRDefault="005C50AB" w14:paraId="51488C5D" wp14:textId="2FF4B6DB">
      <w:r w:rsidRPr="0EAADCBE" w:rsidR="0EAADCBE">
        <w:rPr>
          <w:rFonts w:ascii="Consolas" w:hAnsi="Consolas" w:eastAsia="Consolas" w:cs="Consolas"/>
        </w:rPr>
        <w:t xml:space="preserve">    ans.z = Z - int(-totalX*sinG + totalY*sinB*cosG + Z*cosB*cosG);</w:t>
      </w:r>
    </w:p>
    <w:p xmlns:wp14="http://schemas.microsoft.com/office/word/2010/wordml" w:rsidR="005C50AB" w:rsidP="005C50AB" w:rsidRDefault="005C50AB" w14:paraId="0079BFF9" wp14:textId="77777777"/>
    <w:p xmlns:wp14="http://schemas.microsoft.com/office/word/2010/wordml" w:rsidR="005C50AB" w:rsidP="005C50AB" w:rsidRDefault="005C50AB" w14:paraId="63C76614" wp14:noSpellErr="1" wp14:textId="67EC84AE">
      <w:r w:rsidRPr="0EAADCBE" w:rsidR="0EAADCBE">
        <w:rPr>
          <w:rFonts w:ascii="Consolas" w:hAnsi="Consolas" w:eastAsia="Consolas" w:cs="Consolas"/>
        </w:rPr>
        <w:t xml:space="preserve">    return ans;</w:t>
      </w:r>
    </w:p>
    <w:p xmlns:wp14="http://schemas.microsoft.com/office/word/2010/wordml" w:rsidR="005C50AB" w:rsidP="005C50AB" w:rsidRDefault="005C50AB" w14:paraId="4331ACE5" wp14:noSpellErr="1" wp14:textId="5A3DCDC6">
      <w:r w:rsidRPr="0EAADCBE" w:rsidR="0EAADCBE">
        <w:rPr>
          <w:rFonts w:ascii="Consolas" w:hAnsi="Consolas" w:eastAsia="Consolas" w:cs="Consolas"/>
        </w:rPr>
        <w:t>}</w:t>
      </w:r>
    </w:p>
    <w:p xmlns:wp14="http://schemas.microsoft.com/office/word/2010/wordml" w:rsidR="005C50AB" w:rsidP="005C50AB" w:rsidRDefault="005C50AB" w14:paraId="59AD1436" wp14:textId="77777777"/>
    <w:p xmlns:wp14="http://schemas.microsoft.com/office/word/2010/wordml" w:rsidR="005C50AB" w:rsidP="005C50AB" w:rsidRDefault="005C50AB" w14:paraId="614223F1" wp14:noSpellErr="1" wp14:textId="27F9F41C">
      <w:r w:rsidRPr="0EAADCBE" w:rsidR="0EAADCBE">
        <w:rPr>
          <w:rFonts w:ascii="Consolas" w:hAnsi="Consolas" w:eastAsia="Consolas" w:cs="Consolas"/>
        </w:rPr>
        <w:t>/* Simple 3dof leg solver. X,Y,Z are the length from the Coxa rotate to the endpoint. */</w:t>
      </w:r>
    </w:p>
    <w:p xmlns:wp14="http://schemas.microsoft.com/office/word/2010/wordml" w:rsidR="005C50AB" w:rsidP="005C50AB" w:rsidRDefault="005C50AB" w14:paraId="35200438" wp14:noSpellErr="1" wp14:textId="5E285A0B">
      <w:r w:rsidRPr="0EAADCBE" w:rsidR="0EAADCBE">
        <w:rPr>
          <w:rFonts w:ascii="Consolas" w:hAnsi="Consolas" w:eastAsia="Consolas" w:cs="Consolas"/>
        </w:rPr>
        <w:t>ik_sol_t legIK(int X, int Y, int Z){</w:t>
      </w:r>
    </w:p>
    <w:p xmlns:wp14="http://schemas.microsoft.com/office/word/2010/wordml" w:rsidR="005C50AB" w:rsidP="005C50AB" w:rsidRDefault="005C50AB" w14:paraId="635F3880" wp14:textId="44471EF1">
      <w:r w:rsidRPr="0EAADCBE" w:rsidR="0EAADCBE">
        <w:rPr>
          <w:rFonts w:ascii="Consolas" w:hAnsi="Consolas" w:eastAsia="Consolas" w:cs="Consolas"/>
        </w:rPr>
        <w:t xml:space="preserve">    ik_sol_t ans;</w:t>
      </w:r>
    </w:p>
    <w:p xmlns:wp14="http://schemas.microsoft.com/office/word/2010/wordml" w:rsidR="005C50AB" w:rsidP="005C50AB" w:rsidRDefault="005C50AB" w14:paraId="082B62D7" wp14:textId="77777777"/>
    <w:p xmlns:wp14="http://schemas.microsoft.com/office/word/2010/wordml" w:rsidR="005C50AB" w:rsidP="005C50AB" w:rsidRDefault="005C50AB" w14:paraId="34646581" wp14:textId="14DAC62E">
      <w:r w:rsidRPr="0EAADCBE" w:rsidR="0EAADCBE">
        <w:rPr>
          <w:rFonts w:ascii="Consolas" w:hAnsi="Consolas" w:eastAsia="Consolas" w:cs="Consolas"/>
        </w:rPr>
        <w:t xml:space="preserve">    // first, make this a 2DOF problem... by solving coxa</w:t>
      </w:r>
    </w:p>
    <w:p xmlns:wp14="http://schemas.microsoft.com/office/word/2010/wordml" w:rsidR="005C50AB" w:rsidP="005C50AB" w:rsidRDefault="005C50AB" w14:paraId="1852A47D" wp14:textId="5D7D8FBA">
      <w:r w:rsidRPr="0EAADCBE" w:rsidR="0EAADCBE">
        <w:rPr>
          <w:rFonts w:ascii="Consolas" w:hAnsi="Consolas" w:eastAsia="Consolas" w:cs="Consolas"/>
        </w:rPr>
        <w:t xml:space="preserve">    ans.coxa = radToServo(atan2(X,Y));</w:t>
      </w:r>
    </w:p>
    <w:p xmlns:wp14="http://schemas.microsoft.com/office/word/2010/wordml" w:rsidR="005C50AB" w:rsidP="005C50AB" w:rsidRDefault="005C50AB" w14:paraId="00BCB899" wp14:textId="1BB600F9">
      <w:r w:rsidRPr="0EAADCBE" w:rsidR="0EAADCBE">
        <w:rPr>
          <w:rFonts w:ascii="Consolas" w:hAnsi="Consolas" w:eastAsia="Consolas" w:cs="Consolas"/>
        </w:rPr>
        <w:t xml:space="preserve">    long trueX = sqrt(sq((long)X)+sq((long)Y)) - L_COXA;</w:t>
      </w:r>
    </w:p>
    <w:p xmlns:wp14="http://schemas.microsoft.com/office/word/2010/wordml" w:rsidR="005C50AB" w:rsidP="005C50AB" w:rsidRDefault="005C50AB" w14:paraId="6B1983D9" wp14:textId="215C78A8">
      <w:r w:rsidRPr="0EAADCBE" w:rsidR="0EAADCBE">
        <w:rPr>
          <w:rFonts w:ascii="Consolas" w:hAnsi="Consolas" w:eastAsia="Consolas" w:cs="Consolas"/>
        </w:rPr>
        <w:t xml:space="preserve">    long im = sqrt(sq((long)trueX)+sq((long)Z));    // length of imaginary leg</w:t>
      </w:r>
    </w:p>
    <w:p xmlns:wp14="http://schemas.microsoft.com/office/word/2010/wordml" w:rsidR="005C50AB" w:rsidP="005C50AB" w:rsidRDefault="005C50AB" w14:paraId="0733F258" wp14:textId="77777777"/>
    <w:p xmlns:wp14="http://schemas.microsoft.com/office/word/2010/wordml" w:rsidR="005C50AB" w:rsidP="005C50AB" w:rsidRDefault="005C50AB" w14:paraId="2AA1B07C" wp14:textId="29C5A5C0">
      <w:r w:rsidRPr="0EAADCBE" w:rsidR="0EAADCBE">
        <w:rPr>
          <w:rFonts w:ascii="Consolas" w:hAnsi="Consolas" w:eastAsia="Consolas" w:cs="Consolas"/>
        </w:rPr>
        <w:t xml:space="preserve">    // get femur angle above horizon...</w:t>
      </w:r>
    </w:p>
    <w:p xmlns:wp14="http://schemas.microsoft.com/office/word/2010/wordml" w:rsidR="005C50AB" w:rsidP="005C50AB" w:rsidRDefault="005C50AB" w14:paraId="171B1797" wp14:textId="5A0E16EF">
      <w:r w:rsidRPr="0EAADCBE" w:rsidR="0EAADCBE">
        <w:rPr>
          <w:rFonts w:ascii="Consolas" w:hAnsi="Consolas" w:eastAsia="Consolas" w:cs="Consolas"/>
        </w:rPr>
        <w:t xml:space="preserve">    float q1 = -atan2(Z,trueX);</w:t>
      </w:r>
    </w:p>
    <w:p xmlns:wp14="http://schemas.microsoft.com/office/word/2010/wordml" w:rsidR="005C50AB" w:rsidP="005C50AB" w:rsidRDefault="005C50AB" w14:paraId="5A1A3174" wp14:textId="3C50D3D7">
      <w:r w:rsidRPr="0EAADCBE" w:rsidR="0EAADCBE">
        <w:rPr>
          <w:rFonts w:ascii="Consolas" w:hAnsi="Consolas" w:eastAsia="Consolas" w:cs="Consolas"/>
        </w:rPr>
        <w:t xml:space="preserve">    long d1 = sq(L_FEMUR)-sq(L_TIBIA)+sq(im);</w:t>
      </w:r>
    </w:p>
    <w:p xmlns:wp14="http://schemas.microsoft.com/office/word/2010/wordml" w:rsidR="005C50AB" w:rsidP="005C50AB" w:rsidRDefault="005C50AB" w14:paraId="27BDAC21" wp14:textId="6F81097D">
      <w:r w:rsidRPr="0EAADCBE" w:rsidR="0EAADCBE">
        <w:rPr>
          <w:rFonts w:ascii="Consolas" w:hAnsi="Consolas" w:eastAsia="Consolas" w:cs="Consolas"/>
        </w:rPr>
        <w:t xml:space="preserve">    long d2 = 2*L_FEMUR*im;</w:t>
      </w:r>
    </w:p>
    <w:p xmlns:wp14="http://schemas.microsoft.com/office/word/2010/wordml" w:rsidR="005C50AB" w:rsidP="005C50AB" w:rsidRDefault="005C50AB" w14:paraId="1B0F6BA4" wp14:textId="4FFF92D7">
      <w:r w:rsidRPr="0EAADCBE" w:rsidR="0EAADCBE">
        <w:rPr>
          <w:rFonts w:ascii="Consolas" w:hAnsi="Consolas" w:eastAsia="Consolas" w:cs="Consolas"/>
        </w:rPr>
        <w:t xml:space="preserve">    float q2 = acos((float)d1/(float)d2);</w:t>
      </w:r>
    </w:p>
    <w:p xmlns:wp14="http://schemas.microsoft.com/office/word/2010/wordml" w:rsidR="005C50AB" w:rsidP="005C50AB" w:rsidRDefault="005C50AB" w14:paraId="54415D50" wp14:textId="06C290D9">
      <w:r w:rsidRPr="0EAADCBE" w:rsidR="0EAADCBE">
        <w:rPr>
          <w:rFonts w:ascii="Consolas" w:hAnsi="Consolas" w:eastAsia="Consolas" w:cs="Consolas"/>
        </w:rPr>
        <w:t xml:space="preserve">    ans.femur = radToServo(q1+q2);</w:t>
      </w:r>
    </w:p>
    <w:p xmlns:wp14="http://schemas.microsoft.com/office/word/2010/wordml" w:rsidR="005C50AB" w:rsidP="005C50AB" w:rsidRDefault="005C50AB" w14:paraId="6460FA29" wp14:textId="77777777"/>
    <w:p xmlns:wp14="http://schemas.microsoft.com/office/word/2010/wordml" w:rsidR="005C50AB" w:rsidP="005C50AB" w:rsidRDefault="005C50AB" w14:paraId="65DD6DB8" wp14:textId="7CCD60F4">
      <w:r w:rsidRPr="0EAADCBE" w:rsidR="0EAADCBE">
        <w:rPr>
          <w:rFonts w:ascii="Consolas" w:hAnsi="Consolas" w:eastAsia="Consolas" w:cs="Consolas"/>
        </w:rPr>
        <w:t xml:space="preserve">    // and tibia angle from femur...</w:t>
      </w:r>
    </w:p>
    <w:p xmlns:wp14="http://schemas.microsoft.com/office/word/2010/wordml" w:rsidR="005C50AB" w:rsidP="005C50AB" w:rsidRDefault="005C50AB" w14:paraId="435A9C97" wp14:textId="6DDF4DC1">
      <w:r w:rsidRPr="0EAADCBE" w:rsidR="0EAADCBE">
        <w:rPr>
          <w:rFonts w:ascii="Consolas" w:hAnsi="Consolas" w:eastAsia="Consolas" w:cs="Consolas"/>
        </w:rPr>
        <w:t xml:space="preserve">    d1 = sq(L_FEMUR)-sq(im)+sq(L_TIBIA);</w:t>
      </w:r>
    </w:p>
    <w:p xmlns:wp14="http://schemas.microsoft.com/office/word/2010/wordml" w:rsidR="005C50AB" w:rsidP="005C50AB" w:rsidRDefault="005C50AB" w14:paraId="28ED1BB7" wp14:textId="1729351C">
      <w:r w:rsidRPr="0EAADCBE" w:rsidR="0EAADCBE">
        <w:rPr>
          <w:rFonts w:ascii="Consolas" w:hAnsi="Consolas" w:eastAsia="Consolas" w:cs="Consolas"/>
        </w:rPr>
        <w:t xml:space="preserve">    d2 = 2*L_TIBIA*L_FEMUR;</w:t>
      </w:r>
    </w:p>
    <w:p xmlns:wp14="http://schemas.microsoft.com/office/word/2010/wordml" w:rsidR="005C50AB" w:rsidP="005C50AB" w:rsidRDefault="005C50AB" w14:paraId="09130120" wp14:textId="6CFE213B">
      <w:r w:rsidRPr="0EAADCBE" w:rsidR="0EAADCBE">
        <w:rPr>
          <w:rFonts w:ascii="Consolas" w:hAnsi="Consolas" w:eastAsia="Consolas" w:cs="Consolas"/>
        </w:rPr>
        <w:t xml:space="preserve">    ans.tibia = radToServo(acos((float)d1/(float)d2)-1.57);</w:t>
      </w:r>
    </w:p>
    <w:p xmlns:wp14="http://schemas.microsoft.com/office/word/2010/wordml" w:rsidR="005C50AB" w:rsidP="005C50AB" w:rsidRDefault="005C50AB" w14:paraId="4AF9E0A0" wp14:textId="77777777"/>
    <w:p xmlns:wp14="http://schemas.microsoft.com/office/word/2010/wordml" w:rsidR="005C50AB" w:rsidP="005C50AB" w:rsidRDefault="005C50AB" w14:paraId="7486FD6A" wp14:textId="20FBEF32">
      <w:r w:rsidRPr="0EAADCBE" w:rsidR="0EAADCBE">
        <w:rPr>
          <w:rFonts w:ascii="Consolas" w:hAnsi="Consolas" w:eastAsia="Consolas" w:cs="Consolas"/>
        </w:rPr>
        <w:t xml:space="preserve">    return ans;</w:t>
      </w:r>
    </w:p>
    <w:p xmlns:wp14="http://schemas.microsoft.com/office/word/2010/wordml" w:rsidR="005C50AB" w:rsidP="005C50AB" w:rsidRDefault="005C50AB" w14:paraId="4789EE13" wp14:textId="77777777"/>
    <w:p xmlns:wp14="http://schemas.microsoft.com/office/word/2010/wordml" w:rsidR="005C50AB" w:rsidP="005C50AB" w:rsidRDefault="005C50AB" w14:paraId="12ED674E" wp14:textId="71835EB1">
      <w:r w:rsidRPr="0EAADCBE" w:rsidR="0EAADCBE">
        <w:rPr>
          <w:rFonts w:ascii="Consolas" w:hAnsi="Consolas" w:eastAsia="Consolas" w:cs="Consolas"/>
        </w:rPr>
        <w:t>}</w:t>
      </w:r>
    </w:p>
    <w:p xmlns:wp14="http://schemas.microsoft.com/office/word/2010/wordml" w:rsidR="005C50AB" w:rsidP="005C50AB" w:rsidRDefault="005C50AB" w14:paraId="520E1D02" wp14:textId="77777777"/>
    <w:p xmlns:wp14="http://schemas.microsoft.com/office/word/2010/wordml" w:rsidR="005C50AB" w:rsidP="005C50AB" w:rsidRDefault="005C50AB" w14:paraId="59C6F09E" wp14:textId="45E3C975">
      <w:r w:rsidRPr="0EAADCBE" w:rsidR="0EAADCBE">
        <w:rPr>
          <w:rFonts w:ascii="Consolas" w:hAnsi="Consolas" w:eastAsia="Consolas" w:cs="Consolas"/>
        </w:rPr>
        <w:t>void doIK(){</w:t>
      </w:r>
    </w:p>
    <w:p xmlns:wp14="http://schemas.microsoft.com/office/word/2010/wordml" w:rsidR="005C50AB" w:rsidP="005C50AB" w:rsidRDefault="005C50AB" w14:paraId="4B60A25A" wp14:textId="62F0D106">
      <w:r w:rsidRPr="0EAADCBE" w:rsidR="0EAADCBE">
        <w:rPr>
          <w:rFonts w:ascii="Consolas" w:hAnsi="Consolas" w:eastAsia="Consolas" w:cs="Consolas"/>
        </w:rPr>
        <w:t xml:space="preserve">    int servo;</w:t>
      </w:r>
    </w:p>
    <w:p xmlns:wp14="http://schemas.microsoft.com/office/word/2010/wordml" w:rsidR="005C50AB" w:rsidP="005C50AB" w:rsidRDefault="005C50AB" w14:paraId="7A41CB61" wp14:textId="33B17683">
      <w:r w:rsidRPr="0EAADCBE" w:rsidR="0EAADCBE">
        <w:rPr>
          <w:rFonts w:ascii="Consolas" w:hAnsi="Consolas" w:eastAsia="Consolas" w:cs="Consolas"/>
        </w:rPr>
        <w:t xml:space="preserve">    ik_req_t req, gait;</w:t>
      </w:r>
    </w:p>
    <w:p xmlns:wp14="http://schemas.microsoft.com/office/word/2010/wordml" w:rsidR="005C50AB" w:rsidP="005C50AB" w:rsidRDefault="005C50AB" w14:paraId="60309A34" wp14:textId="59ADA46D">
      <w:r w:rsidRPr="0EAADCBE" w:rsidR="0EAADCBE">
        <w:rPr>
          <w:rFonts w:ascii="Consolas" w:hAnsi="Consolas" w:eastAsia="Consolas" w:cs="Consolas"/>
        </w:rPr>
        <w:t xml:space="preserve">    ik_sol_t sol;</w:t>
      </w:r>
    </w:p>
    <w:p xmlns:wp14="http://schemas.microsoft.com/office/word/2010/wordml" w:rsidR="005C50AB" w:rsidP="005C50AB" w:rsidRDefault="005C50AB" w14:paraId="5FC920DC" wp14:textId="77777777"/>
    <w:p xmlns:wp14="http://schemas.microsoft.com/office/word/2010/wordml" w:rsidR="005C50AB" w:rsidP="005C50AB" w:rsidRDefault="005C50AB" w14:paraId="42B93241" wp14:textId="69221F89">
      <w:r w:rsidRPr="0EAADCBE" w:rsidR="0EAADCBE">
        <w:rPr>
          <w:rFonts w:ascii="Consolas" w:hAnsi="Consolas" w:eastAsia="Consolas" w:cs="Consolas"/>
        </w:rPr>
        <w:t xml:space="preserve">    gaitSetup();</w:t>
      </w:r>
    </w:p>
    <w:p xmlns:wp14="http://schemas.microsoft.com/office/word/2010/wordml" w:rsidR="005C50AB" w:rsidP="005C50AB" w:rsidRDefault="005C50AB" w14:paraId="7EC2949F" wp14:textId="77777777"/>
    <w:p xmlns:wp14="http://schemas.microsoft.com/office/word/2010/wordml" w:rsidR="005C50AB" w:rsidP="005C50AB" w:rsidRDefault="005C50AB" w14:paraId="4F8D52FF" wp14:textId="5B55C695">
      <w:r w:rsidRPr="0EAADCBE" w:rsidR="0EAADCBE">
        <w:rPr>
          <w:rFonts w:ascii="Consolas" w:hAnsi="Consolas" w:eastAsia="Consolas" w:cs="Consolas"/>
        </w:rPr>
        <w:t xml:space="preserve">    // right front leg</w:t>
      </w:r>
    </w:p>
    <w:p xmlns:wp14="http://schemas.microsoft.com/office/word/2010/wordml" w:rsidR="005C50AB" w:rsidP="005C50AB" w:rsidRDefault="005C50AB" w14:paraId="43A3A23E" wp14:textId="70830B24">
      <w:r w:rsidRPr="0EAADCBE" w:rsidR="0EAADCBE">
        <w:rPr>
          <w:rFonts w:ascii="Consolas" w:hAnsi="Consolas" w:eastAsia="Consolas" w:cs="Consolas"/>
        </w:rPr>
        <w:t xml:space="preserve">    gait = gaitGen(RIGHT_FRONT);</w:t>
      </w:r>
    </w:p>
    <w:p xmlns:wp14="http://schemas.microsoft.com/office/word/2010/wordml" w:rsidR="005C50AB" w:rsidP="005C50AB" w:rsidRDefault="005C50AB" w14:paraId="599AAD20" wp14:textId="217BAAAA">
      <w:r w:rsidRPr="0EAADCBE" w:rsidR="0EAADCBE">
        <w:rPr>
          <w:rFonts w:ascii="Consolas" w:hAnsi="Consolas" w:eastAsia="Consolas" w:cs="Consolas"/>
        </w:rPr>
        <w:t xml:space="preserve">    req = bodyIK(endpoints[RIGHT_FRONT].x+gait.x, endpoints[RIGHT_FRONT].y+gait.y, endpoints[RIGHT_FRONT].z+gait.z, X_COXA, Y_COXA, gait.r);</w:t>
      </w:r>
    </w:p>
    <w:p xmlns:wp14="http://schemas.microsoft.com/office/word/2010/wordml" w:rsidR="005C50AB" w:rsidP="005C50AB" w:rsidRDefault="005C50AB" w14:paraId="08448921" wp14:textId="38621488">
      <w:r w:rsidRPr="0EAADCBE" w:rsidR="0EAADCBE">
        <w:rPr>
          <w:rFonts w:ascii="Consolas" w:hAnsi="Consolas" w:eastAsia="Consolas" w:cs="Consolas"/>
        </w:rPr>
        <w:t xml:space="preserve">    sol = legIK(endpoints[RIGHT_FRONT].x+req.x+gait.x,endpoints[RIGHT_FRONT].y+req.y+gait.y,endpoints[RIGHT_FRONT].z+req.z+gait.z);</w:t>
      </w:r>
    </w:p>
    <w:p xmlns:wp14="http://schemas.microsoft.com/office/word/2010/wordml" w:rsidR="005C50AB" w:rsidP="005C50AB" w:rsidRDefault="005C50AB" w14:paraId="277FEDA5" wp14:textId="22FE4FBA">
      <w:r w:rsidRPr="0EAADCBE" w:rsidR="0EAADCBE">
        <w:rPr>
          <w:rFonts w:ascii="Consolas" w:hAnsi="Consolas" w:eastAsia="Consolas" w:cs="Consolas"/>
        </w:rPr>
        <w:t xml:space="preserve">    servo = 368 + sol.coxa;</w:t>
      </w:r>
    </w:p>
    <w:p xmlns:wp14="http://schemas.microsoft.com/office/word/2010/wordml" w:rsidR="005C50AB" w:rsidP="005C50AB" w:rsidRDefault="005C50AB" w14:paraId="49E87358" wp14:textId="3BF97A99">
      <w:r w:rsidRPr="0EAADCBE" w:rsidR="0EAADCBE">
        <w:rPr>
          <w:rFonts w:ascii="Consolas" w:hAnsi="Consolas" w:eastAsia="Consolas" w:cs="Consolas"/>
        </w:rPr>
        <w:t xml:space="preserve">    if(servo &lt; maxs[RF_COXA-1] &amp;&amp; servo &gt; mins[RF_COXA-1])</w:t>
      </w:r>
    </w:p>
    <w:p xmlns:wp14="http://schemas.microsoft.com/office/word/2010/wordml" w:rsidR="005C50AB" w:rsidP="005C50AB" w:rsidRDefault="005C50AB" w14:paraId="3BEEA760" wp14:textId="2B2CC28B">
      <w:r w:rsidRPr="0EAADCBE" w:rsidR="0EAADCBE">
        <w:rPr>
          <w:rFonts w:ascii="Consolas" w:hAnsi="Consolas" w:eastAsia="Consolas" w:cs="Consolas"/>
        </w:rPr>
        <w:t xml:space="preserve">        bioloid.setNextPose(RF_COXA, servo);</w:t>
      </w:r>
    </w:p>
    <w:p xmlns:wp14="http://schemas.microsoft.com/office/word/2010/wordml" w:rsidR="005C50AB" w:rsidP="005C50AB" w:rsidRDefault="005C50AB" w14:paraId="368178D7" wp14:textId="00CBCC57">
      <w:r w:rsidRPr="0EAADCBE" w:rsidR="0EAADCBE">
        <w:rPr>
          <w:rFonts w:ascii="Consolas" w:hAnsi="Consolas" w:eastAsia="Consolas" w:cs="Consolas"/>
        </w:rPr>
        <w:t xml:space="preserve">    else{</w:t>
      </w:r>
    </w:p>
    <w:p xmlns:wp14="http://schemas.microsoft.com/office/word/2010/wordml" w:rsidR="005C50AB" w:rsidP="005C50AB" w:rsidRDefault="005C50AB" w14:paraId="27B61F7A" wp14:textId="0CC5D974">
      <w:r w:rsidRPr="0EAADCBE" w:rsidR="0EAADCBE">
        <w:rPr>
          <w:rFonts w:ascii="Consolas" w:hAnsi="Consolas" w:eastAsia="Consolas" w:cs="Consolas"/>
        </w:rPr>
        <w:t xml:space="preserve">        Serial.print("RF_COXA FAIL: ");</w:t>
      </w:r>
    </w:p>
    <w:p xmlns:wp14="http://schemas.microsoft.com/office/word/2010/wordml" w:rsidR="005C50AB" w:rsidP="005C50AB" w:rsidRDefault="005C50AB" w14:paraId="7D688F5B" wp14:textId="438CEFFC">
      <w:r w:rsidRPr="0EAADCBE" w:rsidR="0EAADCBE">
        <w:rPr>
          <w:rFonts w:ascii="Consolas" w:hAnsi="Consolas" w:eastAsia="Consolas" w:cs="Consolas"/>
        </w:rPr>
        <w:t xml:space="preserve">        Serial.println(servo);</w:t>
      </w:r>
    </w:p>
    <w:p xmlns:wp14="http://schemas.microsoft.com/office/word/2010/wordml" w:rsidR="005C50AB" w:rsidP="005C50AB" w:rsidRDefault="005C50AB" w14:paraId="3F985768" wp14:textId="3D30AB07">
      <w:r w:rsidRPr="0EAADCBE" w:rsidR="0EAADCBE">
        <w:rPr>
          <w:rFonts w:ascii="Consolas" w:hAnsi="Consolas" w:eastAsia="Consolas" w:cs="Consolas"/>
        </w:rPr>
        <w:t xml:space="preserve">    }</w:t>
      </w:r>
    </w:p>
    <w:p xmlns:wp14="http://schemas.microsoft.com/office/word/2010/wordml" w:rsidR="005C50AB" w:rsidP="005C50AB" w:rsidRDefault="005C50AB" w14:paraId="024EF947" wp14:textId="748D2AE9">
      <w:r w:rsidRPr="0EAADCBE" w:rsidR="0EAADCBE">
        <w:rPr>
          <w:rFonts w:ascii="Consolas" w:hAnsi="Consolas" w:eastAsia="Consolas" w:cs="Consolas"/>
        </w:rPr>
        <w:t xml:space="preserve">    servo = 524 + sol.femur;</w:t>
      </w:r>
    </w:p>
    <w:p xmlns:wp14="http://schemas.microsoft.com/office/word/2010/wordml" w:rsidR="005C50AB" w:rsidP="005C50AB" w:rsidRDefault="005C50AB" w14:paraId="2F04959A" wp14:textId="40D1988E">
      <w:r w:rsidRPr="0EAADCBE" w:rsidR="0EAADCBE">
        <w:rPr>
          <w:rFonts w:ascii="Consolas" w:hAnsi="Consolas" w:eastAsia="Consolas" w:cs="Consolas"/>
        </w:rPr>
        <w:t xml:space="preserve">    if(servo &lt; maxs[RF_FEMUR-1] &amp;&amp; servo &gt; mins[RF_FEMUR-1])</w:t>
      </w:r>
    </w:p>
    <w:p xmlns:wp14="http://schemas.microsoft.com/office/word/2010/wordml" w:rsidR="005C50AB" w:rsidP="005C50AB" w:rsidRDefault="005C50AB" w14:paraId="22554440" wp14:textId="1776F633">
      <w:r w:rsidRPr="0EAADCBE" w:rsidR="0EAADCBE">
        <w:rPr>
          <w:rFonts w:ascii="Consolas" w:hAnsi="Consolas" w:eastAsia="Consolas" w:cs="Consolas"/>
        </w:rPr>
        <w:t xml:space="preserve">        bioloid.setNextPose(RF_FEMUR, servo);</w:t>
      </w:r>
    </w:p>
    <w:p xmlns:wp14="http://schemas.microsoft.com/office/word/2010/wordml" w:rsidR="005C50AB" w:rsidP="005C50AB" w:rsidRDefault="005C50AB" w14:paraId="6E5C3CC3" wp14:textId="4AE9AFBC">
      <w:r w:rsidRPr="0EAADCBE" w:rsidR="0EAADCBE">
        <w:rPr>
          <w:rFonts w:ascii="Consolas" w:hAnsi="Consolas" w:eastAsia="Consolas" w:cs="Consolas"/>
        </w:rPr>
        <w:t xml:space="preserve">    else{</w:t>
      </w:r>
    </w:p>
    <w:p xmlns:wp14="http://schemas.microsoft.com/office/word/2010/wordml" w:rsidR="005C50AB" w:rsidP="005C50AB" w:rsidRDefault="005C50AB" w14:paraId="6AB6D3F8" wp14:textId="4B2D39BA">
      <w:r w:rsidRPr="0EAADCBE" w:rsidR="0EAADCBE">
        <w:rPr>
          <w:rFonts w:ascii="Consolas" w:hAnsi="Consolas" w:eastAsia="Consolas" w:cs="Consolas"/>
        </w:rPr>
        <w:t xml:space="preserve">        Serial.print("RF_FEMUR FAIL: ");</w:t>
      </w:r>
    </w:p>
    <w:p xmlns:wp14="http://schemas.microsoft.com/office/word/2010/wordml" w:rsidR="005C50AB" w:rsidP="005C50AB" w:rsidRDefault="005C50AB" w14:paraId="59602BBD" wp14:textId="02664036">
      <w:r w:rsidRPr="0EAADCBE" w:rsidR="0EAADCBE">
        <w:rPr>
          <w:rFonts w:ascii="Consolas" w:hAnsi="Consolas" w:eastAsia="Consolas" w:cs="Consolas"/>
        </w:rPr>
        <w:t xml:space="preserve">        Serial.println(servo);</w:t>
      </w:r>
    </w:p>
    <w:p xmlns:wp14="http://schemas.microsoft.com/office/word/2010/wordml" w:rsidR="005C50AB" w:rsidP="005C50AB" w:rsidRDefault="005C50AB" w14:paraId="5C7CFB45" wp14:textId="2D831F13">
      <w:r w:rsidRPr="0EAADCBE" w:rsidR="0EAADCBE">
        <w:rPr>
          <w:rFonts w:ascii="Consolas" w:hAnsi="Consolas" w:eastAsia="Consolas" w:cs="Consolas"/>
        </w:rPr>
        <w:t xml:space="preserve">    }</w:t>
      </w:r>
    </w:p>
    <w:p xmlns:wp14="http://schemas.microsoft.com/office/word/2010/wordml" w:rsidR="005C50AB" w:rsidP="005C50AB" w:rsidRDefault="005C50AB" w14:paraId="6B6B1EA4" wp14:textId="4D949053">
      <w:r w:rsidRPr="0EAADCBE" w:rsidR="0EAADCBE">
        <w:rPr>
          <w:rFonts w:ascii="Consolas" w:hAnsi="Consolas" w:eastAsia="Consolas" w:cs="Consolas"/>
        </w:rPr>
        <w:t xml:space="preserve">    servo = 354 + sol.tibia;</w:t>
      </w:r>
    </w:p>
    <w:p xmlns:wp14="http://schemas.microsoft.com/office/word/2010/wordml" w:rsidR="005C50AB" w:rsidP="005C50AB" w:rsidRDefault="005C50AB" w14:paraId="3D1F2361" wp14:textId="5B4B90FB">
      <w:r w:rsidRPr="0EAADCBE" w:rsidR="0EAADCBE">
        <w:rPr>
          <w:rFonts w:ascii="Consolas" w:hAnsi="Consolas" w:eastAsia="Consolas" w:cs="Consolas"/>
        </w:rPr>
        <w:t xml:space="preserve">    if(servo &lt; maxs[RF_TIBIA-1] &amp;&amp; servo &gt; mins[RF_TIBIA-1])</w:t>
      </w:r>
    </w:p>
    <w:p xmlns:wp14="http://schemas.microsoft.com/office/word/2010/wordml" w:rsidR="005C50AB" w:rsidP="005C50AB" w:rsidRDefault="005C50AB" w14:paraId="3ADA4A5D" wp14:textId="251DF7AE">
      <w:r w:rsidRPr="0EAADCBE" w:rsidR="0EAADCBE">
        <w:rPr>
          <w:rFonts w:ascii="Consolas" w:hAnsi="Consolas" w:eastAsia="Consolas" w:cs="Consolas"/>
        </w:rPr>
        <w:t xml:space="preserve">        bioloid.setNextPose(RF_TIBIA, servo);</w:t>
      </w:r>
    </w:p>
    <w:p xmlns:wp14="http://schemas.microsoft.com/office/word/2010/wordml" w:rsidR="005C50AB" w:rsidP="005C50AB" w:rsidRDefault="005C50AB" w14:paraId="3A1EABC5" wp14:textId="2DC3B796">
      <w:r w:rsidRPr="0EAADCBE" w:rsidR="0EAADCBE">
        <w:rPr>
          <w:rFonts w:ascii="Consolas" w:hAnsi="Consolas" w:eastAsia="Consolas" w:cs="Consolas"/>
        </w:rPr>
        <w:t xml:space="preserve">    else{</w:t>
      </w:r>
    </w:p>
    <w:p xmlns:wp14="http://schemas.microsoft.com/office/word/2010/wordml" w:rsidR="005C50AB" w:rsidP="005C50AB" w:rsidRDefault="005C50AB" w14:paraId="0EB33396" wp14:textId="7AEC21C2">
      <w:r w:rsidRPr="0EAADCBE" w:rsidR="0EAADCBE">
        <w:rPr>
          <w:rFonts w:ascii="Consolas" w:hAnsi="Consolas" w:eastAsia="Consolas" w:cs="Consolas"/>
        </w:rPr>
        <w:t xml:space="preserve">        Serial.print("RF_TIBIA FAIL: ");</w:t>
      </w:r>
    </w:p>
    <w:p xmlns:wp14="http://schemas.microsoft.com/office/word/2010/wordml" w:rsidR="005C50AB" w:rsidP="005C50AB" w:rsidRDefault="005C50AB" w14:paraId="6CBB2686" wp14:textId="3C241D34">
      <w:r w:rsidRPr="0EAADCBE" w:rsidR="0EAADCBE">
        <w:rPr>
          <w:rFonts w:ascii="Consolas" w:hAnsi="Consolas" w:eastAsia="Consolas" w:cs="Consolas"/>
        </w:rPr>
        <w:t xml:space="preserve">        Serial.println(servo);</w:t>
      </w:r>
    </w:p>
    <w:p xmlns:wp14="http://schemas.microsoft.com/office/word/2010/wordml" w:rsidR="005C50AB" w:rsidP="005C50AB" w:rsidRDefault="005C50AB" w14:paraId="6D961624" wp14:textId="2D844635">
      <w:r w:rsidRPr="0EAADCBE" w:rsidR="0EAADCBE">
        <w:rPr>
          <w:rFonts w:ascii="Consolas" w:hAnsi="Consolas" w:eastAsia="Consolas" w:cs="Consolas"/>
        </w:rPr>
        <w:t xml:space="preserve">    }</w:t>
      </w:r>
    </w:p>
    <w:p xmlns:wp14="http://schemas.microsoft.com/office/word/2010/wordml" w:rsidR="005C50AB" w:rsidP="005C50AB" w:rsidRDefault="005C50AB" w14:paraId="5071D132" wp14:textId="77777777"/>
    <w:p xmlns:wp14="http://schemas.microsoft.com/office/word/2010/wordml" w:rsidR="005C50AB" w:rsidP="005C50AB" w:rsidRDefault="005C50AB" w14:paraId="361D45D4" wp14:textId="605CD50E">
      <w:r w:rsidRPr="0EAADCBE" w:rsidR="0EAADCBE">
        <w:rPr>
          <w:rFonts w:ascii="Consolas" w:hAnsi="Consolas" w:eastAsia="Consolas" w:cs="Consolas"/>
        </w:rPr>
        <w:t xml:space="preserve">    // right rear leg</w:t>
      </w:r>
    </w:p>
    <w:p xmlns:wp14="http://schemas.microsoft.com/office/word/2010/wordml" w:rsidR="005C50AB" w:rsidP="005C50AB" w:rsidRDefault="005C50AB" w14:paraId="5A9D74E2" wp14:textId="02CD874B">
      <w:r w:rsidRPr="0EAADCBE" w:rsidR="0EAADCBE">
        <w:rPr>
          <w:rFonts w:ascii="Consolas" w:hAnsi="Consolas" w:eastAsia="Consolas" w:cs="Consolas"/>
        </w:rPr>
        <w:t xml:space="preserve">    gait = gaitGen(RIGHT_REAR);</w:t>
      </w:r>
    </w:p>
    <w:p xmlns:wp14="http://schemas.microsoft.com/office/word/2010/wordml" w:rsidR="005C50AB" w:rsidP="005C50AB" w:rsidRDefault="005C50AB" w14:paraId="4CF20222" wp14:textId="4A2B0998">
      <w:r w:rsidRPr="0EAADCBE" w:rsidR="0EAADCBE">
        <w:rPr>
          <w:rFonts w:ascii="Consolas" w:hAnsi="Consolas" w:eastAsia="Consolas" w:cs="Consolas"/>
        </w:rPr>
        <w:t xml:space="preserve">    req = bodyIK(endpoints[RIGHT_REAR].x+gait.x,endpoints[RIGHT_REAR].y+gait.y, endpoints[RIGHT_REAR].z+gait.z, -X_COXA, Y_COXA, gait.r);</w:t>
      </w:r>
    </w:p>
    <w:p xmlns:wp14="http://schemas.microsoft.com/office/word/2010/wordml" w:rsidR="005C50AB" w:rsidP="005C50AB" w:rsidRDefault="005C50AB" w14:paraId="067AED37" wp14:textId="3E715829">
      <w:r w:rsidRPr="0EAADCBE" w:rsidR="0EAADCBE">
        <w:rPr>
          <w:rFonts w:ascii="Consolas" w:hAnsi="Consolas" w:eastAsia="Consolas" w:cs="Consolas"/>
        </w:rPr>
        <w:t xml:space="preserve">    sol = legIK(-endpoints[RIGHT_REAR].x-req.x-gait.x,endpoints[RIGHT_REAR].y+req.y+gait.y,endpoints[RIGHT_REAR].z+req.z+gait.z);</w:t>
      </w:r>
    </w:p>
    <w:p xmlns:wp14="http://schemas.microsoft.com/office/word/2010/wordml" w:rsidR="005C50AB" w:rsidP="005C50AB" w:rsidRDefault="005C50AB" w14:paraId="0AE8E9A5" wp14:textId="2208BB39">
      <w:r w:rsidRPr="0EAADCBE" w:rsidR="0EAADCBE">
        <w:rPr>
          <w:rFonts w:ascii="Consolas" w:hAnsi="Consolas" w:eastAsia="Consolas" w:cs="Consolas"/>
        </w:rPr>
        <w:t xml:space="preserve">    servo = 656 - sol.coxa;</w:t>
      </w:r>
    </w:p>
    <w:p xmlns:wp14="http://schemas.microsoft.com/office/word/2010/wordml" w:rsidR="005C50AB" w:rsidP="005C50AB" w:rsidRDefault="005C50AB" w14:paraId="276AD17B" wp14:textId="774CFCBF">
      <w:r w:rsidRPr="0EAADCBE" w:rsidR="0EAADCBE">
        <w:rPr>
          <w:rFonts w:ascii="Consolas" w:hAnsi="Consolas" w:eastAsia="Consolas" w:cs="Consolas"/>
        </w:rPr>
        <w:t xml:space="preserve">    if(servo &lt; maxs[RR_COXA-1] &amp;&amp; servo &gt; mins[RR_COXA-1])</w:t>
      </w:r>
    </w:p>
    <w:p xmlns:wp14="http://schemas.microsoft.com/office/word/2010/wordml" w:rsidR="005C50AB" w:rsidP="005C50AB" w:rsidRDefault="005C50AB" w14:paraId="67E87E3A" wp14:textId="74487D98">
      <w:r w:rsidRPr="0EAADCBE" w:rsidR="0EAADCBE">
        <w:rPr>
          <w:rFonts w:ascii="Consolas" w:hAnsi="Consolas" w:eastAsia="Consolas" w:cs="Consolas"/>
        </w:rPr>
        <w:t xml:space="preserve">        bioloid.setNextPose(RR_COXA, servo);</w:t>
      </w:r>
    </w:p>
    <w:p xmlns:wp14="http://schemas.microsoft.com/office/word/2010/wordml" w:rsidR="005C50AB" w:rsidP="005C50AB" w:rsidRDefault="005C50AB" w14:paraId="185882F7" wp14:textId="047AB59E">
      <w:r w:rsidRPr="0EAADCBE" w:rsidR="0EAADCBE">
        <w:rPr>
          <w:rFonts w:ascii="Consolas" w:hAnsi="Consolas" w:eastAsia="Consolas" w:cs="Consolas"/>
        </w:rPr>
        <w:t xml:space="preserve">    else{</w:t>
      </w:r>
    </w:p>
    <w:p xmlns:wp14="http://schemas.microsoft.com/office/word/2010/wordml" w:rsidR="005C50AB" w:rsidP="005C50AB" w:rsidRDefault="005C50AB" w14:paraId="0A8CDE75" wp14:textId="5B24FF67">
      <w:r w:rsidRPr="0EAADCBE" w:rsidR="0EAADCBE">
        <w:rPr>
          <w:rFonts w:ascii="Consolas" w:hAnsi="Consolas" w:eastAsia="Consolas" w:cs="Consolas"/>
        </w:rPr>
        <w:t xml:space="preserve">        Serial.print("RR_COXA FAIL: ");</w:t>
      </w:r>
    </w:p>
    <w:p xmlns:wp14="http://schemas.microsoft.com/office/word/2010/wordml" w:rsidR="005C50AB" w:rsidP="005C50AB" w:rsidRDefault="005C50AB" w14:paraId="641A09E2" wp14:textId="3984FF98">
      <w:r w:rsidRPr="0EAADCBE" w:rsidR="0EAADCBE">
        <w:rPr>
          <w:rFonts w:ascii="Consolas" w:hAnsi="Consolas" w:eastAsia="Consolas" w:cs="Consolas"/>
        </w:rPr>
        <w:t xml:space="preserve">        Serial.println(servo);</w:t>
      </w:r>
    </w:p>
    <w:p xmlns:wp14="http://schemas.microsoft.com/office/word/2010/wordml" w:rsidR="005C50AB" w:rsidP="005C50AB" w:rsidRDefault="005C50AB" w14:paraId="4174BE83" wp14:textId="6CFA8495">
      <w:r w:rsidRPr="0EAADCBE" w:rsidR="0EAADCBE">
        <w:rPr>
          <w:rFonts w:ascii="Consolas" w:hAnsi="Consolas" w:eastAsia="Consolas" w:cs="Consolas"/>
        </w:rPr>
        <w:t xml:space="preserve">    }</w:t>
      </w:r>
    </w:p>
    <w:p xmlns:wp14="http://schemas.microsoft.com/office/word/2010/wordml" w:rsidR="005C50AB" w:rsidP="005C50AB" w:rsidRDefault="005C50AB" w14:paraId="4BFCD42F" wp14:textId="7A3A564E">
      <w:r w:rsidRPr="0EAADCBE" w:rsidR="0EAADCBE">
        <w:rPr>
          <w:rFonts w:ascii="Consolas" w:hAnsi="Consolas" w:eastAsia="Consolas" w:cs="Consolas"/>
        </w:rPr>
        <w:t xml:space="preserve">    servo = 524 + sol.femur;</w:t>
      </w:r>
    </w:p>
    <w:p xmlns:wp14="http://schemas.microsoft.com/office/word/2010/wordml" w:rsidR="005C50AB" w:rsidP="005C50AB" w:rsidRDefault="005C50AB" w14:paraId="3CE10C84" wp14:textId="68FA641F">
      <w:r w:rsidRPr="0EAADCBE" w:rsidR="0EAADCBE">
        <w:rPr>
          <w:rFonts w:ascii="Consolas" w:hAnsi="Consolas" w:eastAsia="Consolas" w:cs="Consolas"/>
        </w:rPr>
        <w:t xml:space="preserve">    if(servo &lt; maxs[RR_FEMUR-1] &amp;&amp; servo &gt; mins[RR_FEMUR-1])</w:t>
      </w:r>
    </w:p>
    <w:p xmlns:wp14="http://schemas.microsoft.com/office/word/2010/wordml" w:rsidR="005C50AB" w:rsidP="005C50AB" w:rsidRDefault="005C50AB" w14:paraId="1BF4FA60" wp14:textId="06C75606">
      <w:r w:rsidRPr="0EAADCBE" w:rsidR="0EAADCBE">
        <w:rPr>
          <w:rFonts w:ascii="Consolas" w:hAnsi="Consolas" w:eastAsia="Consolas" w:cs="Consolas"/>
        </w:rPr>
        <w:t xml:space="preserve">        bioloid.setNextPose(RR_FEMUR, servo);</w:t>
      </w:r>
    </w:p>
    <w:p xmlns:wp14="http://schemas.microsoft.com/office/word/2010/wordml" w:rsidR="005C50AB" w:rsidP="005C50AB" w:rsidRDefault="005C50AB" w14:paraId="076BF537" wp14:textId="1E149C56">
      <w:r w:rsidRPr="0EAADCBE" w:rsidR="0EAADCBE">
        <w:rPr>
          <w:rFonts w:ascii="Consolas" w:hAnsi="Consolas" w:eastAsia="Consolas" w:cs="Consolas"/>
        </w:rPr>
        <w:t xml:space="preserve">    else{</w:t>
      </w:r>
    </w:p>
    <w:p xmlns:wp14="http://schemas.microsoft.com/office/word/2010/wordml" w:rsidR="005C50AB" w:rsidP="005C50AB" w:rsidRDefault="005C50AB" w14:paraId="726BA2DF" wp14:textId="1124114C">
      <w:r w:rsidRPr="0EAADCBE" w:rsidR="0EAADCBE">
        <w:rPr>
          <w:rFonts w:ascii="Consolas" w:hAnsi="Consolas" w:eastAsia="Consolas" w:cs="Consolas"/>
        </w:rPr>
        <w:t xml:space="preserve">        Serial.print("RR_FEMUR FAIL: ");</w:t>
      </w:r>
    </w:p>
    <w:p xmlns:wp14="http://schemas.microsoft.com/office/word/2010/wordml" w:rsidR="005C50AB" w:rsidP="005C50AB" w:rsidRDefault="005C50AB" w14:paraId="615CE1A5" wp14:textId="6EB53D26">
      <w:r w:rsidRPr="0EAADCBE" w:rsidR="0EAADCBE">
        <w:rPr>
          <w:rFonts w:ascii="Consolas" w:hAnsi="Consolas" w:eastAsia="Consolas" w:cs="Consolas"/>
        </w:rPr>
        <w:t xml:space="preserve">        Serial.println(servo);</w:t>
      </w:r>
    </w:p>
    <w:p xmlns:wp14="http://schemas.microsoft.com/office/word/2010/wordml" w:rsidR="005C50AB" w:rsidP="005C50AB" w:rsidRDefault="005C50AB" w14:paraId="4D915144" wp14:textId="4339B963">
      <w:r w:rsidRPr="0EAADCBE" w:rsidR="0EAADCBE">
        <w:rPr>
          <w:rFonts w:ascii="Consolas" w:hAnsi="Consolas" w:eastAsia="Consolas" w:cs="Consolas"/>
        </w:rPr>
        <w:t xml:space="preserve">    }</w:t>
      </w:r>
    </w:p>
    <w:p xmlns:wp14="http://schemas.microsoft.com/office/word/2010/wordml" w:rsidR="005C50AB" w:rsidP="005C50AB" w:rsidRDefault="005C50AB" w14:paraId="34EEA602" wp14:textId="4335A0DC">
      <w:r w:rsidRPr="0EAADCBE" w:rsidR="0EAADCBE">
        <w:rPr>
          <w:rFonts w:ascii="Consolas" w:hAnsi="Consolas" w:eastAsia="Consolas" w:cs="Consolas"/>
        </w:rPr>
        <w:t xml:space="preserve">    servo = 354 + sol.tibia;</w:t>
      </w:r>
    </w:p>
    <w:p xmlns:wp14="http://schemas.microsoft.com/office/word/2010/wordml" w:rsidR="005C50AB" w:rsidP="005C50AB" w:rsidRDefault="005C50AB" w14:paraId="453AF4CC" wp14:textId="3F9CB5ED">
      <w:r w:rsidRPr="0EAADCBE" w:rsidR="0EAADCBE">
        <w:rPr>
          <w:rFonts w:ascii="Consolas" w:hAnsi="Consolas" w:eastAsia="Consolas" w:cs="Consolas"/>
        </w:rPr>
        <w:t xml:space="preserve">    if(servo &lt; maxs[RR_TIBIA-1] &amp;&amp; servo &gt; mins[RR_TIBIA-1])</w:t>
      </w:r>
    </w:p>
    <w:p xmlns:wp14="http://schemas.microsoft.com/office/word/2010/wordml" w:rsidR="005C50AB" w:rsidP="005C50AB" w:rsidRDefault="005C50AB" w14:paraId="63E8D1B3" wp14:textId="795222D7">
      <w:r w:rsidRPr="0EAADCBE" w:rsidR="0EAADCBE">
        <w:rPr>
          <w:rFonts w:ascii="Consolas" w:hAnsi="Consolas" w:eastAsia="Consolas" w:cs="Consolas"/>
        </w:rPr>
        <w:t xml:space="preserve">        bioloid.setNextPose(RR_TIBIA, servo);</w:t>
      </w:r>
    </w:p>
    <w:p xmlns:wp14="http://schemas.microsoft.com/office/word/2010/wordml" w:rsidR="005C50AB" w:rsidP="005C50AB" w:rsidRDefault="005C50AB" w14:paraId="2FB8D8C2" wp14:textId="56579C8D">
      <w:r w:rsidRPr="0EAADCBE" w:rsidR="0EAADCBE">
        <w:rPr>
          <w:rFonts w:ascii="Consolas" w:hAnsi="Consolas" w:eastAsia="Consolas" w:cs="Consolas"/>
        </w:rPr>
        <w:t xml:space="preserve">    else{</w:t>
      </w:r>
    </w:p>
    <w:p xmlns:wp14="http://schemas.microsoft.com/office/word/2010/wordml" w:rsidR="005C50AB" w:rsidP="005C50AB" w:rsidRDefault="005C50AB" w14:paraId="6B6AB3DA" wp14:textId="55872B08">
      <w:r w:rsidRPr="0EAADCBE" w:rsidR="0EAADCBE">
        <w:rPr>
          <w:rFonts w:ascii="Consolas" w:hAnsi="Consolas" w:eastAsia="Consolas" w:cs="Consolas"/>
        </w:rPr>
        <w:t xml:space="preserve">        Serial.print("RR_TIBIA FAIL: ");</w:t>
      </w:r>
    </w:p>
    <w:p xmlns:wp14="http://schemas.microsoft.com/office/word/2010/wordml" w:rsidR="005C50AB" w:rsidP="005C50AB" w:rsidRDefault="005C50AB" w14:paraId="60A9CE61" wp14:textId="56123F75">
      <w:r w:rsidRPr="0EAADCBE" w:rsidR="0EAADCBE">
        <w:rPr>
          <w:rFonts w:ascii="Consolas" w:hAnsi="Consolas" w:eastAsia="Consolas" w:cs="Consolas"/>
        </w:rPr>
        <w:t xml:space="preserve">        Serial.println(servo);</w:t>
      </w:r>
    </w:p>
    <w:p xmlns:wp14="http://schemas.microsoft.com/office/word/2010/wordml" w:rsidR="005C50AB" w:rsidP="005C50AB" w:rsidRDefault="005C50AB" w14:paraId="20E19FA4" wp14:textId="265624F7">
      <w:r w:rsidRPr="0EAADCBE" w:rsidR="0EAADCBE">
        <w:rPr>
          <w:rFonts w:ascii="Consolas" w:hAnsi="Consolas" w:eastAsia="Consolas" w:cs="Consolas"/>
        </w:rPr>
        <w:t xml:space="preserve">    }</w:t>
      </w:r>
    </w:p>
    <w:p xmlns:wp14="http://schemas.microsoft.com/office/word/2010/wordml" w:rsidR="005C50AB" w:rsidP="005C50AB" w:rsidRDefault="005C50AB" w14:paraId="03B39EEF" wp14:textId="77777777"/>
    <w:p xmlns:wp14="http://schemas.microsoft.com/office/word/2010/wordml" w:rsidR="005C50AB" w:rsidP="005C50AB" w:rsidRDefault="005C50AB" w14:paraId="745E0237" wp14:textId="437D893F">
      <w:r w:rsidRPr="0EAADCBE" w:rsidR="0EAADCBE">
        <w:rPr>
          <w:rFonts w:ascii="Consolas" w:hAnsi="Consolas" w:eastAsia="Consolas" w:cs="Consolas"/>
        </w:rPr>
        <w:t xml:space="preserve">    // left front leg</w:t>
      </w:r>
    </w:p>
    <w:p xmlns:wp14="http://schemas.microsoft.com/office/word/2010/wordml" w:rsidR="005C50AB" w:rsidP="005C50AB" w:rsidRDefault="005C50AB" w14:paraId="059A0EE0" wp14:textId="356DB1F3">
      <w:r w:rsidRPr="0EAADCBE" w:rsidR="0EAADCBE">
        <w:rPr>
          <w:rFonts w:ascii="Consolas" w:hAnsi="Consolas" w:eastAsia="Consolas" w:cs="Consolas"/>
        </w:rPr>
        <w:t xml:space="preserve">    gait = gaitGen(LEFT_FRONT);</w:t>
      </w:r>
    </w:p>
    <w:p xmlns:wp14="http://schemas.microsoft.com/office/word/2010/wordml" w:rsidR="005C50AB" w:rsidP="005C50AB" w:rsidRDefault="005C50AB" w14:paraId="43E84A42" wp14:textId="661CE62F">
      <w:r w:rsidRPr="0EAADCBE" w:rsidR="0EAADCBE">
        <w:rPr>
          <w:rFonts w:ascii="Consolas" w:hAnsi="Consolas" w:eastAsia="Consolas" w:cs="Consolas"/>
        </w:rPr>
        <w:t xml:space="preserve">    req = bodyIK(endpoints[LEFT_FRONT].x+gait.x,endpoints[LEFT_FRONT].y+gait.y, endpoints[LEFT_FRONT].z+gait.z, X_COXA, -Y_COXA, gait.r);</w:t>
      </w:r>
    </w:p>
    <w:p xmlns:wp14="http://schemas.microsoft.com/office/word/2010/wordml" w:rsidR="005C50AB" w:rsidP="005C50AB" w:rsidRDefault="005C50AB" w14:paraId="156EA73A" wp14:textId="7E621371">
      <w:r w:rsidRPr="0EAADCBE" w:rsidR="0EAADCBE">
        <w:rPr>
          <w:rFonts w:ascii="Consolas" w:hAnsi="Consolas" w:eastAsia="Consolas" w:cs="Consolas"/>
        </w:rPr>
        <w:t xml:space="preserve">    sol = legIK(endpoints[LEFT_FRONT].x+req.x+gait.x,-endpoints[LEFT_FRONT].y-req.y-gait.y,endpoints[LEFT_FRONT].z+req.z+gait.z);</w:t>
      </w:r>
    </w:p>
    <w:p xmlns:wp14="http://schemas.microsoft.com/office/word/2010/wordml" w:rsidR="005C50AB" w:rsidP="005C50AB" w:rsidRDefault="005C50AB" w14:paraId="34F06EA8" wp14:textId="440427DB">
      <w:r w:rsidRPr="0EAADCBE" w:rsidR="0EAADCBE">
        <w:rPr>
          <w:rFonts w:ascii="Consolas" w:hAnsi="Consolas" w:eastAsia="Consolas" w:cs="Consolas"/>
        </w:rPr>
        <w:t xml:space="preserve">    servo = 656 - sol.coxa;</w:t>
      </w:r>
    </w:p>
    <w:p xmlns:wp14="http://schemas.microsoft.com/office/word/2010/wordml" w:rsidR="005C50AB" w:rsidP="005C50AB" w:rsidRDefault="005C50AB" w14:paraId="6CDF8699" wp14:textId="2D920EFF">
      <w:r w:rsidRPr="0EAADCBE" w:rsidR="0EAADCBE">
        <w:rPr>
          <w:rFonts w:ascii="Consolas" w:hAnsi="Consolas" w:eastAsia="Consolas" w:cs="Consolas"/>
        </w:rPr>
        <w:t xml:space="preserve">    if(servo &lt; maxs[LF_COXA-1] &amp;&amp; servo &gt; mins[LF_COXA-1])</w:t>
      </w:r>
    </w:p>
    <w:p xmlns:wp14="http://schemas.microsoft.com/office/word/2010/wordml" w:rsidR="005C50AB" w:rsidP="005C50AB" w:rsidRDefault="005C50AB" w14:paraId="1AAE72FC" wp14:textId="7596E961">
      <w:r w:rsidRPr="0EAADCBE" w:rsidR="0EAADCBE">
        <w:rPr>
          <w:rFonts w:ascii="Consolas" w:hAnsi="Consolas" w:eastAsia="Consolas" w:cs="Consolas"/>
        </w:rPr>
        <w:t xml:space="preserve">        bioloid.setNextPose(LF_COXA, servo);</w:t>
      </w:r>
    </w:p>
    <w:p xmlns:wp14="http://schemas.microsoft.com/office/word/2010/wordml" w:rsidR="005C50AB" w:rsidP="005C50AB" w:rsidRDefault="005C50AB" w14:paraId="570E1C72" wp14:textId="65578D75">
      <w:r w:rsidRPr="0EAADCBE" w:rsidR="0EAADCBE">
        <w:rPr>
          <w:rFonts w:ascii="Consolas" w:hAnsi="Consolas" w:eastAsia="Consolas" w:cs="Consolas"/>
        </w:rPr>
        <w:t xml:space="preserve">    else{</w:t>
      </w:r>
    </w:p>
    <w:p xmlns:wp14="http://schemas.microsoft.com/office/word/2010/wordml" w:rsidR="005C50AB" w:rsidP="005C50AB" w:rsidRDefault="005C50AB" w14:paraId="13CB2D84" wp14:textId="0ADDCE53">
      <w:r w:rsidRPr="0EAADCBE" w:rsidR="0EAADCBE">
        <w:rPr>
          <w:rFonts w:ascii="Consolas" w:hAnsi="Consolas" w:eastAsia="Consolas" w:cs="Consolas"/>
        </w:rPr>
        <w:t xml:space="preserve">        Serial.print("LF_COXA FAIL: ");</w:t>
      </w:r>
    </w:p>
    <w:p xmlns:wp14="http://schemas.microsoft.com/office/word/2010/wordml" w:rsidR="005C50AB" w:rsidP="005C50AB" w:rsidRDefault="005C50AB" w14:paraId="6151327D" wp14:textId="42A17AAB">
      <w:r w:rsidRPr="0EAADCBE" w:rsidR="0EAADCBE">
        <w:rPr>
          <w:rFonts w:ascii="Consolas" w:hAnsi="Consolas" w:eastAsia="Consolas" w:cs="Consolas"/>
        </w:rPr>
        <w:t xml:space="preserve">        Serial.println(servo);</w:t>
      </w:r>
    </w:p>
    <w:p xmlns:wp14="http://schemas.microsoft.com/office/word/2010/wordml" w:rsidR="005C50AB" w:rsidP="005C50AB" w:rsidRDefault="005C50AB" w14:paraId="698F76B4" wp14:textId="392BF34E">
      <w:r w:rsidRPr="0EAADCBE" w:rsidR="0EAADCBE">
        <w:rPr>
          <w:rFonts w:ascii="Consolas" w:hAnsi="Consolas" w:eastAsia="Consolas" w:cs="Consolas"/>
        </w:rPr>
        <w:t xml:space="preserve">    }</w:t>
      </w:r>
    </w:p>
    <w:p xmlns:wp14="http://schemas.microsoft.com/office/word/2010/wordml" w:rsidR="005C50AB" w:rsidP="005C50AB" w:rsidRDefault="005C50AB" w14:paraId="213B3243" wp14:textId="6101B8F2">
      <w:r w:rsidRPr="0EAADCBE" w:rsidR="0EAADCBE">
        <w:rPr>
          <w:rFonts w:ascii="Consolas" w:hAnsi="Consolas" w:eastAsia="Consolas" w:cs="Consolas"/>
        </w:rPr>
        <w:t xml:space="preserve">    servo = 500 - sol.femur;</w:t>
      </w:r>
    </w:p>
    <w:p xmlns:wp14="http://schemas.microsoft.com/office/word/2010/wordml" w:rsidR="005C50AB" w:rsidP="005C50AB" w:rsidRDefault="005C50AB" w14:paraId="727FA5B6" wp14:textId="425A742D">
      <w:r w:rsidRPr="0EAADCBE" w:rsidR="0EAADCBE">
        <w:rPr>
          <w:rFonts w:ascii="Consolas" w:hAnsi="Consolas" w:eastAsia="Consolas" w:cs="Consolas"/>
        </w:rPr>
        <w:t xml:space="preserve">    if(servo &lt; maxs[LF_FEMUR-1] &amp;&amp; servo &gt; mins[LF_FEMUR-1])</w:t>
      </w:r>
    </w:p>
    <w:p xmlns:wp14="http://schemas.microsoft.com/office/word/2010/wordml" w:rsidR="005C50AB" w:rsidP="005C50AB" w:rsidRDefault="005C50AB" w14:paraId="182D85ED" wp14:textId="6ABD1E3A">
      <w:r w:rsidRPr="0EAADCBE" w:rsidR="0EAADCBE">
        <w:rPr>
          <w:rFonts w:ascii="Consolas" w:hAnsi="Consolas" w:eastAsia="Consolas" w:cs="Consolas"/>
        </w:rPr>
        <w:t xml:space="preserve">        bioloid.setNextPose(LF_FEMUR, servo);</w:t>
      </w:r>
    </w:p>
    <w:p xmlns:wp14="http://schemas.microsoft.com/office/word/2010/wordml" w:rsidR="005C50AB" w:rsidP="005C50AB" w:rsidRDefault="005C50AB" w14:paraId="1A667B0C" wp14:textId="4C3FF33C">
      <w:r w:rsidRPr="0EAADCBE" w:rsidR="0EAADCBE">
        <w:rPr>
          <w:rFonts w:ascii="Consolas" w:hAnsi="Consolas" w:eastAsia="Consolas" w:cs="Consolas"/>
        </w:rPr>
        <w:t xml:space="preserve">    else{</w:t>
      </w:r>
    </w:p>
    <w:p xmlns:wp14="http://schemas.microsoft.com/office/word/2010/wordml" w:rsidR="005C50AB" w:rsidP="005C50AB" w:rsidRDefault="005C50AB" w14:paraId="16AC12A3" wp14:textId="48E82D6E">
      <w:r w:rsidRPr="0EAADCBE" w:rsidR="0EAADCBE">
        <w:rPr>
          <w:rFonts w:ascii="Consolas" w:hAnsi="Consolas" w:eastAsia="Consolas" w:cs="Consolas"/>
        </w:rPr>
        <w:t xml:space="preserve">        Serial.print("LF_FEMUR FAIL: ");</w:t>
      </w:r>
    </w:p>
    <w:p xmlns:wp14="http://schemas.microsoft.com/office/word/2010/wordml" w:rsidR="005C50AB" w:rsidP="005C50AB" w:rsidRDefault="005C50AB" w14:paraId="17C865CB" wp14:textId="7012754B">
      <w:r w:rsidRPr="0EAADCBE" w:rsidR="0EAADCBE">
        <w:rPr>
          <w:rFonts w:ascii="Consolas" w:hAnsi="Consolas" w:eastAsia="Consolas" w:cs="Consolas"/>
        </w:rPr>
        <w:t xml:space="preserve">        Serial.println(servo);</w:t>
      </w:r>
    </w:p>
    <w:p xmlns:wp14="http://schemas.microsoft.com/office/word/2010/wordml" w:rsidR="005C50AB" w:rsidP="005C50AB" w:rsidRDefault="005C50AB" w14:paraId="0A4232E1" wp14:textId="65AC9926">
      <w:r w:rsidRPr="0EAADCBE" w:rsidR="0EAADCBE">
        <w:rPr>
          <w:rFonts w:ascii="Consolas" w:hAnsi="Consolas" w:eastAsia="Consolas" w:cs="Consolas"/>
        </w:rPr>
        <w:t xml:space="preserve">    }</w:t>
      </w:r>
    </w:p>
    <w:p xmlns:wp14="http://schemas.microsoft.com/office/word/2010/wordml" w:rsidR="005C50AB" w:rsidP="005C50AB" w:rsidRDefault="005C50AB" w14:paraId="29421575" wp14:textId="5DF1F69A">
      <w:r w:rsidRPr="0EAADCBE" w:rsidR="0EAADCBE">
        <w:rPr>
          <w:rFonts w:ascii="Consolas" w:hAnsi="Consolas" w:eastAsia="Consolas" w:cs="Consolas"/>
        </w:rPr>
        <w:t xml:space="preserve">    servo = 670 - sol.tibia;</w:t>
      </w:r>
    </w:p>
    <w:p xmlns:wp14="http://schemas.microsoft.com/office/word/2010/wordml" w:rsidR="005C50AB" w:rsidP="005C50AB" w:rsidRDefault="005C50AB" w14:paraId="0D63578E" wp14:textId="5DEF2B26">
      <w:r w:rsidRPr="0EAADCBE" w:rsidR="0EAADCBE">
        <w:rPr>
          <w:rFonts w:ascii="Consolas" w:hAnsi="Consolas" w:eastAsia="Consolas" w:cs="Consolas"/>
        </w:rPr>
        <w:t xml:space="preserve">    if(servo &lt; maxs[LF_TIBIA-1] &amp;&amp; servo &gt; mins[LF_TIBIA-1])</w:t>
      </w:r>
    </w:p>
    <w:p xmlns:wp14="http://schemas.microsoft.com/office/word/2010/wordml" w:rsidR="005C50AB" w:rsidP="005C50AB" w:rsidRDefault="005C50AB" w14:paraId="1F9BEEC1" wp14:textId="50F2E36B">
      <w:r w:rsidRPr="0EAADCBE" w:rsidR="0EAADCBE">
        <w:rPr>
          <w:rFonts w:ascii="Consolas" w:hAnsi="Consolas" w:eastAsia="Consolas" w:cs="Consolas"/>
        </w:rPr>
        <w:t xml:space="preserve">        bioloid.setNextPose(LF_TIBIA, servo);</w:t>
      </w:r>
    </w:p>
    <w:p xmlns:wp14="http://schemas.microsoft.com/office/word/2010/wordml" w:rsidR="005C50AB" w:rsidP="005C50AB" w:rsidRDefault="005C50AB" w14:paraId="4F762444" wp14:textId="196BDC16">
      <w:r w:rsidRPr="0EAADCBE" w:rsidR="0EAADCBE">
        <w:rPr>
          <w:rFonts w:ascii="Consolas" w:hAnsi="Consolas" w:eastAsia="Consolas" w:cs="Consolas"/>
        </w:rPr>
        <w:t xml:space="preserve">    else{</w:t>
      </w:r>
    </w:p>
    <w:p xmlns:wp14="http://schemas.microsoft.com/office/word/2010/wordml" w:rsidR="005C50AB" w:rsidP="005C50AB" w:rsidRDefault="005C50AB" w14:paraId="35B32E2A" wp14:textId="26BBC90D">
      <w:r w:rsidRPr="0EAADCBE" w:rsidR="0EAADCBE">
        <w:rPr>
          <w:rFonts w:ascii="Consolas" w:hAnsi="Consolas" w:eastAsia="Consolas" w:cs="Consolas"/>
        </w:rPr>
        <w:t xml:space="preserve">        Serial.print("LF_TIBIA FAIL: ");</w:t>
      </w:r>
    </w:p>
    <w:p xmlns:wp14="http://schemas.microsoft.com/office/word/2010/wordml" w:rsidR="005C50AB" w:rsidP="005C50AB" w:rsidRDefault="005C50AB" w14:paraId="486EA77D" wp14:textId="2F7FF3FD">
      <w:r w:rsidRPr="0EAADCBE" w:rsidR="0EAADCBE">
        <w:rPr>
          <w:rFonts w:ascii="Consolas" w:hAnsi="Consolas" w:eastAsia="Consolas" w:cs="Consolas"/>
        </w:rPr>
        <w:t xml:space="preserve">        Serial.println(servo);</w:t>
      </w:r>
    </w:p>
    <w:p xmlns:wp14="http://schemas.microsoft.com/office/word/2010/wordml" w:rsidR="005C50AB" w:rsidP="005C50AB" w:rsidRDefault="005C50AB" w14:paraId="58C1CA1F" wp14:textId="4A277FAF">
      <w:r w:rsidRPr="0EAADCBE" w:rsidR="0EAADCBE">
        <w:rPr>
          <w:rFonts w:ascii="Consolas" w:hAnsi="Consolas" w:eastAsia="Consolas" w:cs="Consolas"/>
        </w:rPr>
        <w:t xml:space="preserve">    }</w:t>
      </w:r>
    </w:p>
    <w:p xmlns:wp14="http://schemas.microsoft.com/office/word/2010/wordml" w:rsidR="005C50AB" w:rsidP="005C50AB" w:rsidRDefault="005C50AB" w14:paraId="4121E251" wp14:textId="77777777"/>
    <w:p xmlns:wp14="http://schemas.microsoft.com/office/word/2010/wordml" w:rsidR="005C50AB" w:rsidP="005C50AB" w:rsidRDefault="005C50AB" w14:paraId="37CC8084" wp14:textId="3668BA87">
      <w:r w:rsidRPr="0EAADCBE" w:rsidR="0EAADCBE">
        <w:rPr>
          <w:rFonts w:ascii="Consolas" w:hAnsi="Consolas" w:eastAsia="Consolas" w:cs="Consolas"/>
        </w:rPr>
        <w:t xml:space="preserve">    // left rear leg</w:t>
      </w:r>
    </w:p>
    <w:p xmlns:wp14="http://schemas.microsoft.com/office/word/2010/wordml" w:rsidR="005C50AB" w:rsidP="005C50AB" w:rsidRDefault="005C50AB" w14:paraId="285B2158" wp14:textId="6A89FE32">
      <w:r w:rsidRPr="0EAADCBE" w:rsidR="0EAADCBE">
        <w:rPr>
          <w:rFonts w:ascii="Consolas" w:hAnsi="Consolas" w:eastAsia="Consolas" w:cs="Consolas"/>
        </w:rPr>
        <w:t xml:space="preserve">    gait = gaitGen(LEFT_REAR);</w:t>
      </w:r>
    </w:p>
    <w:p xmlns:wp14="http://schemas.microsoft.com/office/word/2010/wordml" w:rsidR="005C50AB" w:rsidP="005C50AB" w:rsidRDefault="005C50AB" w14:paraId="6C88FF7E" wp14:textId="37B680E6">
      <w:r w:rsidRPr="0EAADCBE" w:rsidR="0EAADCBE">
        <w:rPr>
          <w:rFonts w:ascii="Consolas" w:hAnsi="Consolas" w:eastAsia="Consolas" w:cs="Consolas"/>
        </w:rPr>
        <w:t xml:space="preserve">    req = bodyIK(endpoints[LEFT_REAR].x+gait.x,endpoints[LEFT_REAR].y+gait.y, endpoints[LEFT_REAR].z+gait.z, -X_COXA, -Y_COXA, gait.r);</w:t>
      </w:r>
    </w:p>
    <w:p xmlns:wp14="http://schemas.microsoft.com/office/word/2010/wordml" w:rsidR="005C50AB" w:rsidP="005C50AB" w:rsidRDefault="005C50AB" w14:paraId="06646D12" wp14:textId="7C876746">
      <w:r w:rsidRPr="0EAADCBE" w:rsidR="0EAADCBE">
        <w:rPr>
          <w:rFonts w:ascii="Consolas" w:hAnsi="Consolas" w:eastAsia="Consolas" w:cs="Consolas"/>
        </w:rPr>
        <w:t xml:space="preserve">    sol = legIK(-endpoints[LEFT_REAR].x-req.x-gait.x,-endpoints[LEFT_REAR].y-req.y-gait.y,endpoints[LEFT_REAR].z+req.z+gait.z);</w:t>
      </w:r>
    </w:p>
    <w:p xmlns:wp14="http://schemas.microsoft.com/office/word/2010/wordml" w:rsidR="005C50AB" w:rsidP="005C50AB" w:rsidRDefault="005C50AB" w14:paraId="6F32C107" wp14:textId="3432235D">
      <w:r w:rsidRPr="0EAADCBE" w:rsidR="0EAADCBE">
        <w:rPr>
          <w:rFonts w:ascii="Consolas" w:hAnsi="Consolas" w:eastAsia="Consolas" w:cs="Consolas"/>
        </w:rPr>
        <w:t xml:space="preserve">    servo = 368 + sol.coxa;</w:t>
      </w:r>
    </w:p>
    <w:p xmlns:wp14="http://schemas.microsoft.com/office/word/2010/wordml" w:rsidR="005C50AB" w:rsidP="005C50AB" w:rsidRDefault="005C50AB" w14:paraId="6C4833C0" wp14:textId="0A053881">
      <w:r w:rsidRPr="0EAADCBE" w:rsidR="0EAADCBE">
        <w:rPr>
          <w:rFonts w:ascii="Consolas" w:hAnsi="Consolas" w:eastAsia="Consolas" w:cs="Consolas"/>
        </w:rPr>
        <w:t xml:space="preserve">    if(servo &lt; maxs[LR_COXA-1] &amp;&amp; servo &gt; mins[LR_COXA-1])</w:t>
      </w:r>
    </w:p>
    <w:p xmlns:wp14="http://schemas.microsoft.com/office/word/2010/wordml" w:rsidR="005C50AB" w:rsidP="005C50AB" w:rsidRDefault="005C50AB" w14:paraId="65994D92" wp14:textId="2D465C42">
      <w:r w:rsidRPr="0EAADCBE" w:rsidR="0EAADCBE">
        <w:rPr>
          <w:rFonts w:ascii="Consolas" w:hAnsi="Consolas" w:eastAsia="Consolas" w:cs="Consolas"/>
        </w:rPr>
        <w:t xml:space="preserve">        bioloid.setNextPose(LR_COXA, servo);</w:t>
      </w:r>
    </w:p>
    <w:p xmlns:wp14="http://schemas.microsoft.com/office/word/2010/wordml" w:rsidR="005C50AB" w:rsidP="005C50AB" w:rsidRDefault="005C50AB" w14:paraId="07354AB6" wp14:textId="7418CA22">
      <w:r w:rsidRPr="0EAADCBE" w:rsidR="0EAADCBE">
        <w:rPr>
          <w:rFonts w:ascii="Consolas" w:hAnsi="Consolas" w:eastAsia="Consolas" w:cs="Consolas"/>
        </w:rPr>
        <w:t xml:space="preserve">    else{</w:t>
      </w:r>
    </w:p>
    <w:p xmlns:wp14="http://schemas.microsoft.com/office/word/2010/wordml" w:rsidR="005C50AB" w:rsidP="005C50AB" w:rsidRDefault="005C50AB" w14:paraId="330CCF43" wp14:textId="181B3332">
      <w:r w:rsidRPr="0EAADCBE" w:rsidR="0EAADCBE">
        <w:rPr>
          <w:rFonts w:ascii="Consolas" w:hAnsi="Consolas" w:eastAsia="Consolas" w:cs="Consolas"/>
        </w:rPr>
        <w:t xml:space="preserve">        Serial.print("LR_COXA FAIL: ");</w:t>
      </w:r>
    </w:p>
    <w:p xmlns:wp14="http://schemas.microsoft.com/office/word/2010/wordml" w:rsidR="005C50AB" w:rsidP="005C50AB" w:rsidRDefault="005C50AB" w14:paraId="624E6F5A" wp14:textId="5E8B31F9">
      <w:r w:rsidRPr="0EAADCBE" w:rsidR="0EAADCBE">
        <w:rPr>
          <w:rFonts w:ascii="Consolas" w:hAnsi="Consolas" w:eastAsia="Consolas" w:cs="Consolas"/>
        </w:rPr>
        <w:t xml:space="preserve">        Serial.println(servo);</w:t>
      </w:r>
    </w:p>
    <w:p xmlns:wp14="http://schemas.microsoft.com/office/word/2010/wordml" w:rsidR="005C50AB" w:rsidP="005C50AB" w:rsidRDefault="005C50AB" w14:paraId="547038B4" wp14:textId="41DF4ACC">
      <w:r w:rsidRPr="0EAADCBE" w:rsidR="0EAADCBE">
        <w:rPr>
          <w:rFonts w:ascii="Consolas" w:hAnsi="Consolas" w:eastAsia="Consolas" w:cs="Consolas"/>
        </w:rPr>
        <w:t xml:space="preserve">    }</w:t>
      </w:r>
    </w:p>
    <w:p xmlns:wp14="http://schemas.microsoft.com/office/word/2010/wordml" w:rsidR="005C50AB" w:rsidP="005C50AB" w:rsidRDefault="005C50AB" w14:paraId="751E373A" wp14:textId="0E2B9769">
      <w:r w:rsidRPr="0EAADCBE" w:rsidR="0EAADCBE">
        <w:rPr>
          <w:rFonts w:ascii="Consolas" w:hAnsi="Consolas" w:eastAsia="Consolas" w:cs="Consolas"/>
        </w:rPr>
        <w:t xml:space="preserve">    servo = 500 - sol.femur;</w:t>
      </w:r>
    </w:p>
    <w:p xmlns:wp14="http://schemas.microsoft.com/office/word/2010/wordml" w:rsidR="005C50AB" w:rsidP="005C50AB" w:rsidRDefault="005C50AB" w14:paraId="2F299B3A" wp14:textId="0618A22C">
      <w:r w:rsidRPr="0EAADCBE" w:rsidR="0EAADCBE">
        <w:rPr>
          <w:rFonts w:ascii="Consolas" w:hAnsi="Consolas" w:eastAsia="Consolas" w:cs="Consolas"/>
        </w:rPr>
        <w:t xml:space="preserve">    if(servo &lt; maxs[LR_FEMUR-1] &amp;&amp; servo &gt; mins[LR_FEMUR-1])</w:t>
      </w:r>
    </w:p>
    <w:p xmlns:wp14="http://schemas.microsoft.com/office/word/2010/wordml" w:rsidR="005C50AB" w:rsidP="005C50AB" w:rsidRDefault="005C50AB" w14:paraId="549537E9" wp14:textId="1720D78C">
      <w:r w:rsidRPr="0EAADCBE" w:rsidR="0EAADCBE">
        <w:rPr>
          <w:rFonts w:ascii="Consolas" w:hAnsi="Consolas" w:eastAsia="Consolas" w:cs="Consolas"/>
        </w:rPr>
        <w:t xml:space="preserve">        bioloid.setNextPose(LR_FEMUR, servo);</w:t>
      </w:r>
    </w:p>
    <w:p xmlns:wp14="http://schemas.microsoft.com/office/word/2010/wordml" w:rsidR="005C50AB" w:rsidP="005C50AB" w:rsidRDefault="005C50AB" w14:paraId="314E6133" wp14:textId="0BF2F099">
      <w:r w:rsidRPr="0EAADCBE" w:rsidR="0EAADCBE">
        <w:rPr>
          <w:rFonts w:ascii="Consolas" w:hAnsi="Consolas" w:eastAsia="Consolas" w:cs="Consolas"/>
        </w:rPr>
        <w:t xml:space="preserve">    else{</w:t>
      </w:r>
    </w:p>
    <w:p xmlns:wp14="http://schemas.microsoft.com/office/word/2010/wordml" w:rsidR="005C50AB" w:rsidP="005C50AB" w:rsidRDefault="005C50AB" w14:paraId="65D2F011" wp14:textId="77639B33">
      <w:r w:rsidRPr="0EAADCBE" w:rsidR="0EAADCBE">
        <w:rPr>
          <w:rFonts w:ascii="Consolas" w:hAnsi="Consolas" w:eastAsia="Consolas" w:cs="Consolas"/>
        </w:rPr>
        <w:t xml:space="preserve">        Serial.print("LR_FEMUR FAIL: ");</w:t>
      </w:r>
    </w:p>
    <w:p xmlns:wp14="http://schemas.microsoft.com/office/word/2010/wordml" w:rsidR="005C50AB" w:rsidP="005C50AB" w:rsidRDefault="005C50AB" w14:paraId="0829CCDC" wp14:textId="14E2C8D9">
      <w:r w:rsidRPr="0EAADCBE" w:rsidR="0EAADCBE">
        <w:rPr>
          <w:rFonts w:ascii="Consolas" w:hAnsi="Consolas" w:eastAsia="Consolas" w:cs="Consolas"/>
        </w:rPr>
        <w:t xml:space="preserve">        Serial.println(servo);</w:t>
      </w:r>
    </w:p>
    <w:p xmlns:wp14="http://schemas.microsoft.com/office/word/2010/wordml" w:rsidR="005C50AB" w:rsidP="005C50AB" w:rsidRDefault="005C50AB" w14:paraId="261AC2B9" wp14:textId="5E1C95CC">
      <w:r w:rsidRPr="0EAADCBE" w:rsidR="0EAADCBE">
        <w:rPr>
          <w:rFonts w:ascii="Consolas" w:hAnsi="Consolas" w:eastAsia="Consolas" w:cs="Consolas"/>
        </w:rPr>
        <w:t xml:space="preserve">    }</w:t>
      </w:r>
    </w:p>
    <w:p xmlns:wp14="http://schemas.microsoft.com/office/word/2010/wordml" w:rsidR="005C50AB" w:rsidP="005C50AB" w:rsidRDefault="005C50AB" w14:paraId="08DC2C2B" wp14:textId="4425DB5A">
      <w:r w:rsidRPr="0EAADCBE" w:rsidR="0EAADCBE">
        <w:rPr>
          <w:rFonts w:ascii="Consolas" w:hAnsi="Consolas" w:eastAsia="Consolas" w:cs="Consolas"/>
        </w:rPr>
        <w:t xml:space="preserve">    servo = 670 - sol.tibia;</w:t>
      </w:r>
    </w:p>
    <w:p xmlns:wp14="http://schemas.microsoft.com/office/word/2010/wordml" w:rsidR="005C50AB" w:rsidP="005C50AB" w:rsidRDefault="005C50AB" w14:paraId="4021AF62" wp14:textId="64E8A907">
      <w:r w:rsidRPr="0EAADCBE" w:rsidR="0EAADCBE">
        <w:rPr>
          <w:rFonts w:ascii="Consolas" w:hAnsi="Consolas" w:eastAsia="Consolas" w:cs="Consolas"/>
        </w:rPr>
        <w:t xml:space="preserve">    if(servo &lt; maxs[LR_TIBIA-1] &amp;&amp; servo &gt; mins[LR_TIBIA-1])</w:t>
      </w:r>
    </w:p>
    <w:p xmlns:wp14="http://schemas.microsoft.com/office/word/2010/wordml" w:rsidR="005C50AB" w:rsidP="005C50AB" w:rsidRDefault="005C50AB" w14:paraId="5B11AB8D" wp14:textId="30225859">
      <w:r w:rsidRPr="0EAADCBE" w:rsidR="0EAADCBE">
        <w:rPr>
          <w:rFonts w:ascii="Consolas" w:hAnsi="Consolas" w:eastAsia="Consolas" w:cs="Consolas"/>
        </w:rPr>
        <w:t xml:space="preserve">        bioloid.setNextPose(LR_TIBIA, servo);</w:t>
      </w:r>
    </w:p>
    <w:p xmlns:wp14="http://schemas.microsoft.com/office/word/2010/wordml" w:rsidR="005C50AB" w:rsidP="005C50AB" w:rsidRDefault="005C50AB" w14:paraId="1CC12015" wp14:textId="2C5AC8F9">
      <w:r w:rsidRPr="0EAADCBE" w:rsidR="0EAADCBE">
        <w:rPr>
          <w:rFonts w:ascii="Consolas" w:hAnsi="Consolas" w:eastAsia="Consolas" w:cs="Consolas"/>
        </w:rPr>
        <w:t xml:space="preserve">    else{</w:t>
      </w:r>
    </w:p>
    <w:p xmlns:wp14="http://schemas.microsoft.com/office/word/2010/wordml" w:rsidR="005C50AB" w:rsidP="005C50AB" w:rsidRDefault="005C50AB" w14:paraId="2AD479C0" wp14:textId="587C9B28">
      <w:r w:rsidRPr="0EAADCBE" w:rsidR="0EAADCBE">
        <w:rPr>
          <w:rFonts w:ascii="Consolas" w:hAnsi="Consolas" w:eastAsia="Consolas" w:cs="Consolas"/>
        </w:rPr>
        <w:t xml:space="preserve">        Serial.print("LR_TIBIA FAIL: ");</w:t>
      </w:r>
    </w:p>
    <w:p xmlns:wp14="http://schemas.microsoft.com/office/word/2010/wordml" w:rsidR="005C50AB" w:rsidP="005C50AB" w:rsidRDefault="005C50AB" w14:paraId="4D3CBF10" wp14:textId="76F5AD9F">
      <w:r w:rsidRPr="0EAADCBE" w:rsidR="0EAADCBE">
        <w:rPr>
          <w:rFonts w:ascii="Consolas" w:hAnsi="Consolas" w:eastAsia="Consolas" w:cs="Consolas"/>
        </w:rPr>
        <w:t xml:space="preserve">        Serial.println(servo);</w:t>
      </w:r>
    </w:p>
    <w:p xmlns:wp14="http://schemas.microsoft.com/office/word/2010/wordml" w:rsidR="005C50AB" w:rsidP="005C50AB" w:rsidRDefault="005C50AB" w14:paraId="17F072F7" wp14:textId="76B4887E">
      <w:r w:rsidRPr="0EAADCBE" w:rsidR="0EAADCBE">
        <w:rPr>
          <w:rFonts w:ascii="Consolas" w:hAnsi="Consolas" w:eastAsia="Consolas" w:cs="Consolas"/>
        </w:rPr>
        <w:t xml:space="preserve">    }</w:t>
      </w:r>
    </w:p>
    <w:p xmlns:wp14="http://schemas.microsoft.com/office/word/2010/wordml" w:rsidR="005C50AB" w:rsidP="005C50AB" w:rsidRDefault="005C50AB" w14:paraId="612880F9" wp14:textId="77777777"/>
    <w:p xmlns:wp14="http://schemas.microsoft.com/office/word/2010/wordml" w:rsidR="005C50AB" w:rsidP="005C50AB" w:rsidRDefault="005C50AB" w14:paraId="3767B8EC" wp14:textId="093FAD8C">
      <w:r w:rsidRPr="0EAADCBE" w:rsidR="0EAADCBE">
        <w:rPr>
          <w:rFonts w:ascii="Consolas" w:hAnsi="Consolas" w:eastAsia="Consolas" w:cs="Consolas"/>
        </w:rPr>
        <w:t xml:space="preserve">    // right middle leg</w:t>
      </w:r>
    </w:p>
    <w:p xmlns:wp14="http://schemas.microsoft.com/office/word/2010/wordml" w:rsidR="005C50AB" w:rsidP="005C50AB" w:rsidRDefault="005C50AB" w14:paraId="137E4816" wp14:textId="70AB0366">
      <w:r w:rsidRPr="0EAADCBE" w:rsidR="0EAADCBE">
        <w:rPr>
          <w:rFonts w:ascii="Consolas" w:hAnsi="Consolas" w:eastAsia="Consolas" w:cs="Consolas"/>
        </w:rPr>
        <w:t xml:space="preserve">    gait = gaitGen(RIGHT_MIDDLE);</w:t>
      </w:r>
    </w:p>
    <w:p xmlns:wp14="http://schemas.microsoft.com/office/word/2010/wordml" w:rsidR="005C50AB" w:rsidP="005C50AB" w:rsidRDefault="005C50AB" w14:paraId="6417B02D" wp14:textId="7795346D">
      <w:r w:rsidRPr="0EAADCBE" w:rsidR="0EAADCBE">
        <w:rPr>
          <w:rFonts w:ascii="Consolas" w:hAnsi="Consolas" w:eastAsia="Consolas" w:cs="Consolas"/>
        </w:rPr>
        <w:t xml:space="preserve">    req = bodyIK(endpoints[RIGHT_MIDDLE].x+gait.x,endpoints[RIGHT_MIDDLE].y+gait.y, endpoints[RIGHT_MIDDLE].z+gait.z, 0, Y_COXA, gait.r);</w:t>
      </w:r>
    </w:p>
    <w:p xmlns:wp14="http://schemas.microsoft.com/office/word/2010/wordml" w:rsidR="005C50AB" w:rsidP="005C50AB" w:rsidRDefault="005C50AB" w14:paraId="24E7DDF3" wp14:textId="7823144E">
      <w:r w:rsidRPr="0EAADCBE" w:rsidR="0EAADCBE">
        <w:rPr>
          <w:rFonts w:ascii="Consolas" w:hAnsi="Consolas" w:eastAsia="Consolas" w:cs="Consolas"/>
        </w:rPr>
        <w:t xml:space="preserve">    sol = legIK(endpoints[RIGHT_MIDDLE].x+req.x+gait.x,endpoints[RIGHT_MIDDLE].y+req.y+gait.y,endpoints[RIGHT_MIDDLE].z+req.z+gait.z);</w:t>
      </w:r>
    </w:p>
    <w:p xmlns:wp14="http://schemas.microsoft.com/office/word/2010/wordml" w:rsidR="005C50AB" w:rsidP="005C50AB" w:rsidRDefault="005C50AB" w14:paraId="4FE6E0B5" wp14:textId="5563418B">
      <w:r w:rsidRPr="0EAADCBE" w:rsidR="0EAADCBE">
        <w:rPr>
          <w:rFonts w:ascii="Consolas" w:hAnsi="Consolas" w:eastAsia="Consolas" w:cs="Consolas"/>
        </w:rPr>
        <w:t xml:space="preserve">    servo = 512 + sol.coxa;</w:t>
      </w:r>
    </w:p>
    <w:p xmlns:wp14="http://schemas.microsoft.com/office/word/2010/wordml" w:rsidR="005C50AB" w:rsidP="005C50AB" w:rsidRDefault="005C50AB" w14:paraId="7B79A2C4" wp14:textId="2A11AD29">
      <w:r w:rsidRPr="0EAADCBE" w:rsidR="0EAADCBE">
        <w:rPr>
          <w:rFonts w:ascii="Consolas" w:hAnsi="Consolas" w:eastAsia="Consolas" w:cs="Consolas"/>
        </w:rPr>
        <w:t xml:space="preserve">    if(servo &lt; maxs[RM_COXA-1] &amp;&amp; servo &gt; mins[RM_COXA-1])</w:t>
      </w:r>
    </w:p>
    <w:p xmlns:wp14="http://schemas.microsoft.com/office/word/2010/wordml" w:rsidR="005C50AB" w:rsidP="005C50AB" w:rsidRDefault="005C50AB" w14:paraId="3CACDD1A" wp14:textId="0EB1E8E6">
      <w:r w:rsidRPr="0EAADCBE" w:rsidR="0EAADCBE">
        <w:rPr>
          <w:rFonts w:ascii="Consolas" w:hAnsi="Consolas" w:eastAsia="Consolas" w:cs="Consolas"/>
        </w:rPr>
        <w:t xml:space="preserve">        bioloid.setNextPose(RM_COXA, servo);</w:t>
      </w:r>
    </w:p>
    <w:p xmlns:wp14="http://schemas.microsoft.com/office/word/2010/wordml" w:rsidR="005C50AB" w:rsidP="005C50AB" w:rsidRDefault="005C50AB" w14:paraId="73CE8C56" wp14:textId="369CF232">
      <w:r w:rsidRPr="0EAADCBE" w:rsidR="0EAADCBE">
        <w:rPr>
          <w:rFonts w:ascii="Consolas" w:hAnsi="Consolas" w:eastAsia="Consolas" w:cs="Consolas"/>
        </w:rPr>
        <w:t xml:space="preserve">    else{</w:t>
      </w:r>
    </w:p>
    <w:p xmlns:wp14="http://schemas.microsoft.com/office/word/2010/wordml" w:rsidR="005C50AB" w:rsidP="005C50AB" w:rsidRDefault="005C50AB" w14:paraId="35130615" wp14:textId="343A93C2">
      <w:r w:rsidRPr="0EAADCBE" w:rsidR="0EAADCBE">
        <w:rPr>
          <w:rFonts w:ascii="Consolas" w:hAnsi="Consolas" w:eastAsia="Consolas" w:cs="Consolas"/>
        </w:rPr>
        <w:t xml:space="preserve">        Serial.print("RM_COXA FAIL: ");</w:t>
      </w:r>
    </w:p>
    <w:p xmlns:wp14="http://schemas.microsoft.com/office/word/2010/wordml" w:rsidR="005C50AB" w:rsidP="005C50AB" w:rsidRDefault="005C50AB" w14:paraId="725351A3" wp14:textId="0D9B6D54">
      <w:r w:rsidRPr="0EAADCBE" w:rsidR="0EAADCBE">
        <w:rPr>
          <w:rFonts w:ascii="Consolas" w:hAnsi="Consolas" w:eastAsia="Consolas" w:cs="Consolas"/>
        </w:rPr>
        <w:t xml:space="preserve">        Serial.println(servo);</w:t>
      </w:r>
    </w:p>
    <w:p xmlns:wp14="http://schemas.microsoft.com/office/word/2010/wordml" w:rsidR="005C50AB" w:rsidP="005C50AB" w:rsidRDefault="005C50AB" w14:paraId="6A851CF3" wp14:textId="430810CC">
      <w:r w:rsidRPr="0EAADCBE" w:rsidR="0EAADCBE">
        <w:rPr>
          <w:rFonts w:ascii="Consolas" w:hAnsi="Consolas" w:eastAsia="Consolas" w:cs="Consolas"/>
        </w:rPr>
        <w:t xml:space="preserve">    }</w:t>
      </w:r>
    </w:p>
    <w:p xmlns:wp14="http://schemas.microsoft.com/office/word/2010/wordml" w:rsidR="005C50AB" w:rsidP="005C50AB" w:rsidRDefault="005C50AB" w14:paraId="0D66C072" wp14:textId="3DE0687B">
      <w:r w:rsidRPr="0EAADCBE" w:rsidR="0EAADCBE">
        <w:rPr>
          <w:rFonts w:ascii="Consolas" w:hAnsi="Consolas" w:eastAsia="Consolas" w:cs="Consolas"/>
        </w:rPr>
        <w:t xml:space="preserve">    servo = 524 + sol.femur;</w:t>
      </w:r>
    </w:p>
    <w:p xmlns:wp14="http://schemas.microsoft.com/office/word/2010/wordml" w:rsidR="005C50AB" w:rsidP="005C50AB" w:rsidRDefault="005C50AB" w14:paraId="721E7175" wp14:textId="68D0262E">
      <w:r w:rsidRPr="0EAADCBE" w:rsidR="0EAADCBE">
        <w:rPr>
          <w:rFonts w:ascii="Consolas" w:hAnsi="Consolas" w:eastAsia="Consolas" w:cs="Consolas"/>
        </w:rPr>
        <w:t xml:space="preserve">    if(servo &lt; maxs[RM_FEMUR-1] &amp;&amp; servo &gt; mins[RM_FEMUR-1])</w:t>
      </w:r>
    </w:p>
    <w:p xmlns:wp14="http://schemas.microsoft.com/office/word/2010/wordml" w:rsidR="005C50AB" w:rsidP="005C50AB" w:rsidRDefault="005C50AB" w14:paraId="7D4742F3" wp14:textId="56ABAAF5">
      <w:r w:rsidRPr="0EAADCBE" w:rsidR="0EAADCBE">
        <w:rPr>
          <w:rFonts w:ascii="Consolas" w:hAnsi="Consolas" w:eastAsia="Consolas" w:cs="Consolas"/>
        </w:rPr>
        <w:t xml:space="preserve">        bioloid.setNextPose(RM_FEMUR, servo);</w:t>
      </w:r>
    </w:p>
    <w:p xmlns:wp14="http://schemas.microsoft.com/office/word/2010/wordml" w:rsidR="005C50AB" w:rsidP="005C50AB" w:rsidRDefault="005C50AB" w14:paraId="3BA1E4B0" wp14:textId="389C422A">
      <w:r w:rsidRPr="0EAADCBE" w:rsidR="0EAADCBE">
        <w:rPr>
          <w:rFonts w:ascii="Consolas" w:hAnsi="Consolas" w:eastAsia="Consolas" w:cs="Consolas"/>
        </w:rPr>
        <w:t xml:space="preserve">    else{</w:t>
      </w:r>
    </w:p>
    <w:p xmlns:wp14="http://schemas.microsoft.com/office/word/2010/wordml" w:rsidR="005C50AB" w:rsidP="005C50AB" w:rsidRDefault="005C50AB" w14:paraId="6B4A5B00" wp14:textId="0BE5970C">
      <w:r w:rsidRPr="0EAADCBE" w:rsidR="0EAADCBE">
        <w:rPr>
          <w:rFonts w:ascii="Consolas" w:hAnsi="Consolas" w:eastAsia="Consolas" w:cs="Consolas"/>
        </w:rPr>
        <w:t xml:space="preserve">        Serial.print("RM_FEMUR FAIL: ");</w:t>
      </w:r>
    </w:p>
    <w:p xmlns:wp14="http://schemas.microsoft.com/office/word/2010/wordml" w:rsidR="005C50AB" w:rsidP="005C50AB" w:rsidRDefault="005C50AB" w14:paraId="6520B6A9" wp14:textId="6CE8EECF">
      <w:r w:rsidRPr="0EAADCBE" w:rsidR="0EAADCBE">
        <w:rPr>
          <w:rFonts w:ascii="Consolas" w:hAnsi="Consolas" w:eastAsia="Consolas" w:cs="Consolas"/>
        </w:rPr>
        <w:t xml:space="preserve">        Serial.println(servo);</w:t>
      </w:r>
    </w:p>
    <w:p xmlns:wp14="http://schemas.microsoft.com/office/word/2010/wordml" w:rsidR="005C50AB" w:rsidP="005C50AB" w:rsidRDefault="005C50AB" w14:paraId="38180BB1" wp14:textId="2A3F40FB">
      <w:r w:rsidRPr="0EAADCBE" w:rsidR="0EAADCBE">
        <w:rPr>
          <w:rFonts w:ascii="Consolas" w:hAnsi="Consolas" w:eastAsia="Consolas" w:cs="Consolas"/>
        </w:rPr>
        <w:t xml:space="preserve">    }</w:t>
      </w:r>
    </w:p>
    <w:p xmlns:wp14="http://schemas.microsoft.com/office/word/2010/wordml" w:rsidR="005C50AB" w:rsidP="005C50AB" w:rsidRDefault="005C50AB" w14:paraId="423BD9EE" wp14:textId="0C31EC41">
      <w:r w:rsidRPr="0EAADCBE" w:rsidR="0EAADCBE">
        <w:rPr>
          <w:rFonts w:ascii="Consolas" w:hAnsi="Consolas" w:eastAsia="Consolas" w:cs="Consolas"/>
        </w:rPr>
        <w:t xml:space="preserve">    servo = 354 + sol.tibia;</w:t>
      </w:r>
    </w:p>
    <w:p xmlns:wp14="http://schemas.microsoft.com/office/word/2010/wordml" w:rsidR="005C50AB" w:rsidP="005C50AB" w:rsidRDefault="005C50AB" w14:paraId="22AA2E90" wp14:textId="0A60A870">
      <w:r w:rsidRPr="0EAADCBE" w:rsidR="0EAADCBE">
        <w:rPr>
          <w:rFonts w:ascii="Consolas" w:hAnsi="Consolas" w:eastAsia="Consolas" w:cs="Consolas"/>
        </w:rPr>
        <w:t xml:space="preserve">    if(servo &lt; maxs[RM_TIBIA-1] &amp;&amp; servo &gt; mins[RM_TIBIA-1])</w:t>
      </w:r>
    </w:p>
    <w:p xmlns:wp14="http://schemas.microsoft.com/office/word/2010/wordml" w:rsidR="005C50AB" w:rsidP="005C50AB" w:rsidRDefault="005C50AB" w14:paraId="5B1897A6" wp14:textId="3ABC9605">
      <w:r w:rsidRPr="0EAADCBE" w:rsidR="0EAADCBE">
        <w:rPr>
          <w:rFonts w:ascii="Consolas" w:hAnsi="Consolas" w:eastAsia="Consolas" w:cs="Consolas"/>
        </w:rPr>
        <w:t xml:space="preserve">        bioloid.setNextPose(RM_TIBIA, servo);</w:t>
      </w:r>
    </w:p>
    <w:p xmlns:wp14="http://schemas.microsoft.com/office/word/2010/wordml" w:rsidR="005C50AB" w:rsidP="005C50AB" w:rsidRDefault="005C50AB" w14:paraId="54ACDD8B" wp14:textId="69F9D31F">
      <w:r w:rsidRPr="0EAADCBE" w:rsidR="0EAADCBE">
        <w:rPr>
          <w:rFonts w:ascii="Consolas" w:hAnsi="Consolas" w:eastAsia="Consolas" w:cs="Consolas"/>
        </w:rPr>
        <w:t xml:space="preserve">    else{</w:t>
      </w:r>
    </w:p>
    <w:p xmlns:wp14="http://schemas.microsoft.com/office/word/2010/wordml" w:rsidR="005C50AB" w:rsidP="005C50AB" w:rsidRDefault="005C50AB" w14:paraId="5C14F65A" wp14:textId="4E8BC19A">
      <w:r w:rsidRPr="0EAADCBE" w:rsidR="0EAADCBE">
        <w:rPr>
          <w:rFonts w:ascii="Consolas" w:hAnsi="Consolas" w:eastAsia="Consolas" w:cs="Consolas"/>
        </w:rPr>
        <w:t xml:space="preserve">        Serial.print("RM_TIBIA FAIL: ");</w:t>
      </w:r>
    </w:p>
    <w:p xmlns:wp14="http://schemas.microsoft.com/office/word/2010/wordml" w:rsidR="005C50AB" w:rsidP="005C50AB" w:rsidRDefault="005C50AB" w14:paraId="39C8FEAF" wp14:textId="51FF0601">
      <w:r w:rsidRPr="0EAADCBE" w:rsidR="0EAADCBE">
        <w:rPr>
          <w:rFonts w:ascii="Consolas" w:hAnsi="Consolas" w:eastAsia="Consolas" w:cs="Consolas"/>
        </w:rPr>
        <w:t xml:space="preserve">        Serial.println(servo);</w:t>
      </w:r>
    </w:p>
    <w:p xmlns:wp14="http://schemas.microsoft.com/office/word/2010/wordml" w:rsidR="005C50AB" w:rsidP="005C50AB" w:rsidRDefault="005C50AB" w14:paraId="474C5768" wp14:textId="668B8FF2">
      <w:r w:rsidRPr="0EAADCBE" w:rsidR="0EAADCBE">
        <w:rPr>
          <w:rFonts w:ascii="Consolas" w:hAnsi="Consolas" w:eastAsia="Consolas" w:cs="Consolas"/>
        </w:rPr>
        <w:t xml:space="preserve">    }</w:t>
      </w:r>
    </w:p>
    <w:p xmlns:wp14="http://schemas.microsoft.com/office/word/2010/wordml" w:rsidR="005C50AB" w:rsidP="005C50AB" w:rsidRDefault="005C50AB" w14:paraId="0F986B71" wp14:textId="77777777"/>
    <w:p xmlns:wp14="http://schemas.microsoft.com/office/word/2010/wordml" w:rsidR="005C50AB" w:rsidP="005C50AB" w:rsidRDefault="005C50AB" w14:paraId="3F927B52" wp14:textId="3C101A92">
      <w:r w:rsidRPr="0EAADCBE" w:rsidR="0EAADCBE">
        <w:rPr>
          <w:rFonts w:ascii="Consolas" w:hAnsi="Consolas" w:eastAsia="Consolas" w:cs="Consolas"/>
        </w:rPr>
        <w:t xml:space="preserve">    // left middle leg</w:t>
      </w:r>
    </w:p>
    <w:p xmlns:wp14="http://schemas.microsoft.com/office/word/2010/wordml" w:rsidR="005C50AB" w:rsidP="005C50AB" w:rsidRDefault="005C50AB" w14:paraId="18A01ABD" wp14:textId="3B4F4649">
      <w:r w:rsidRPr="0EAADCBE" w:rsidR="0EAADCBE">
        <w:rPr>
          <w:rFonts w:ascii="Consolas" w:hAnsi="Consolas" w:eastAsia="Consolas" w:cs="Consolas"/>
        </w:rPr>
        <w:t xml:space="preserve">    gait = gaitGen(LEFT_MIDDLE);</w:t>
      </w:r>
    </w:p>
    <w:p xmlns:wp14="http://schemas.microsoft.com/office/word/2010/wordml" w:rsidR="005C50AB" w:rsidP="005C50AB" w:rsidRDefault="005C50AB" w14:paraId="661036C3" wp14:textId="6295EDB2">
      <w:r w:rsidRPr="0EAADCBE" w:rsidR="0EAADCBE">
        <w:rPr>
          <w:rFonts w:ascii="Consolas" w:hAnsi="Consolas" w:eastAsia="Consolas" w:cs="Consolas"/>
        </w:rPr>
        <w:t xml:space="preserve">    req = bodyIK(endpoints[LEFT_MIDDLE].x+gait.x,endpoints[LEFT_MIDDLE].y+gait.y, endpoints[LEFT_MIDDLE].z+gait.z, 0, -Y_COXA, gait.r);</w:t>
      </w:r>
    </w:p>
    <w:p xmlns:wp14="http://schemas.microsoft.com/office/word/2010/wordml" w:rsidR="005C50AB" w:rsidP="005C50AB" w:rsidRDefault="005C50AB" w14:paraId="1B0B606F" wp14:textId="4A974AF5">
      <w:r w:rsidRPr="0EAADCBE" w:rsidR="0EAADCBE">
        <w:rPr>
          <w:rFonts w:ascii="Consolas" w:hAnsi="Consolas" w:eastAsia="Consolas" w:cs="Consolas"/>
        </w:rPr>
        <w:t xml:space="preserve">    sol = legIK(endpoints[LEFT_MIDDLE].x+req.x+gait.x,-endpoints[LEFT_MIDDLE].y-req.y-gait.y,endpoints[LEFT_MIDDLE].z+req.z+gait.z);</w:t>
      </w:r>
    </w:p>
    <w:p xmlns:wp14="http://schemas.microsoft.com/office/word/2010/wordml" w:rsidR="005C50AB" w:rsidP="005C50AB" w:rsidRDefault="005C50AB" w14:paraId="7D86A797" wp14:textId="1A052756">
      <w:r w:rsidRPr="0EAADCBE" w:rsidR="0EAADCBE">
        <w:rPr>
          <w:rFonts w:ascii="Consolas" w:hAnsi="Consolas" w:eastAsia="Consolas" w:cs="Consolas"/>
        </w:rPr>
        <w:t xml:space="preserve">    servo = 512 - sol.coxa;</w:t>
      </w:r>
    </w:p>
    <w:p xmlns:wp14="http://schemas.microsoft.com/office/word/2010/wordml" w:rsidR="005C50AB" w:rsidP="005C50AB" w:rsidRDefault="005C50AB" w14:paraId="1F4C406E" wp14:textId="0A0DF18E">
      <w:r w:rsidRPr="0EAADCBE" w:rsidR="0EAADCBE">
        <w:rPr>
          <w:rFonts w:ascii="Consolas" w:hAnsi="Consolas" w:eastAsia="Consolas" w:cs="Consolas"/>
        </w:rPr>
        <w:t xml:space="preserve">    if(servo &lt; maxs[LM_COXA-1] &amp;&amp; servo &gt; mins[LM_COXA-1])</w:t>
      </w:r>
    </w:p>
    <w:p xmlns:wp14="http://schemas.microsoft.com/office/word/2010/wordml" w:rsidR="005C50AB" w:rsidP="005C50AB" w:rsidRDefault="005C50AB" w14:paraId="6E73FA1A" wp14:textId="120D630A">
      <w:r w:rsidRPr="0EAADCBE" w:rsidR="0EAADCBE">
        <w:rPr>
          <w:rFonts w:ascii="Consolas" w:hAnsi="Consolas" w:eastAsia="Consolas" w:cs="Consolas"/>
        </w:rPr>
        <w:t xml:space="preserve">        bioloid.setNextPose(LM_COXA, servo);</w:t>
      </w:r>
    </w:p>
    <w:p xmlns:wp14="http://schemas.microsoft.com/office/word/2010/wordml" w:rsidR="005C50AB" w:rsidP="005C50AB" w:rsidRDefault="005C50AB" w14:paraId="0E0A400E" wp14:textId="40C0D346">
      <w:r w:rsidRPr="0EAADCBE" w:rsidR="0EAADCBE">
        <w:rPr>
          <w:rFonts w:ascii="Consolas" w:hAnsi="Consolas" w:eastAsia="Consolas" w:cs="Consolas"/>
        </w:rPr>
        <w:t xml:space="preserve">    else{</w:t>
      </w:r>
    </w:p>
    <w:p xmlns:wp14="http://schemas.microsoft.com/office/word/2010/wordml" w:rsidR="005C50AB" w:rsidP="005C50AB" w:rsidRDefault="005C50AB" w14:paraId="34E07AD4" wp14:textId="05D2DEC8">
      <w:r w:rsidRPr="0EAADCBE" w:rsidR="0EAADCBE">
        <w:rPr>
          <w:rFonts w:ascii="Consolas" w:hAnsi="Consolas" w:eastAsia="Consolas" w:cs="Consolas"/>
        </w:rPr>
        <w:t xml:space="preserve">        Serial.print("LM_COXA FAIL: ");</w:t>
      </w:r>
    </w:p>
    <w:p xmlns:wp14="http://schemas.microsoft.com/office/word/2010/wordml" w:rsidR="005C50AB" w:rsidP="005C50AB" w:rsidRDefault="005C50AB" w14:paraId="521B057C" wp14:textId="2AF275D1">
      <w:r w:rsidRPr="0EAADCBE" w:rsidR="0EAADCBE">
        <w:rPr>
          <w:rFonts w:ascii="Consolas" w:hAnsi="Consolas" w:eastAsia="Consolas" w:cs="Consolas"/>
        </w:rPr>
        <w:t xml:space="preserve">        Serial.println(servo);</w:t>
      </w:r>
    </w:p>
    <w:p xmlns:wp14="http://schemas.microsoft.com/office/word/2010/wordml" w:rsidR="005C50AB" w:rsidP="005C50AB" w:rsidRDefault="005C50AB" w14:paraId="231D9A88" wp14:textId="195A351A">
      <w:r w:rsidRPr="0EAADCBE" w:rsidR="0EAADCBE">
        <w:rPr>
          <w:rFonts w:ascii="Consolas" w:hAnsi="Consolas" w:eastAsia="Consolas" w:cs="Consolas"/>
        </w:rPr>
        <w:t xml:space="preserve">    }</w:t>
      </w:r>
    </w:p>
    <w:p xmlns:wp14="http://schemas.microsoft.com/office/word/2010/wordml" w:rsidR="005C50AB" w:rsidP="005C50AB" w:rsidRDefault="005C50AB" w14:paraId="0E24F150" wp14:textId="35B127D4">
      <w:r w:rsidRPr="0EAADCBE" w:rsidR="0EAADCBE">
        <w:rPr>
          <w:rFonts w:ascii="Consolas" w:hAnsi="Consolas" w:eastAsia="Consolas" w:cs="Consolas"/>
        </w:rPr>
        <w:t xml:space="preserve">    servo = 500 - sol.femur;</w:t>
      </w:r>
    </w:p>
    <w:p xmlns:wp14="http://schemas.microsoft.com/office/word/2010/wordml" w:rsidR="005C50AB" w:rsidP="005C50AB" w:rsidRDefault="005C50AB" w14:paraId="12678EA5" wp14:textId="7BF5B5D3">
      <w:r w:rsidRPr="0EAADCBE" w:rsidR="0EAADCBE">
        <w:rPr>
          <w:rFonts w:ascii="Consolas" w:hAnsi="Consolas" w:eastAsia="Consolas" w:cs="Consolas"/>
        </w:rPr>
        <w:t xml:space="preserve">    if(servo &lt; maxs[LM_FEMUR-1] &amp;&amp; servo &gt; mins[LM_FEMUR-1])</w:t>
      </w:r>
    </w:p>
    <w:p xmlns:wp14="http://schemas.microsoft.com/office/word/2010/wordml" w:rsidR="005C50AB" w:rsidP="005C50AB" w:rsidRDefault="005C50AB" w14:paraId="58F695EF" wp14:textId="42B7F1A6">
      <w:r w:rsidRPr="0EAADCBE" w:rsidR="0EAADCBE">
        <w:rPr>
          <w:rFonts w:ascii="Consolas" w:hAnsi="Consolas" w:eastAsia="Consolas" w:cs="Consolas"/>
        </w:rPr>
        <w:t xml:space="preserve">        bioloid.setNextPose(LM_FEMUR, servo);</w:t>
      </w:r>
    </w:p>
    <w:p xmlns:wp14="http://schemas.microsoft.com/office/word/2010/wordml" w:rsidR="005C50AB" w:rsidP="005C50AB" w:rsidRDefault="005C50AB" w14:paraId="38715A20" wp14:textId="347984D0">
      <w:r w:rsidRPr="0EAADCBE" w:rsidR="0EAADCBE">
        <w:rPr>
          <w:rFonts w:ascii="Consolas" w:hAnsi="Consolas" w:eastAsia="Consolas" w:cs="Consolas"/>
        </w:rPr>
        <w:t xml:space="preserve">    else{</w:t>
      </w:r>
    </w:p>
    <w:p xmlns:wp14="http://schemas.microsoft.com/office/word/2010/wordml" w:rsidR="005C50AB" w:rsidP="005C50AB" w:rsidRDefault="005C50AB" w14:paraId="3B5B0EE3" wp14:textId="332D61E6">
      <w:r w:rsidRPr="0EAADCBE" w:rsidR="0EAADCBE">
        <w:rPr>
          <w:rFonts w:ascii="Consolas" w:hAnsi="Consolas" w:eastAsia="Consolas" w:cs="Consolas"/>
        </w:rPr>
        <w:t xml:space="preserve">        Serial.print("LM_FEMUR FAIL: ");</w:t>
      </w:r>
    </w:p>
    <w:p xmlns:wp14="http://schemas.microsoft.com/office/word/2010/wordml" w:rsidR="005C50AB" w:rsidP="005C50AB" w:rsidRDefault="005C50AB" w14:paraId="1F8231D4" wp14:textId="578EA536">
      <w:r w:rsidRPr="0EAADCBE" w:rsidR="0EAADCBE">
        <w:rPr>
          <w:rFonts w:ascii="Consolas" w:hAnsi="Consolas" w:eastAsia="Consolas" w:cs="Consolas"/>
        </w:rPr>
        <w:t xml:space="preserve">        Serial.println(servo);</w:t>
      </w:r>
    </w:p>
    <w:p xmlns:wp14="http://schemas.microsoft.com/office/word/2010/wordml" w:rsidR="005C50AB" w:rsidP="005C50AB" w:rsidRDefault="005C50AB" w14:paraId="3EFB0F8F" wp14:textId="51DE0E69">
      <w:r w:rsidRPr="0EAADCBE" w:rsidR="0EAADCBE">
        <w:rPr>
          <w:rFonts w:ascii="Consolas" w:hAnsi="Consolas" w:eastAsia="Consolas" w:cs="Consolas"/>
        </w:rPr>
        <w:t xml:space="preserve">    }</w:t>
      </w:r>
    </w:p>
    <w:p xmlns:wp14="http://schemas.microsoft.com/office/word/2010/wordml" w:rsidR="005C50AB" w:rsidP="005C50AB" w:rsidRDefault="005C50AB" w14:paraId="7B4DD31D" wp14:textId="09856A38">
      <w:r w:rsidRPr="0EAADCBE" w:rsidR="0EAADCBE">
        <w:rPr>
          <w:rFonts w:ascii="Consolas" w:hAnsi="Consolas" w:eastAsia="Consolas" w:cs="Consolas"/>
        </w:rPr>
        <w:t xml:space="preserve">    servo = 670 - sol.tibia;</w:t>
      </w:r>
    </w:p>
    <w:p xmlns:wp14="http://schemas.microsoft.com/office/word/2010/wordml" w:rsidR="005C50AB" w:rsidP="005C50AB" w:rsidRDefault="005C50AB" w14:paraId="7AC30C69" wp14:textId="48EADFCC">
      <w:r w:rsidRPr="0EAADCBE" w:rsidR="0EAADCBE">
        <w:rPr>
          <w:rFonts w:ascii="Consolas" w:hAnsi="Consolas" w:eastAsia="Consolas" w:cs="Consolas"/>
        </w:rPr>
        <w:t xml:space="preserve">    if(servo &lt; maxs[LM_TIBIA-1] &amp;&amp; servo &gt; mins[LM_TIBIA-1])</w:t>
      </w:r>
    </w:p>
    <w:p xmlns:wp14="http://schemas.microsoft.com/office/word/2010/wordml" w:rsidR="005C50AB" w:rsidP="005C50AB" w:rsidRDefault="005C50AB" w14:paraId="33FC5143" wp14:textId="398332B8">
      <w:r w:rsidRPr="0EAADCBE" w:rsidR="0EAADCBE">
        <w:rPr>
          <w:rFonts w:ascii="Consolas" w:hAnsi="Consolas" w:eastAsia="Consolas" w:cs="Consolas"/>
        </w:rPr>
        <w:t xml:space="preserve">        bioloid.setNextPose(LM_TIBIA, servo);</w:t>
      </w:r>
    </w:p>
    <w:p xmlns:wp14="http://schemas.microsoft.com/office/word/2010/wordml" w:rsidR="005C50AB" w:rsidP="005C50AB" w:rsidRDefault="005C50AB" w14:paraId="0B94E937" wp14:textId="2C12A2AA">
      <w:r w:rsidRPr="0EAADCBE" w:rsidR="0EAADCBE">
        <w:rPr>
          <w:rFonts w:ascii="Consolas" w:hAnsi="Consolas" w:eastAsia="Consolas" w:cs="Consolas"/>
        </w:rPr>
        <w:t xml:space="preserve">    else{</w:t>
      </w:r>
    </w:p>
    <w:p xmlns:wp14="http://schemas.microsoft.com/office/word/2010/wordml" w:rsidR="005C50AB" w:rsidP="005C50AB" w:rsidRDefault="005C50AB" w14:paraId="047FCAB2" wp14:textId="0770EAD7">
      <w:r w:rsidRPr="0EAADCBE" w:rsidR="0EAADCBE">
        <w:rPr>
          <w:rFonts w:ascii="Consolas" w:hAnsi="Consolas" w:eastAsia="Consolas" w:cs="Consolas"/>
        </w:rPr>
        <w:t xml:space="preserve">        Serial.print("LM_TIBIA FAIL: ");</w:t>
      </w:r>
    </w:p>
    <w:p xmlns:wp14="http://schemas.microsoft.com/office/word/2010/wordml" w:rsidR="005C50AB" w:rsidP="005C50AB" w:rsidRDefault="005C50AB" w14:paraId="6FC7508C" wp14:textId="0B899930">
      <w:r w:rsidRPr="0EAADCBE" w:rsidR="0EAADCBE">
        <w:rPr>
          <w:rFonts w:ascii="Consolas" w:hAnsi="Consolas" w:eastAsia="Consolas" w:cs="Consolas"/>
        </w:rPr>
        <w:t xml:space="preserve">        Serial.println(servo);</w:t>
      </w:r>
    </w:p>
    <w:p xmlns:wp14="http://schemas.microsoft.com/office/word/2010/wordml" w:rsidR="005C50AB" w:rsidP="005C50AB" w:rsidRDefault="005C50AB" w14:paraId="37A0696B" wp14:textId="590311FB">
      <w:r w:rsidRPr="0EAADCBE" w:rsidR="0EAADCBE">
        <w:rPr>
          <w:rFonts w:ascii="Consolas" w:hAnsi="Consolas" w:eastAsia="Consolas" w:cs="Consolas"/>
        </w:rPr>
        <w:t xml:space="preserve">    }</w:t>
      </w:r>
    </w:p>
    <w:p xmlns:wp14="http://schemas.microsoft.com/office/word/2010/wordml" w:rsidR="005C50AB" w:rsidP="005C50AB" w:rsidRDefault="005C50AB" w14:paraId="72BC6E0E" wp14:textId="43396989">
      <w:r w:rsidRPr="0EAADCBE" w:rsidR="0EAADCBE">
        <w:rPr>
          <w:rFonts w:ascii="Consolas" w:hAnsi="Consolas" w:eastAsia="Consolas" w:cs="Consolas"/>
        </w:rPr>
        <w:t xml:space="preserve">    step = (step+1)%stepsInCycle;</w:t>
      </w:r>
    </w:p>
    <w:p xmlns:wp14="http://schemas.microsoft.com/office/word/2010/wordml" w:rsidR="005C50AB" w:rsidP="005C50AB" w:rsidRDefault="005C50AB" w14:paraId="0B00E522" wp14:textId="021B87FE">
      <w:r w:rsidRPr="0EAADCBE" w:rsidR="0EAADCBE">
        <w:rPr>
          <w:rFonts w:ascii="Consolas" w:hAnsi="Consolas" w:eastAsia="Consolas" w:cs="Consolas"/>
        </w:rPr>
        <w:t>}</w:t>
      </w:r>
    </w:p>
    <w:p xmlns:wp14="http://schemas.microsoft.com/office/word/2010/wordml" w:rsidR="005C50AB" w:rsidP="005C50AB" w:rsidRDefault="005C50AB" w14:paraId="75464466" wp14:textId="77777777"/>
    <w:p xmlns:wp14="http://schemas.microsoft.com/office/word/2010/wordml" w:rsidR="005C50AB" w:rsidP="005C50AB" w:rsidRDefault="005C50AB" w14:paraId="060FE953" wp14:textId="77777777"/>
    <w:p xmlns:wp14="http://schemas.microsoft.com/office/word/2010/wordml" w:rsidR="005C50AB" w:rsidP="005C50AB" w:rsidRDefault="005C50AB" w14:paraId="62BADB60" wp14:textId="77777777"/>
    <w:p xmlns:wp14="http://schemas.microsoft.com/office/word/2010/wordml" w:rsidR="005C50AB" w:rsidP="005C50AB" w:rsidRDefault="005C50AB" w14:paraId="376951BB" wp14:textId="77777777"/>
    <w:p xmlns:wp14="http://schemas.microsoft.com/office/word/2010/wordml" w:rsidR="005C50AB" w:rsidP="005C50AB" w:rsidRDefault="005C50AB" w14:paraId="2A4EB17E" wp14:textId="77777777"/>
    <w:p xmlns:wp14="http://schemas.microsoft.com/office/word/2010/wordml" w:rsidR="005C50AB" w:rsidP="005C50AB" w:rsidRDefault="005C50AB" w14:paraId="5D9B868A" wp14:textId="77777777"/>
    <w:p xmlns:wp14="http://schemas.microsoft.com/office/word/2010/wordml" w:rsidR="005C50AB" w:rsidP="005C50AB" w:rsidRDefault="005C50AB" w14:paraId="404E7544" wp14:textId="77777777"/>
    <w:p xmlns:wp14="http://schemas.microsoft.com/office/word/2010/wordml" w:rsidR="005C50AB" w:rsidP="005C50AB" w:rsidRDefault="005C50AB" w14:paraId="3BE72772" wp14:textId="77777777"/>
    <w:p xmlns:wp14="http://schemas.microsoft.com/office/word/2010/wordml" w:rsidR="005C50AB" w:rsidP="005C50AB" w:rsidRDefault="005C50AB" w14:paraId="240CC25D" wp14:textId="77777777"/>
    <w:p xmlns:wp14="http://schemas.microsoft.com/office/word/2010/wordml" w:rsidR="005C50AB" w:rsidP="005C50AB" w:rsidRDefault="005C50AB" w14:paraId="0DBE5593" wp14:textId="77777777"/>
    <w:p xmlns:wp14="http://schemas.microsoft.com/office/word/2010/wordml" w:rsidR="005C50AB" w:rsidP="005C50AB" w:rsidRDefault="005C50AB" w14:paraId="1A07A5A6" wp14:textId="77777777"/>
    <w:p xmlns:wp14="http://schemas.microsoft.com/office/word/2010/wordml" w:rsidR="005C50AB" w:rsidP="005C50AB" w:rsidRDefault="005C50AB" w14:paraId="74CCAA0B" wp14:textId="77777777"/>
    <w:p xmlns:wp14="http://schemas.microsoft.com/office/word/2010/wordml" w:rsidR="005C50AB" w:rsidP="005C50AB" w:rsidRDefault="005C50AB" w14:paraId="4B38DC85" wp14:textId="77777777"/>
    <w:p xmlns:wp14="http://schemas.microsoft.com/office/word/2010/wordml" w:rsidR="005C50AB" w:rsidP="005C50AB" w:rsidRDefault="005C50AB" w14:paraId="1EF2C657" wp14:textId="77777777"/>
    <w:p xmlns:wp14="http://schemas.microsoft.com/office/word/2010/wordml" w:rsidR="005C50AB" w:rsidP="005C50AB" w:rsidRDefault="005C50AB" w14:paraId="64143167" wp14:textId="77777777"/>
    <w:p xmlns:wp14="http://schemas.microsoft.com/office/word/2010/wordml" w:rsidR="005C50AB" w:rsidP="005C50AB" w:rsidRDefault="005C50AB" w14:paraId="4866C81F" wp14:textId="77777777"/>
    <w:p xmlns:wp14="http://schemas.microsoft.com/office/word/2010/wordml" w:rsidR="005C50AB" w:rsidP="005C50AB" w:rsidRDefault="005C50AB" w14:paraId="6986DF33" wp14:textId="77777777"/>
    <w:p xmlns:wp14="http://schemas.microsoft.com/office/word/2010/wordml" w:rsidR="005C50AB" w:rsidP="005C50AB" w:rsidRDefault="005C50AB" w14:paraId="482CC078" wp14:textId="77777777"/>
    <w:p xmlns:wp14="http://schemas.microsoft.com/office/word/2010/wordml" w:rsidR="005C50AB" w:rsidP="005C50AB" w:rsidRDefault="005C50AB" w14:paraId="56FBC559" wp14:textId="77777777"/>
    <w:p xmlns:wp14="http://schemas.microsoft.com/office/word/2010/wordml" w:rsidR="005C50AB" w:rsidP="005C50AB" w:rsidRDefault="005C50AB" w14:paraId="25B07D0C" wp14:textId="77777777"/>
    <w:p xmlns:wp14="http://schemas.microsoft.com/office/word/2010/wordml" w:rsidR="005C50AB" w:rsidP="005C50AB" w:rsidRDefault="005C50AB" w14:paraId="694543FE" wp14:textId="77777777"/>
    <w:p xmlns:wp14="http://schemas.microsoft.com/office/word/2010/wordml" w:rsidR="005C50AB" w:rsidP="005C50AB" w:rsidRDefault="005C50AB" w14:paraId="6A38D46F" wp14:textId="77777777"/>
    <w:p xmlns:wp14="http://schemas.microsoft.com/office/word/2010/wordml" w:rsidR="005C50AB" w:rsidP="005C50AB" w:rsidRDefault="005C50AB" w14:paraId="1FBD88C3" wp14:textId="77777777"/>
    <w:p xmlns:wp14="http://schemas.microsoft.com/office/word/2010/wordml" w:rsidR="005C50AB" w:rsidP="005C50AB" w:rsidRDefault="005C50AB" w14:paraId="352AABB7" wp14:textId="77777777"/>
    <w:p xmlns:wp14="http://schemas.microsoft.com/office/word/2010/wordml" w:rsidR="005C50AB" w:rsidP="005C50AB" w:rsidRDefault="005C50AB" w14:paraId="1D19E6CB" wp14:textId="77777777"/>
    <w:p xmlns:wp14="http://schemas.microsoft.com/office/word/2010/wordml" w:rsidR="005C50AB" w:rsidP="005C50AB" w:rsidRDefault="005C50AB" w14:paraId="3E7B2B91" wp14:textId="77777777"/>
    <w:p xmlns:wp14="http://schemas.microsoft.com/office/word/2010/wordml" w:rsidR="005C50AB" w:rsidP="005C50AB" w:rsidRDefault="005C50AB" w14:paraId="4C894AFE" wp14:textId="77777777"/>
    <w:p xmlns:wp14="http://schemas.microsoft.com/office/word/2010/wordml" w:rsidR="005C50AB" w:rsidP="005C50AB" w:rsidRDefault="005C50AB" w14:paraId="5B9C1A2D" wp14:textId="77777777"/>
    <w:p xmlns:wp14="http://schemas.microsoft.com/office/word/2010/wordml" w:rsidR="005C50AB" w:rsidP="005C50AB" w:rsidRDefault="005C50AB" w14:paraId="33FD921B" wp14:textId="77777777"/>
    <w:p xmlns:wp14="http://schemas.microsoft.com/office/word/2010/wordml" w:rsidR="005C50AB" w:rsidP="005C50AB" w:rsidRDefault="005C50AB" w14:paraId="1420500B" wp14:textId="77777777"/>
    <w:p xmlns:wp14="http://schemas.microsoft.com/office/word/2010/wordml" w:rsidR="005C50AB" w:rsidP="005C50AB" w:rsidRDefault="005C50AB" w14:paraId="7648E636" wp14:textId="77777777"/>
    <w:p xmlns:wp14="http://schemas.microsoft.com/office/word/2010/wordml" w:rsidR="005C50AB" w:rsidP="005C50AB" w:rsidRDefault="005C50AB" w14:paraId="636AF703" wp14:textId="77777777"/>
    <w:p xmlns:wp14="http://schemas.microsoft.com/office/word/2010/wordml" w:rsidR="005C50AB" w:rsidP="005C50AB" w:rsidRDefault="005C50AB" w14:paraId="0ACA3989" wp14:textId="77777777"/>
    <w:p xmlns:wp14="http://schemas.microsoft.com/office/word/2010/wordml" w:rsidR="005C50AB" w:rsidP="005C50AB" w:rsidRDefault="005C50AB" w14:paraId="144B5B4C" wp14:textId="77777777"/>
    <w:p xmlns:wp14="http://schemas.microsoft.com/office/word/2010/wordml" w:rsidR="005C50AB" w:rsidP="005C50AB" w:rsidRDefault="005C50AB" w14:paraId="792DB5B3" wp14:textId="77777777"/>
    <w:p xmlns:wp14="http://schemas.microsoft.com/office/word/2010/wordml" w:rsidR="005C50AB" w:rsidP="005C50AB" w:rsidRDefault="005C50AB" w14:paraId="07FA56BB" wp14:textId="77777777"/>
    <w:p xmlns:wp14="http://schemas.microsoft.com/office/word/2010/wordml" w:rsidR="005C50AB" w:rsidP="005C50AB" w:rsidRDefault="005C50AB" w14:paraId="52259F73" wp14:textId="77777777"/>
    <w:p xmlns:wp14="http://schemas.microsoft.com/office/word/2010/wordml" w:rsidRPr="005C50AB" w:rsidR="005C50AB" w:rsidP="005C50AB" w:rsidRDefault="005C50AB" w14:paraId="1AB1B3C1" wp14:noSpellErr="1" wp14:textId="4C4AAEE7">
      <w:pPr>
        <w:rPr>
          <w:b/>
        </w:rPr>
      </w:pPr>
      <w:r w:rsidRPr="0EAADCBE" w:rsidR="0EAADCBE">
        <w:rPr>
          <w:rFonts w:ascii="Consolas" w:hAnsi="Consolas" w:eastAsia="Consolas" w:cs="Consolas"/>
          <w:b w:val="1"/>
          <w:bCs w:val="1"/>
        </w:rPr>
        <w:t>GAITS.H</w:t>
      </w:r>
    </w:p>
    <w:p xmlns:wp14="http://schemas.microsoft.com/office/word/2010/wordml" w:rsidR="005C50AB" w:rsidP="005C50AB" w:rsidRDefault="005C50AB" w14:paraId="78CEE909" wp14:textId="77777777"/>
    <w:p xmlns:wp14="http://schemas.microsoft.com/office/word/2010/wordml" w:rsidR="005C50AB" w:rsidP="005C50AB" w:rsidRDefault="005C50AB" w14:paraId="30896AC5" wp14:textId="6C95052F">
      <w:r w:rsidRPr="0EAADCBE" w:rsidR="0EAADCBE">
        <w:rPr>
          <w:rFonts w:ascii="Consolas" w:hAnsi="Consolas" w:eastAsia="Consolas" w:cs="Consolas"/>
        </w:rPr>
        <w:t>/******************************************************************************</w:t>
      </w:r>
    </w:p>
    <w:p xmlns:wp14="http://schemas.microsoft.com/office/word/2010/wordml" w:rsidR="005C50AB" w:rsidP="005C50AB" w:rsidRDefault="005C50AB" w14:paraId="52191960" wp14:textId="3BF7F279">
      <w:r w:rsidRPr="0EAADCBE" w:rsidR="0EAADCBE">
        <w:rPr>
          <w:rFonts w:ascii="Consolas" w:hAnsi="Consolas" w:eastAsia="Consolas" w:cs="Consolas"/>
        </w:rPr>
        <w:t xml:space="preserve"> * Gaits Auto-Generated by NUKE!</w:t>
      </w:r>
    </w:p>
    <w:p xmlns:wp14="http://schemas.microsoft.com/office/word/2010/wordml" w:rsidR="005C50AB" w:rsidP="005C50AB" w:rsidRDefault="005C50AB" w14:paraId="1D0F6E7D" wp14:textId="1F45DA6C">
      <w:r w:rsidRPr="0EAADCBE" w:rsidR="0EAADCBE">
        <w:rPr>
          <w:rFonts w:ascii="Consolas" w:hAnsi="Consolas" w:eastAsia="Consolas" w:cs="Consolas"/>
        </w:rPr>
        <w:t xml:space="preserve"> *   http://arbotix.googlecode.com</w:t>
      </w:r>
    </w:p>
    <w:p xmlns:wp14="http://schemas.microsoft.com/office/word/2010/wordml" w:rsidR="005C50AB" w:rsidP="005C50AB" w:rsidRDefault="005C50AB" w14:paraId="146497C3" wp14:textId="221F41CC">
      <w:r w:rsidRPr="0EAADCBE" w:rsidR="0EAADCBE">
        <w:rPr>
          <w:rFonts w:ascii="Consolas" w:hAnsi="Consolas" w:eastAsia="Consolas" w:cs="Consolas"/>
        </w:rPr>
        <w:t xml:space="preserve"> *****************************************************************************/</w:t>
      </w:r>
    </w:p>
    <w:p xmlns:wp14="http://schemas.microsoft.com/office/word/2010/wordml" w:rsidR="005C50AB" w:rsidP="005C50AB" w:rsidRDefault="005C50AB" w14:paraId="2D9CB950" wp14:textId="77777777"/>
    <w:p xmlns:wp14="http://schemas.microsoft.com/office/word/2010/wordml" w:rsidR="005C50AB" w:rsidP="005C50AB" w:rsidRDefault="005C50AB" w14:paraId="057A8C2E" wp14:textId="25962E6C">
      <w:r w:rsidRPr="0EAADCBE" w:rsidR="0EAADCBE">
        <w:rPr>
          <w:rFonts w:ascii="Consolas" w:hAnsi="Consolas" w:eastAsia="Consolas" w:cs="Consolas"/>
        </w:rPr>
        <w:t>/* This is a bit funky -- NEVER INCLUDE gaits.h in your file! */</w:t>
      </w:r>
    </w:p>
    <w:p xmlns:wp14="http://schemas.microsoft.com/office/word/2010/wordml" w:rsidR="005C50AB" w:rsidP="005C50AB" w:rsidRDefault="005C50AB" w14:paraId="4A2E6583" wp14:textId="1197845C">
      <w:r w:rsidRPr="0EAADCBE" w:rsidR="0EAADCBE">
        <w:rPr>
          <w:rFonts w:ascii="Consolas" w:hAnsi="Consolas" w:eastAsia="Consolas" w:cs="Consolas"/>
        </w:rPr>
        <w:t>#ifndef GAIT_H</w:t>
      </w:r>
    </w:p>
    <w:p xmlns:wp14="http://schemas.microsoft.com/office/word/2010/wordml" w:rsidR="005C50AB" w:rsidP="005C50AB" w:rsidRDefault="005C50AB" w14:paraId="3014F698" wp14:textId="195326F9">
      <w:r w:rsidRPr="0EAADCBE" w:rsidR="0EAADCBE">
        <w:rPr>
          <w:rFonts w:ascii="Consolas" w:hAnsi="Consolas" w:eastAsia="Consolas" w:cs="Consolas"/>
        </w:rPr>
        <w:t>#define GAIT_H</w:t>
      </w:r>
    </w:p>
    <w:p xmlns:wp14="http://schemas.microsoft.com/office/word/2010/wordml" w:rsidR="005C50AB" w:rsidP="005C50AB" w:rsidRDefault="005C50AB" w14:paraId="5BD04612" wp14:textId="77777777"/>
    <w:p xmlns:wp14="http://schemas.microsoft.com/office/word/2010/wordml" w:rsidR="005C50AB" w:rsidP="005C50AB" w:rsidRDefault="005C50AB" w14:paraId="4FE81FDB" wp14:textId="6EC266DF">
      <w:r w:rsidRPr="0EAADCBE" w:rsidR="0EAADCBE">
        <w:rPr>
          <w:rFonts w:ascii="Consolas" w:hAnsi="Consolas" w:eastAsia="Consolas" w:cs="Consolas"/>
        </w:rPr>
        <w:t>/* find the translation of the endpoint (x,y,z) given our gait parameters */</w:t>
      </w:r>
    </w:p>
    <w:p xmlns:wp14="http://schemas.microsoft.com/office/word/2010/wordml" w:rsidR="005C50AB" w:rsidP="005C50AB" w:rsidRDefault="005C50AB" w14:paraId="432E2117" wp14:textId="2C1BFB33">
      <w:r w:rsidRPr="0EAADCBE" w:rsidR="0EAADCBE">
        <w:rPr>
          <w:rFonts w:ascii="Consolas" w:hAnsi="Consolas" w:eastAsia="Consolas" w:cs="Consolas"/>
        </w:rPr>
        <w:t>extern ik_req_t (*gaitGen)(int leg);</w:t>
      </w:r>
    </w:p>
    <w:p xmlns:wp14="http://schemas.microsoft.com/office/word/2010/wordml" w:rsidR="005C50AB" w:rsidP="005C50AB" w:rsidRDefault="005C50AB" w14:paraId="1AF8EB7E" wp14:textId="6C05A73C">
      <w:r w:rsidRPr="0EAADCBE" w:rsidR="0EAADCBE">
        <w:rPr>
          <w:rFonts w:ascii="Consolas" w:hAnsi="Consolas" w:eastAsia="Consolas" w:cs="Consolas"/>
        </w:rPr>
        <w:t>extern void (*gaitSetup)();</w:t>
      </w:r>
    </w:p>
    <w:p xmlns:wp14="http://schemas.microsoft.com/office/word/2010/wordml" w:rsidR="005C50AB" w:rsidP="005C50AB" w:rsidRDefault="005C50AB" w14:paraId="279A9014" wp14:textId="1A356C6C">
      <w:r w:rsidRPr="0EAADCBE" w:rsidR="0EAADCBE">
        <w:rPr>
          <w:rFonts w:ascii="Consolas" w:hAnsi="Consolas" w:eastAsia="Consolas" w:cs="Consolas"/>
        </w:rPr>
        <w:t>/* ripple gaits move one leg at a time</w:t>
      </w:r>
    </w:p>
    <w:p xmlns:wp14="http://schemas.microsoft.com/office/word/2010/wordml" w:rsidR="005C50AB" w:rsidP="005C50AB" w:rsidRDefault="005C50AB" w14:paraId="60A4A411" wp14:textId="038D7BC6">
      <w:r w:rsidRPr="0EAADCBE" w:rsidR="0EAADCBE">
        <w:rPr>
          <w:rFonts w:ascii="Consolas" w:hAnsi="Consolas" w:eastAsia="Consolas" w:cs="Consolas"/>
        </w:rPr>
        <w:t xml:space="preserve"> *  for going forward, or turning left/right</w:t>
      </w:r>
    </w:p>
    <w:p xmlns:wp14="http://schemas.microsoft.com/office/word/2010/wordml" w:rsidR="005C50AB" w:rsidP="005C50AB" w:rsidRDefault="005C50AB" w14:paraId="4D0BF102" wp14:textId="30FAADC2">
      <w:r w:rsidRPr="0EAADCBE" w:rsidR="0EAADCBE">
        <w:rPr>
          <w:rFonts w:ascii="Consolas" w:hAnsi="Consolas" w:eastAsia="Consolas" w:cs="Consolas"/>
        </w:rPr>
        <w:t xml:space="preserve"> */</w:t>
      </w:r>
    </w:p>
    <w:p xmlns:wp14="http://schemas.microsoft.com/office/word/2010/wordml" w:rsidR="005C50AB" w:rsidP="005C50AB" w:rsidRDefault="005C50AB" w14:paraId="21BBA123" wp14:textId="7D1F9534">
      <w:r w:rsidRPr="0EAADCBE" w:rsidR="0EAADCBE">
        <w:rPr>
          <w:rFonts w:ascii="Consolas" w:hAnsi="Consolas" w:eastAsia="Consolas" w:cs="Consolas"/>
        </w:rPr>
        <w:t>#define RIPPLE                  0</w:t>
      </w:r>
    </w:p>
    <w:p xmlns:wp14="http://schemas.microsoft.com/office/word/2010/wordml" w:rsidR="005C50AB" w:rsidP="005C50AB" w:rsidRDefault="005C50AB" w14:paraId="0B0D6FF7" wp14:textId="62FD4766">
      <w:r w:rsidRPr="0EAADCBE" w:rsidR="0EAADCBE">
        <w:rPr>
          <w:rFonts w:ascii="Consolas" w:hAnsi="Consolas" w:eastAsia="Consolas" w:cs="Consolas"/>
        </w:rPr>
        <w:t>#define RIPPLE_SMOOTH           3</w:t>
      </w:r>
    </w:p>
    <w:p xmlns:wp14="http://schemas.microsoft.com/office/word/2010/wordml" w:rsidR="005C50AB" w:rsidP="005C50AB" w:rsidRDefault="005C50AB" w14:paraId="6652608F" wp14:textId="2BB93524">
      <w:r w:rsidRPr="0EAADCBE" w:rsidR="0EAADCBE">
        <w:rPr>
          <w:rFonts w:ascii="Consolas" w:hAnsi="Consolas" w:eastAsia="Consolas" w:cs="Consolas"/>
        </w:rPr>
        <w:t>#define AMBLE                   4</w:t>
      </w:r>
    </w:p>
    <w:p xmlns:wp14="http://schemas.microsoft.com/office/word/2010/wordml" w:rsidR="005C50AB" w:rsidP="005C50AB" w:rsidRDefault="005C50AB" w14:paraId="2D902FA9" wp14:textId="1F420D10">
      <w:r w:rsidRPr="0EAADCBE" w:rsidR="0EAADCBE">
        <w:rPr>
          <w:rFonts w:ascii="Consolas" w:hAnsi="Consolas" w:eastAsia="Consolas" w:cs="Consolas"/>
        </w:rPr>
        <w:t>#define AMBLE_SMOOTH            5</w:t>
      </w:r>
    </w:p>
    <w:p xmlns:wp14="http://schemas.microsoft.com/office/word/2010/wordml" w:rsidR="005C50AB" w:rsidP="005C50AB" w:rsidRDefault="005C50AB" w14:paraId="1A4F6AF0" wp14:textId="56346F37">
      <w:r w:rsidRPr="0EAADCBE" w:rsidR="0EAADCBE">
        <w:rPr>
          <w:rFonts w:ascii="Consolas" w:hAnsi="Consolas" w:eastAsia="Consolas" w:cs="Consolas"/>
        </w:rPr>
        <w:t>/* tripod gaits are only for hexapods */</w:t>
      </w:r>
    </w:p>
    <w:p xmlns:wp14="http://schemas.microsoft.com/office/word/2010/wordml" w:rsidR="005C50AB" w:rsidP="005C50AB" w:rsidRDefault="005C50AB" w14:paraId="6BD385EC" wp14:textId="70F338FB">
      <w:r w:rsidRPr="0EAADCBE" w:rsidR="0EAADCBE">
        <w:rPr>
          <w:rFonts w:ascii="Consolas" w:hAnsi="Consolas" w:eastAsia="Consolas" w:cs="Consolas"/>
        </w:rPr>
        <w:t>#define TRIPOD                  6</w:t>
      </w:r>
    </w:p>
    <w:p xmlns:wp14="http://schemas.microsoft.com/office/word/2010/wordml" w:rsidR="005C50AB" w:rsidP="005C50AB" w:rsidRDefault="005C50AB" w14:paraId="11123B8C" wp14:textId="77777777"/>
    <w:p xmlns:wp14="http://schemas.microsoft.com/office/word/2010/wordml" w:rsidR="005C50AB" w:rsidP="005C50AB" w:rsidRDefault="005C50AB" w14:paraId="64B25B16" wp14:textId="67874F54">
      <w:r w:rsidRPr="0EAADCBE" w:rsidR="0EAADCBE">
        <w:rPr>
          <w:rFonts w:ascii="Consolas" w:hAnsi="Consolas" w:eastAsia="Consolas" w:cs="Consolas"/>
        </w:rPr>
        <w:t>#define MOVING   ((Xspeed &gt; 5 || Xspeed &lt; -5) || (Yspeed &gt; 5 || Yspeed &lt; -5) || (Rspeed &gt; 0.05 || Rspeed &lt; -0.05))</w:t>
      </w:r>
    </w:p>
    <w:p xmlns:wp14="http://schemas.microsoft.com/office/word/2010/wordml" w:rsidR="005C50AB" w:rsidP="005C50AB" w:rsidRDefault="005C50AB" w14:paraId="07E99557" wp14:textId="57B86770">
      <w:r w:rsidRPr="0EAADCBE" w:rsidR="0EAADCBE">
        <w:rPr>
          <w:rFonts w:ascii="Consolas" w:hAnsi="Consolas" w:eastAsia="Consolas" w:cs="Consolas"/>
        </w:rPr>
        <w:t>/* Standard Transition time should be of the form (k*BIOLOID_FRAME_LENGTH)-1</w:t>
      </w:r>
    </w:p>
    <w:p xmlns:wp14="http://schemas.microsoft.com/office/word/2010/wordml" w:rsidR="005C50AB" w:rsidP="005C50AB" w:rsidRDefault="005C50AB" w14:paraId="0FEC7252" wp14:textId="57334689">
      <w:r w:rsidRPr="0EAADCBE" w:rsidR="0EAADCBE">
        <w:rPr>
          <w:rFonts w:ascii="Consolas" w:hAnsi="Consolas" w:eastAsia="Consolas" w:cs="Consolas"/>
        </w:rPr>
        <w:t xml:space="preserve"> *  for maximal accuracy. BIOLOID_FRAME_LENGTH = 33ms, so good options include:</w:t>
      </w:r>
    </w:p>
    <w:p xmlns:wp14="http://schemas.microsoft.com/office/word/2010/wordml" w:rsidR="005C50AB" w:rsidP="005C50AB" w:rsidRDefault="005C50AB" w14:paraId="17756F5C" wp14:textId="632DF0CE">
      <w:r w:rsidRPr="0EAADCBE" w:rsidR="0EAADCBE">
        <w:rPr>
          <w:rFonts w:ascii="Consolas" w:hAnsi="Consolas" w:eastAsia="Consolas" w:cs="Consolas"/>
        </w:rPr>
        <w:t xml:space="preserve"> *   32, 65, 98, etc...</w:t>
      </w:r>
    </w:p>
    <w:p xmlns:wp14="http://schemas.microsoft.com/office/word/2010/wordml" w:rsidR="005C50AB" w:rsidP="005C50AB" w:rsidRDefault="005C50AB" w14:paraId="369CAEA2" wp14:textId="181BC4B6">
      <w:r w:rsidRPr="0EAADCBE" w:rsidR="0EAADCBE">
        <w:rPr>
          <w:rFonts w:ascii="Consolas" w:hAnsi="Consolas" w:eastAsia="Consolas" w:cs="Consolas"/>
        </w:rPr>
        <w:t xml:space="preserve"> */</w:t>
      </w:r>
    </w:p>
    <w:p xmlns:wp14="http://schemas.microsoft.com/office/word/2010/wordml" w:rsidR="005C50AB" w:rsidP="005C50AB" w:rsidRDefault="005C50AB" w14:paraId="6A027082" wp14:textId="45065762">
      <w:r w:rsidRPr="0EAADCBE" w:rsidR="0EAADCBE">
        <w:rPr>
          <w:rFonts w:ascii="Consolas" w:hAnsi="Consolas" w:eastAsia="Consolas" w:cs="Consolas"/>
        </w:rPr>
        <w:t>#define STD_TRANSITION          98   //98 for ax-12 hexapod, 32 for ax-18f</w:t>
      </w:r>
    </w:p>
    <w:p xmlns:wp14="http://schemas.microsoft.com/office/word/2010/wordml" w:rsidR="005C50AB" w:rsidP="005C50AB" w:rsidRDefault="005C50AB" w14:paraId="36ED8139" wp14:textId="77777777"/>
    <w:p xmlns:wp14="http://schemas.microsoft.com/office/word/2010/wordml" w:rsidR="005C50AB" w:rsidP="005C50AB" w:rsidRDefault="005C50AB" w14:paraId="25C510A3" wp14:textId="09142635">
      <w:r w:rsidRPr="0EAADCBE" w:rsidR="0EAADCBE">
        <w:rPr>
          <w:rFonts w:ascii="Consolas" w:hAnsi="Consolas" w:eastAsia="Consolas" w:cs="Consolas"/>
        </w:rPr>
        <w:t>#else</w:t>
      </w:r>
      <w:bookmarkStart w:name="_GoBack" w:id="0"/>
      <w:bookmarkEnd w:id="0"/>
    </w:p>
    <w:p xmlns:wp14="http://schemas.microsoft.com/office/word/2010/wordml" w:rsidR="005C50AB" w:rsidP="005C50AB" w:rsidRDefault="005C50AB" w14:paraId="5C19DAAC" wp14:textId="77777777"/>
    <w:p xmlns:wp14="http://schemas.microsoft.com/office/word/2010/wordml" w:rsidR="005C50AB" w:rsidP="005C50AB" w:rsidRDefault="005C50AB" w14:paraId="764128AB" wp14:textId="2D085D3A">
      <w:r w:rsidRPr="0EAADCBE" w:rsidR="0EAADCBE">
        <w:rPr>
          <w:rFonts w:ascii="Consolas" w:hAnsi="Consolas" w:eastAsia="Consolas" w:cs="Consolas"/>
        </w:rPr>
        <w:t>/* Simple calculations at the beginning of a cycle. */</w:t>
      </w:r>
    </w:p>
    <w:p xmlns:wp14="http://schemas.microsoft.com/office/word/2010/wordml" w:rsidR="005C50AB" w:rsidP="005C50AB" w:rsidRDefault="005C50AB" w14:paraId="4ED52B72" wp14:textId="0FFD77E8">
      <w:r w:rsidRPr="0EAADCBE" w:rsidR="0EAADCBE">
        <w:rPr>
          <w:rFonts w:ascii="Consolas" w:hAnsi="Consolas" w:eastAsia="Consolas" w:cs="Consolas"/>
        </w:rPr>
        <w:t>void DefaultGaitSetup(){</w:t>
      </w:r>
    </w:p>
    <w:p xmlns:wp14="http://schemas.microsoft.com/office/word/2010/wordml" w:rsidR="005C50AB" w:rsidP="005C50AB" w:rsidRDefault="005C50AB" w14:paraId="4F5DD76E" wp14:textId="33DE5B72">
      <w:r w:rsidRPr="0EAADCBE" w:rsidR="0EAADCBE">
        <w:rPr>
          <w:rFonts w:ascii="Consolas" w:hAnsi="Consolas" w:eastAsia="Consolas" w:cs="Consolas"/>
        </w:rPr>
        <w:t xml:space="preserve">    // nothing!</w:t>
      </w:r>
    </w:p>
    <w:p xmlns:wp14="http://schemas.microsoft.com/office/word/2010/wordml" w:rsidR="005C50AB" w:rsidP="005C50AB" w:rsidRDefault="005C50AB" w14:paraId="26725A94" wp14:textId="570C5482">
      <w:r w:rsidRPr="0EAADCBE" w:rsidR="0EAADCBE">
        <w:rPr>
          <w:rFonts w:ascii="Consolas" w:hAnsi="Consolas" w:eastAsia="Consolas" w:cs="Consolas"/>
        </w:rPr>
        <w:t>}</w:t>
      </w:r>
    </w:p>
    <w:p xmlns:wp14="http://schemas.microsoft.com/office/word/2010/wordml" w:rsidR="005C50AB" w:rsidP="005C50AB" w:rsidRDefault="005C50AB" w14:paraId="539763AB" wp14:textId="77777777"/>
    <w:p xmlns:wp14="http://schemas.microsoft.com/office/word/2010/wordml" w:rsidR="005C50AB" w:rsidP="005C50AB" w:rsidRDefault="005C50AB" w14:paraId="4C35D581" wp14:textId="719438F9">
      <w:r w:rsidRPr="0EAADCBE" w:rsidR="0EAADCBE">
        <w:rPr>
          <w:rFonts w:ascii="Consolas" w:hAnsi="Consolas" w:eastAsia="Consolas" w:cs="Consolas"/>
        </w:rPr>
        <w:t>/* Simple, fast, and rough gait. Legs will make a fast triangular stroke. */</w:t>
      </w:r>
    </w:p>
    <w:p xmlns:wp14="http://schemas.microsoft.com/office/word/2010/wordml" w:rsidR="005C50AB" w:rsidP="005C50AB" w:rsidRDefault="005C50AB" w14:paraId="55D43CAC" wp14:textId="56CBBDCC">
      <w:r w:rsidRPr="0EAADCBE" w:rsidR="0EAADCBE">
        <w:rPr>
          <w:rFonts w:ascii="Consolas" w:hAnsi="Consolas" w:eastAsia="Consolas" w:cs="Consolas"/>
        </w:rPr>
        <w:t>ik_req_t DefaultGaitGen(int leg){</w:t>
      </w:r>
    </w:p>
    <w:p xmlns:wp14="http://schemas.microsoft.com/office/word/2010/wordml" w:rsidR="005C50AB" w:rsidP="005C50AB" w:rsidRDefault="005C50AB" w14:paraId="7220CF72" wp14:textId="07F26990">
      <w:r w:rsidRPr="0EAADCBE" w:rsidR="0EAADCBE">
        <w:rPr>
          <w:rFonts w:ascii="Consolas" w:hAnsi="Consolas" w:eastAsia="Consolas" w:cs="Consolas"/>
        </w:rPr>
        <w:t xml:space="preserve">  if( MOVING ){</w:t>
      </w:r>
    </w:p>
    <w:p xmlns:wp14="http://schemas.microsoft.com/office/word/2010/wordml" w:rsidR="005C50AB" w:rsidP="005C50AB" w:rsidRDefault="005C50AB" w14:paraId="2FB01F89" wp14:textId="45C2B422">
      <w:r w:rsidRPr="0EAADCBE" w:rsidR="0EAADCBE">
        <w:rPr>
          <w:rFonts w:ascii="Consolas" w:hAnsi="Consolas" w:eastAsia="Consolas" w:cs="Consolas"/>
        </w:rPr>
        <w:t xml:space="preserve">    // are we moving?</w:t>
      </w:r>
    </w:p>
    <w:p xmlns:wp14="http://schemas.microsoft.com/office/word/2010/wordml" w:rsidR="005C50AB" w:rsidP="005C50AB" w:rsidRDefault="005C50AB" w14:paraId="52EB8147" wp14:textId="542BCE16">
      <w:r w:rsidRPr="0EAADCBE" w:rsidR="0EAADCBE">
        <w:rPr>
          <w:rFonts w:ascii="Consolas" w:hAnsi="Consolas" w:eastAsia="Consolas" w:cs="Consolas"/>
        </w:rPr>
        <w:t xml:space="preserve">    if(step == gaitLegNo[leg]){</w:t>
      </w:r>
    </w:p>
    <w:p xmlns:wp14="http://schemas.microsoft.com/office/word/2010/wordml" w:rsidR="005C50AB" w:rsidP="005C50AB" w:rsidRDefault="005C50AB" w14:paraId="0E6634F9" wp14:textId="49DAEC4E">
      <w:r w:rsidRPr="0EAADCBE" w:rsidR="0EAADCBE">
        <w:rPr>
          <w:rFonts w:ascii="Consolas" w:hAnsi="Consolas" w:eastAsia="Consolas" w:cs="Consolas"/>
        </w:rPr>
        <w:t xml:space="preserve">      // leg up, middle position</w:t>
      </w:r>
    </w:p>
    <w:p xmlns:wp14="http://schemas.microsoft.com/office/word/2010/wordml" w:rsidR="005C50AB" w:rsidP="005C50AB" w:rsidRDefault="005C50AB" w14:paraId="70B904EB" wp14:textId="0BAC9B65">
      <w:r w:rsidRPr="0EAADCBE" w:rsidR="0EAADCBE">
        <w:rPr>
          <w:rFonts w:ascii="Consolas" w:hAnsi="Consolas" w:eastAsia="Consolas" w:cs="Consolas"/>
        </w:rPr>
        <w:t xml:space="preserve">      gaits[leg].x = 0;</w:t>
      </w:r>
    </w:p>
    <w:p xmlns:wp14="http://schemas.microsoft.com/office/word/2010/wordml" w:rsidR="005C50AB" w:rsidP="005C50AB" w:rsidRDefault="005C50AB" w14:paraId="0BB3FA52" wp14:textId="773AF34D">
      <w:r w:rsidRPr="0EAADCBE" w:rsidR="0EAADCBE">
        <w:rPr>
          <w:rFonts w:ascii="Consolas" w:hAnsi="Consolas" w:eastAsia="Consolas" w:cs="Consolas"/>
        </w:rPr>
        <w:t xml:space="preserve">      gaits[leg].y = 0;</w:t>
      </w:r>
    </w:p>
    <w:p xmlns:wp14="http://schemas.microsoft.com/office/word/2010/wordml" w:rsidR="005C50AB" w:rsidP="005C50AB" w:rsidRDefault="005C50AB" w14:paraId="70CF7103" wp14:textId="101AF968">
      <w:r w:rsidRPr="0EAADCBE" w:rsidR="0EAADCBE">
        <w:rPr>
          <w:rFonts w:ascii="Consolas" w:hAnsi="Consolas" w:eastAsia="Consolas" w:cs="Consolas"/>
        </w:rPr>
        <w:t xml:space="preserve">      gaits[leg].z = -liftHeight;</w:t>
      </w:r>
    </w:p>
    <w:p xmlns:wp14="http://schemas.microsoft.com/office/word/2010/wordml" w:rsidR="005C50AB" w:rsidP="005C50AB" w:rsidRDefault="005C50AB" w14:paraId="7927648C" wp14:textId="6A5E3177">
      <w:r w:rsidRPr="0EAADCBE" w:rsidR="0EAADCBE">
        <w:rPr>
          <w:rFonts w:ascii="Consolas" w:hAnsi="Consolas" w:eastAsia="Consolas" w:cs="Consolas"/>
        </w:rPr>
        <w:t xml:space="preserve">      gaits[leg].r = 0;</w:t>
      </w:r>
    </w:p>
    <w:p xmlns:wp14="http://schemas.microsoft.com/office/word/2010/wordml" w:rsidR="005C50AB" w:rsidP="005C50AB" w:rsidRDefault="005C50AB" w14:paraId="4EAE5622" wp14:textId="2964CAAD">
      <w:r w:rsidRPr="0EAADCBE" w:rsidR="0EAADCBE">
        <w:rPr>
          <w:rFonts w:ascii="Consolas" w:hAnsi="Consolas" w:eastAsia="Consolas" w:cs="Consolas"/>
        </w:rPr>
        <w:t xml:space="preserve">    }else if(((step == gaitLegNo[leg]+1) || (step == gaitLegNo[leg]-(stepsInCycle-1))) &amp;&amp; (gaits[leg].z &lt; 0)){</w:t>
      </w:r>
    </w:p>
    <w:p xmlns:wp14="http://schemas.microsoft.com/office/word/2010/wordml" w:rsidR="005C50AB" w:rsidP="005C50AB" w:rsidRDefault="005C50AB" w14:paraId="02C652F2" wp14:textId="45B71DF0">
      <w:r w:rsidRPr="0EAADCBE" w:rsidR="0EAADCBE">
        <w:rPr>
          <w:rFonts w:ascii="Consolas" w:hAnsi="Consolas" w:eastAsia="Consolas" w:cs="Consolas"/>
        </w:rPr>
        <w:t xml:space="preserve">      // leg down position                                           NOTE: dutyFactor = pushSteps/StepsInCycle</w:t>
      </w:r>
    </w:p>
    <w:p xmlns:wp14="http://schemas.microsoft.com/office/word/2010/wordml" w:rsidR="005C50AB" w:rsidP="005C50AB" w:rsidRDefault="005C50AB" w14:paraId="3DBE4886" wp14:textId="071166B3">
      <w:r w:rsidRPr="0EAADCBE" w:rsidR="0EAADCBE">
        <w:rPr>
          <w:rFonts w:ascii="Consolas" w:hAnsi="Consolas" w:eastAsia="Consolas" w:cs="Consolas"/>
        </w:rPr>
        <w:t xml:space="preserve">      gaits[leg].x = (Xspeed*cycleTime*pushSteps)/(2*stepsInCycle);     // travel/Cycle = speed*cycleTime</w:t>
      </w:r>
    </w:p>
    <w:p xmlns:wp14="http://schemas.microsoft.com/office/word/2010/wordml" w:rsidR="005C50AB" w:rsidP="005C50AB" w:rsidRDefault="005C50AB" w14:paraId="728FBA28" wp14:textId="6B88FDF9">
      <w:r w:rsidRPr="0EAADCBE" w:rsidR="0EAADCBE">
        <w:rPr>
          <w:rFonts w:ascii="Consolas" w:hAnsi="Consolas" w:eastAsia="Consolas" w:cs="Consolas"/>
        </w:rPr>
        <w:t xml:space="preserve">      gaits[leg].y = (Yspeed*cycleTime*pushSteps)/(2*stepsInCycle);     // Stride = travel/Cycle * dutyFactor</w:t>
      </w:r>
    </w:p>
    <w:p xmlns:wp14="http://schemas.microsoft.com/office/word/2010/wordml" w:rsidR="005C50AB" w:rsidP="005C50AB" w:rsidRDefault="005C50AB" w14:paraId="6E2045BC" wp14:textId="37A8A1FD">
      <w:r w:rsidRPr="0EAADCBE" w:rsidR="0EAADCBE">
        <w:rPr>
          <w:rFonts w:ascii="Consolas" w:hAnsi="Consolas" w:eastAsia="Consolas" w:cs="Consolas"/>
        </w:rPr>
        <w:t xml:space="preserve">      gaits[leg].z = 0;                                                 //   = speed*cycleTime*pushSteps/stepsInCycle</w:t>
      </w:r>
    </w:p>
    <w:p xmlns:wp14="http://schemas.microsoft.com/office/word/2010/wordml" w:rsidR="005C50AB" w:rsidP="005C50AB" w:rsidRDefault="005C50AB" w14:paraId="21A7F62B" wp14:textId="05F7EE72">
      <w:r w:rsidRPr="0EAADCBE" w:rsidR="0EAADCBE">
        <w:rPr>
          <w:rFonts w:ascii="Consolas" w:hAnsi="Consolas" w:eastAsia="Consolas" w:cs="Consolas"/>
        </w:rPr>
        <w:t xml:space="preserve">      gaits[leg].r = (Rspeed*cycleTime*pushSteps)/(2*stepsInCycle);     //   we move Stride/2 here</w:t>
      </w:r>
    </w:p>
    <w:p xmlns:wp14="http://schemas.microsoft.com/office/word/2010/wordml" w:rsidR="005C50AB" w:rsidP="005C50AB" w:rsidRDefault="005C50AB" w14:paraId="24956FCA" wp14:textId="17F0320A">
      <w:r w:rsidRPr="0EAADCBE" w:rsidR="0EAADCBE">
        <w:rPr>
          <w:rFonts w:ascii="Consolas" w:hAnsi="Consolas" w:eastAsia="Consolas" w:cs="Consolas"/>
        </w:rPr>
        <w:t xml:space="preserve">    }else{</w:t>
      </w:r>
    </w:p>
    <w:p xmlns:wp14="http://schemas.microsoft.com/office/word/2010/wordml" w:rsidR="005C50AB" w:rsidP="005C50AB" w:rsidRDefault="005C50AB" w14:paraId="006248D1" wp14:textId="3C639D83">
      <w:r w:rsidRPr="0EAADCBE" w:rsidR="0EAADCBE">
        <w:rPr>
          <w:rFonts w:ascii="Consolas" w:hAnsi="Consolas" w:eastAsia="Consolas" w:cs="Consolas"/>
        </w:rPr>
        <w:t xml:space="preserve">      // move body forward</w:t>
      </w:r>
    </w:p>
    <w:p xmlns:wp14="http://schemas.microsoft.com/office/word/2010/wordml" w:rsidR="005C50AB" w:rsidP="005C50AB" w:rsidRDefault="005C50AB" w14:paraId="0CFB631D" wp14:textId="49155B43">
      <w:r w:rsidRPr="0EAADCBE" w:rsidR="0EAADCBE">
        <w:rPr>
          <w:rFonts w:ascii="Consolas" w:hAnsi="Consolas" w:eastAsia="Consolas" w:cs="Consolas"/>
        </w:rPr>
        <w:t xml:space="preserve">      gaits[leg].x = gaits[leg].x - (Xspeed*cycleTime)/stepsInCycle;    // note calculations for Stride above</w:t>
      </w:r>
    </w:p>
    <w:p xmlns:wp14="http://schemas.microsoft.com/office/word/2010/wordml" w:rsidR="005C50AB" w:rsidP="005C50AB" w:rsidRDefault="005C50AB" w14:paraId="1F772F39" wp14:textId="5BB7B5B2">
      <w:r w:rsidRPr="0EAADCBE" w:rsidR="0EAADCBE">
        <w:rPr>
          <w:rFonts w:ascii="Consolas" w:hAnsi="Consolas" w:eastAsia="Consolas" w:cs="Consolas"/>
        </w:rPr>
        <w:t xml:space="preserve">      gaits[leg].y = gaits[leg].y - (Yspeed*cycleTime)/stepsInCycle;    // we have to move Stride/pushSteps here</w:t>
      </w:r>
    </w:p>
    <w:p xmlns:wp14="http://schemas.microsoft.com/office/word/2010/wordml" w:rsidR="005C50AB" w:rsidP="005C50AB" w:rsidRDefault="005C50AB" w14:paraId="6D66BE49" wp14:textId="6C478C1F">
      <w:r w:rsidRPr="0EAADCBE" w:rsidR="0EAADCBE">
        <w:rPr>
          <w:rFonts w:ascii="Consolas" w:hAnsi="Consolas" w:eastAsia="Consolas" w:cs="Consolas"/>
        </w:rPr>
        <w:t xml:space="preserve">      gaits[leg].z = 0;                                                 //   = speed*cycleTime*pushSteps/stepsInCycle*pushSteps</w:t>
      </w:r>
    </w:p>
    <w:p xmlns:wp14="http://schemas.microsoft.com/office/word/2010/wordml" w:rsidR="005C50AB" w:rsidP="005C50AB" w:rsidRDefault="005C50AB" w14:paraId="1525D926" wp14:textId="02CEA2C4">
      <w:r w:rsidRPr="0EAADCBE" w:rsidR="0EAADCBE">
        <w:rPr>
          <w:rFonts w:ascii="Consolas" w:hAnsi="Consolas" w:eastAsia="Consolas" w:cs="Consolas"/>
        </w:rPr>
        <w:t xml:space="preserve">      gaits[leg].r = gaits[leg].r - (Rspeed*cycleTime)/stepsInCycle;    //   = speed*cycleTime/stepsInCycle</w:t>
      </w:r>
    </w:p>
    <w:p xmlns:wp14="http://schemas.microsoft.com/office/word/2010/wordml" w:rsidR="005C50AB" w:rsidP="005C50AB" w:rsidRDefault="005C50AB" w14:paraId="04782571" wp14:textId="5246308D">
      <w:r w:rsidRPr="0EAADCBE" w:rsidR="0EAADCBE">
        <w:rPr>
          <w:rFonts w:ascii="Consolas" w:hAnsi="Consolas" w:eastAsia="Consolas" w:cs="Consolas"/>
        </w:rPr>
        <w:t xml:space="preserve">    }</w:t>
      </w:r>
    </w:p>
    <w:p xmlns:wp14="http://schemas.microsoft.com/office/word/2010/wordml" w:rsidR="005C50AB" w:rsidP="005C50AB" w:rsidRDefault="005C50AB" w14:paraId="162749F4" wp14:textId="1A9438A9">
      <w:r w:rsidRPr="0EAADCBE" w:rsidR="0EAADCBE">
        <w:rPr>
          <w:rFonts w:ascii="Consolas" w:hAnsi="Consolas" w:eastAsia="Consolas" w:cs="Consolas"/>
        </w:rPr>
        <w:t xml:space="preserve">  }else{ // stopped</w:t>
      </w:r>
    </w:p>
    <w:p xmlns:wp14="http://schemas.microsoft.com/office/word/2010/wordml" w:rsidR="005C50AB" w:rsidP="005C50AB" w:rsidRDefault="005C50AB" w14:paraId="4EDDDD8B" wp14:textId="74924776">
      <w:r w:rsidRPr="0EAADCBE" w:rsidR="0EAADCBE">
        <w:rPr>
          <w:rFonts w:ascii="Consolas" w:hAnsi="Consolas" w:eastAsia="Consolas" w:cs="Consolas"/>
        </w:rPr>
        <w:t xml:space="preserve">    gaits[leg].z = 0;</w:t>
      </w:r>
    </w:p>
    <w:p xmlns:wp14="http://schemas.microsoft.com/office/word/2010/wordml" w:rsidR="005C50AB" w:rsidP="005C50AB" w:rsidRDefault="005C50AB" w14:paraId="602BF500" wp14:textId="1561BEA6">
      <w:r w:rsidRPr="0EAADCBE" w:rsidR="0EAADCBE">
        <w:rPr>
          <w:rFonts w:ascii="Consolas" w:hAnsi="Consolas" w:eastAsia="Consolas" w:cs="Consolas"/>
        </w:rPr>
        <w:t xml:space="preserve">  }</w:t>
      </w:r>
    </w:p>
    <w:p xmlns:wp14="http://schemas.microsoft.com/office/word/2010/wordml" w:rsidR="005C50AB" w:rsidP="005C50AB" w:rsidRDefault="005C50AB" w14:paraId="7927755E" wp14:textId="58CA01AA">
      <w:r w:rsidRPr="0EAADCBE" w:rsidR="0EAADCBE">
        <w:rPr>
          <w:rFonts w:ascii="Consolas" w:hAnsi="Consolas" w:eastAsia="Consolas" w:cs="Consolas"/>
        </w:rPr>
        <w:t xml:space="preserve">  return gaits[leg];</w:t>
      </w:r>
    </w:p>
    <w:p xmlns:wp14="http://schemas.microsoft.com/office/word/2010/wordml" w:rsidR="005C50AB" w:rsidP="005C50AB" w:rsidRDefault="005C50AB" w14:paraId="360B356F" wp14:textId="072A15B6">
      <w:r w:rsidRPr="0EAADCBE" w:rsidR="0EAADCBE">
        <w:rPr>
          <w:rFonts w:ascii="Consolas" w:hAnsi="Consolas" w:eastAsia="Consolas" w:cs="Consolas"/>
        </w:rPr>
        <w:t>}</w:t>
      </w:r>
    </w:p>
    <w:p xmlns:wp14="http://schemas.microsoft.com/office/word/2010/wordml" w:rsidR="005C50AB" w:rsidP="005C50AB" w:rsidRDefault="005C50AB" w14:paraId="73CE452E" wp14:textId="77777777"/>
    <w:p xmlns:wp14="http://schemas.microsoft.com/office/word/2010/wordml" w:rsidR="005C50AB" w:rsidP="005C50AB" w:rsidRDefault="005C50AB" w14:paraId="4CECF86B" wp14:textId="5D18EA69">
      <w:r w:rsidRPr="0EAADCBE" w:rsidR="0EAADCBE">
        <w:rPr>
          <w:rFonts w:ascii="Consolas" w:hAnsi="Consolas" w:eastAsia="Consolas" w:cs="Consolas"/>
        </w:rPr>
        <w:t>/* Smoother, slower gait. Legs will make a arc stroke. */</w:t>
      </w:r>
    </w:p>
    <w:p xmlns:wp14="http://schemas.microsoft.com/office/word/2010/wordml" w:rsidR="005C50AB" w:rsidP="005C50AB" w:rsidRDefault="005C50AB" w14:paraId="4C23C00B" wp14:textId="1C820837">
      <w:r w:rsidRPr="0EAADCBE" w:rsidR="0EAADCBE">
        <w:rPr>
          <w:rFonts w:ascii="Consolas" w:hAnsi="Consolas" w:eastAsia="Consolas" w:cs="Consolas"/>
        </w:rPr>
        <w:t>ik_req_t SmoothGaitGen(int leg){</w:t>
      </w:r>
    </w:p>
    <w:p xmlns:wp14="http://schemas.microsoft.com/office/word/2010/wordml" w:rsidR="005C50AB" w:rsidP="005C50AB" w:rsidRDefault="005C50AB" w14:paraId="583CB8A5" wp14:textId="648F2721">
      <w:r w:rsidRPr="0EAADCBE" w:rsidR="0EAADCBE">
        <w:rPr>
          <w:rFonts w:ascii="Consolas" w:hAnsi="Consolas" w:eastAsia="Consolas" w:cs="Consolas"/>
        </w:rPr>
        <w:t xml:space="preserve">  if( MOVING ){</w:t>
      </w:r>
    </w:p>
    <w:p xmlns:wp14="http://schemas.microsoft.com/office/word/2010/wordml" w:rsidR="005C50AB" w:rsidP="005C50AB" w:rsidRDefault="005C50AB" w14:paraId="3A32497D" wp14:textId="0955AF11">
      <w:r w:rsidRPr="0EAADCBE" w:rsidR="0EAADCBE">
        <w:rPr>
          <w:rFonts w:ascii="Consolas" w:hAnsi="Consolas" w:eastAsia="Consolas" w:cs="Consolas"/>
        </w:rPr>
        <w:t xml:space="preserve">    // are we moving?</w:t>
      </w:r>
    </w:p>
    <w:p xmlns:wp14="http://schemas.microsoft.com/office/word/2010/wordml" w:rsidR="005C50AB" w:rsidP="005C50AB" w:rsidRDefault="005C50AB" w14:paraId="79748D56" wp14:textId="3AE40B6D">
      <w:r w:rsidRPr="0EAADCBE" w:rsidR="0EAADCBE">
        <w:rPr>
          <w:rFonts w:ascii="Consolas" w:hAnsi="Consolas" w:eastAsia="Consolas" w:cs="Consolas"/>
        </w:rPr>
        <w:t xml:space="preserve">    if(step == gaitLegNo[leg]){</w:t>
      </w:r>
    </w:p>
    <w:p xmlns:wp14="http://schemas.microsoft.com/office/word/2010/wordml" w:rsidR="005C50AB" w:rsidP="005C50AB" w:rsidRDefault="005C50AB" w14:paraId="5585CBA1" wp14:textId="550FA6B0">
      <w:r w:rsidRPr="0EAADCBE" w:rsidR="0EAADCBE">
        <w:rPr>
          <w:rFonts w:ascii="Consolas" w:hAnsi="Consolas" w:eastAsia="Consolas" w:cs="Consolas"/>
        </w:rPr>
        <w:t xml:space="preserve">      // leg up, halfway to middle</w:t>
      </w:r>
    </w:p>
    <w:p xmlns:wp14="http://schemas.microsoft.com/office/word/2010/wordml" w:rsidR="005C50AB" w:rsidP="005C50AB" w:rsidRDefault="005C50AB" w14:paraId="3539334A" wp14:textId="7A716E42">
      <w:r w:rsidRPr="0EAADCBE" w:rsidR="0EAADCBE">
        <w:rPr>
          <w:rFonts w:ascii="Consolas" w:hAnsi="Consolas" w:eastAsia="Consolas" w:cs="Consolas"/>
        </w:rPr>
        <w:t xml:space="preserve">      gaits[leg].x = gaits[leg].x/2;</w:t>
      </w:r>
    </w:p>
    <w:p xmlns:wp14="http://schemas.microsoft.com/office/word/2010/wordml" w:rsidR="005C50AB" w:rsidP="005C50AB" w:rsidRDefault="005C50AB" w14:paraId="7431911C" wp14:textId="4369AE9F">
      <w:r w:rsidRPr="0EAADCBE" w:rsidR="0EAADCBE">
        <w:rPr>
          <w:rFonts w:ascii="Consolas" w:hAnsi="Consolas" w:eastAsia="Consolas" w:cs="Consolas"/>
        </w:rPr>
        <w:t xml:space="preserve">      gaits[leg].y = gaits[leg].y/2;</w:t>
      </w:r>
    </w:p>
    <w:p xmlns:wp14="http://schemas.microsoft.com/office/word/2010/wordml" w:rsidR="005C50AB" w:rsidP="005C50AB" w:rsidRDefault="005C50AB" w14:paraId="7DE0101F" wp14:textId="7B9B1235">
      <w:r w:rsidRPr="0EAADCBE" w:rsidR="0EAADCBE">
        <w:rPr>
          <w:rFonts w:ascii="Consolas" w:hAnsi="Consolas" w:eastAsia="Consolas" w:cs="Consolas"/>
        </w:rPr>
        <w:t xml:space="preserve">      gaits[leg].z = -liftHeight/2;</w:t>
      </w:r>
    </w:p>
    <w:p xmlns:wp14="http://schemas.microsoft.com/office/word/2010/wordml" w:rsidR="005C50AB" w:rsidP="005C50AB" w:rsidRDefault="005C50AB" w14:paraId="4763E9A8" wp14:textId="6B37F99F">
      <w:r w:rsidRPr="0EAADCBE" w:rsidR="0EAADCBE">
        <w:rPr>
          <w:rFonts w:ascii="Consolas" w:hAnsi="Consolas" w:eastAsia="Consolas" w:cs="Consolas"/>
        </w:rPr>
        <w:t xml:space="preserve">      gaits[leg].r = gaits[leg].r/2;</w:t>
      </w:r>
    </w:p>
    <w:p xmlns:wp14="http://schemas.microsoft.com/office/word/2010/wordml" w:rsidR="005C50AB" w:rsidP="005C50AB" w:rsidRDefault="005C50AB" w14:paraId="5D6D50F3" wp14:textId="28F3C71E">
      <w:r w:rsidRPr="0EAADCBE" w:rsidR="0EAADCBE">
        <w:rPr>
          <w:rFonts w:ascii="Consolas" w:hAnsi="Consolas" w:eastAsia="Consolas" w:cs="Consolas"/>
        </w:rPr>
        <w:t xml:space="preserve">    }else if((step == gaitLegNo[leg]+1) &amp;&amp; (gaits[leg].z &lt; 0)){</w:t>
      </w:r>
    </w:p>
    <w:p xmlns:wp14="http://schemas.microsoft.com/office/word/2010/wordml" w:rsidR="005C50AB" w:rsidP="005C50AB" w:rsidRDefault="005C50AB" w14:paraId="205936A0" wp14:textId="19225B18">
      <w:r w:rsidRPr="0EAADCBE" w:rsidR="0EAADCBE">
        <w:rPr>
          <w:rFonts w:ascii="Consolas" w:hAnsi="Consolas" w:eastAsia="Consolas" w:cs="Consolas"/>
        </w:rPr>
        <w:t xml:space="preserve">      // leg up position</w:t>
      </w:r>
    </w:p>
    <w:p xmlns:wp14="http://schemas.microsoft.com/office/word/2010/wordml" w:rsidR="005C50AB" w:rsidP="005C50AB" w:rsidRDefault="005C50AB" w14:paraId="58FE60C4" wp14:textId="200C99BF">
      <w:r w:rsidRPr="0EAADCBE" w:rsidR="0EAADCBE">
        <w:rPr>
          <w:rFonts w:ascii="Consolas" w:hAnsi="Consolas" w:eastAsia="Consolas" w:cs="Consolas"/>
        </w:rPr>
        <w:t xml:space="preserve">      gaits[leg].x = 0;</w:t>
      </w:r>
    </w:p>
    <w:p xmlns:wp14="http://schemas.microsoft.com/office/word/2010/wordml" w:rsidR="005C50AB" w:rsidP="005C50AB" w:rsidRDefault="005C50AB" w14:paraId="171A2453" wp14:textId="280719C2">
      <w:r w:rsidRPr="0EAADCBE" w:rsidR="0EAADCBE">
        <w:rPr>
          <w:rFonts w:ascii="Consolas" w:hAnsi="Consolas" w:eastAsia="Consolas" w:cs="Consolas"/>
        </w:rPr>
        <w:t xml:space="preserve">      gaits[leg].y = 0;</w:t>
      </w:r>
    </w:p>
    <w:p xmlns:wp14="http://schemas.microsoft.com/office/word/2010/wordml" w:rsidR="005C50AB" w:rsidP="005C50AB" w:rsidRDefault="005C50AB" w14:paraId="16C50DC5" wp14:textId="461975CF">
      <w:r w:rsidRPr="0EAADCBE" w:rsidR="0EAADCBE">
        <w:rPr>
          <w:rFonts w:ascii="Consolas" w:hAnsi="Consolas" w:eastAsia="Consolas" w:cs="Consolas"/>
        </w:rPr>
        <w:t xml:space="preserve">      gaits[leg].z = -liftHeight;</w:t>
      </w:r>
    </w:p>
    <w:p xmlns:wp14="http://schemas.microsoft.com/office/word/2010/wordml" w:rsidR="005C50AB" w:rsidP="005C50AB" w:rsidRDefault="005C50AB" w14:paraId="48C71939" wp14:textId="06950784">
      <w:r w:rsidRPr="0EAADCBE" w:rsidR="0EAADCBE">
        <w:rPr>
          <w:rFonts w:ascii="Consolas" w:hAnsi="Consolas" w:eastAsia="Consolas" w:cs="Consolas"/>
        </w:rPr>
        <w:t xml:space="preserve">      gaits[leg].r = 0;</w:t>
      </w:r>
    </w:p>
    <w:p xmlns:wp14="http://schemas.microsoft.com/office/word/2010/wordml" w:rsidR="005C50AB" w:rsidP="005C50AB" w:rsidRDefault="005C50AB" w14:paraId="33D65BB0" wp14:textId="3E2284A7">
      <w:r w:rsidRPr="0EAADCBE" w:rsidR="0EAADCBE">
        <w:rPr>
          <w:rFonts w:ascii="Consolas" w:hAnsi="Consolas" w:eastAsia="Consolas" w:cs="Consolas"/>
        </w:rPr>
        <w:t xml:space="preserve">    }else if((step == gaitLegNo[leg] + 2) &amp;&amp; (gaits[leg].z &lt; 0)){</w:t>
      </w:r>
    </w:p>
    <w:p xmlns:wp14="http://schemas.microsoft.com/office/word/2010/wordml" w:rsidR="005C50AB" w:rsidP="005C50AB" w:rsidRDefault="005C50AB" w14:paraId="2C4427FC" wp14:textId="12014980">
      <w:r w:rsidRPr="0EAADCBE" w:rsidR="0EAADCBE">
        <w:rPr>
          <w:rFonts w:ascii="Consolas" w:hAnsi="Consolas" w:eastAsia="Consolas" w:cs="Consolas"/>
        </w:rPr>
        <w:t xml:space="preserve">      // leg halfway down                                </w:t>
      </w:r>
    </w:p>
    <w:p xmlns:wp14="http://schemas.microsoft.com/office/word/2010/wordml" w:rsidR="005C50AB" w:rsidP="005C50AB" w:rsidRDefault="005C50AB" w14:paraId="445DC710" wp14:textId="5021DFD6">
      <w:r w:rsidRPr="0EAADCBE" w:rsidR="0EAADCBE">
        <w:rPr>
          <w:rFonts w:ascii="Consolas" w:hAnsi="Consolas" w:eastAsia="Consolas" w:cs="Consolas"/>
        </w:rPr>
        <w:t xml:space="preserve">      gaits[leg].x = (Xspeed*cycleTime*pushSteps)/(4*stepsInCycle);</w:t>
      </w:r>
    </w:p>
    <w:p xmlns:wp14="http://schemas.microsoft.com/office/word/2010/wordml" w:rsidR="005C50AB" w:rsidP="005C50AB" w:rsidRDefault="005C50AB" w14:paraId="37A4CAE6" wp14:textId="77A4F2D4">
      <w:r w:rsidRPr="0EAADCBE" w:rsidR="0EAADCBE">
        <w:rPr>
          <w:rFonts w:ascii="Consolas" w:hAnsi="Consolas" w:eastAsia="Consolas" w:cs="Consolas"/>
        </w:rPr>
        <w:t xml:space="preserve">      gaits[leg].y = (Yspeed*cycleTime*pushSteps)/(4*stepsInCycle);  </w:t>
      </w:r>
    </w:p>
    <w:p xmlns:wp14="http://schemas.microsoft.com/office/word/2010/wordml" w:rsidR="005C50AB" w:rsidP="005C50AB" w:rsidRDefault="005C50AB" w14:paraId="3A71E481" wp14:textId="607322B8">
      <w:r w:rsidRPr="0EAADCBE" w:rsidR="0EAADCBE">
        <w:rPr>
          <w:rFonts w:ascii="Consolas" w:hAnsi="Consolas" w:eastAsia="Consolas" w:cs="Consolas"/>
        </w:rPr>
        <w:t xml:space="preserve">      gaits[leg].z = -liftHeight/2;                                             </w:t>
      </w:r>
    </w:p>
    <w:p xmlns:wp14="http://schemas.microsoft.com/office/word/2010/wordml" w:rsidR="005C50AB" w:rsidP="005C50AB" w:rsidRDefault="005C50AB" w14:paraId="51ABB8E1" wp14:textId="3F0E68F0">
      <w:r w:rsidRPr="0EAADCBE" w:rsidR="0EAADCBE">
        <w:rPr>
          <w:rFonts w:ascii="Consolas" w:hAnsi="Consolas" w:eastAsia="Consolas" w:cs="Consolas"/>
        </w:rPr>
        <w:t xml:space="preserve">      gaits[leg].r = (Rspeed*cycleTime*pushSteps)/(4*stepsInCycle); </w:t>
      </w:r>
    </w:p>
    <w:p xmlns:wp14="http://schemas.microsoft.com/office/word/2010/wordml" w:rsidR="005C50AB" w:rsidP="005C50AB" w:rsidRDefault="005C50AB" w14:paraId="4E72E2A1" wp14:textId="7123F42A">
      <w:r w:rsidRPr="0EAADCBE" w:rsidR="0EAADCBE">
        <w:rPr>
          <w:rFonts w:ascii="Consolas" w:hAnsi="Consolas" w:eastAsia="Consolas" w:cs="Consolas"/>
        </w:rPr>
        <w:t xml:space="preserve">    }else if((step == gaitLegNo[leg]+3) &amp;&amp; (gaits[leg].z &lt; 0)){</w:t>
      </w:r>
    </w:p>
    <w:p xmlns:wp14="http://schemas.microsoft.com/office/word/2010/wordml" w:rsidR="005C50AB" w:rsidP="005C50AB" w:rsidRDefault="005C50AB" w14:paraId="42627451" wp14:textId="70A4BFB6">
      <w:r w:rsidRPr="0EAADCBE" w:rsidR="0EAADCBE">
        <w:rPr>
          <w:rFonts w:ascii="Consolas" w:hAnsi="Consolas" w:eastAsia="Consolas" w:cs="Consolas"/>
        </w:rPr>
        <w:t xml:space="preserve">      // leg down position                                           NOTE: dutyFactor = pushSteps/StepsInCycle</w:t>
      </w:r>
    </w:p>
    <w:p xmlns:wp14="http://schemas.microsoft.com/office/word/2010/wordml" w:rsidR="005C50AB" w:rsidP="005C50AB" w:rsidRDefault="005C50AB" w14:paraId="06FB2B5B" wp14:textId="46E81CA4">
      <w:r w:rsidRPr="0EAADCBE" w:rsidR="0EAADCBE">
        <w:rPr>
          <w:rFonts w:ascii="Consolas" w:hAnsi="Consolas" w:eastAsia="Consolas" w:cs="Consolas"/>
        </w:rPr>
        <w:t xml:space="preserve">      gaits[leg].x = (Xspeed*cycleTime*pushSteps)/(2*stepsInCycle);     // travel/Cycle = speed*cycleTime</w:t>
      </w:r>
    </w:p>
    <w:p xmlns:wp14="http://schemas.microsoft.com/office/word/2010/wordml" w:rsidR="005C50AB" w:rsidP="005C50AB" w:rsidRDefault="005C50AB" w14:paraId="6630A561" wp14:textId="5826A5BF">
      <w:r w:rsidRPr="0EAADCBE" w:rsidR="0EAADCBE">
        <w:rPr>
          <w:rFonts w:ascii="Consolas" w:hAnsi="Consolas" w:eastAsia="Consolas" w:cs="Consolas"/>
        </w:rPr>
        <w:t xml:space="preserve">      gaits[leg].y = (Yspeed*cycleTime*pushSteps)/(2*stepsInCycle);     // Stride = travel/Cycle * dutyFactor</w:t>
      </w:r>
    </w:p>
    <w:p xmlns:wp14="http://schemas.microsoft.com/office/word/2010/wordml" w:rsidR="005C50AB" w:rsidP="005C50AB" w:rsidRDefault="005C50AB" w14:paraId="370FFC5B" wp14:textId="6AC4C862">
      <w:r w:rsidRPr="0EAADCBE" w:rsidR="0EAADCBE">
        <w:rPr>
          <w:rFonts w:ascii="Consolas" w:hAnsi="Consolas" w:eastAsia="Consolas" w:cs="Consolas"/>
        </w:rPr>
        <w:t xml:space="preserve">      gaits[leg].z = 0;                                                 //   = speed*cycleTime*pushSteps/stepsInCycle</w:t>
      </w:r>
    </w:p>
    <w:p xmlns:wp14="http://schemas.microsoft.com/office/word/2010/wordml" w:rsidR="005C50AB" w:rsidP="005C50AB" w:rsidRDefault="005C50AB" w14:paraId="515C173B" wp14:textId="6EC59635">
      <w:r w:rsidRPr="0EAADCBE" w:rsidR="0EAADCBE">
        <w:rPr>
          <w:rFonts w:ascii="Consolas" w:hAnsi="Consolas" w:eastAsia="Consolas" w:cs="Consolas"/>
        </w:rPr>
        <w:t xml:space="preserve">      gaits[leg].r = (Rspeed*cycleTime*pushSteps)/(2*stepsInCycle);     //   we move Stride/2 here</w:t>
      </w:r>
    </w:p>
    <w:p xmlns:wp14="http://schemas.microsoft.com/office/word/2010/wordml" w:rsidR="005C50AB" w:rsidP="005C50AB" w:rsidRDefault="005C50AB" w14:paraId="5BF9857E" wp14:textId="04858D3F">
      <w:r w:rsidRPr="0EAADCBE" w:rsidR="0EAADCBE">
        <w:rPr>
          <w:rFonts w:ascii="Consolas" w:hAnsi="Consolas" w:eastAsia="Consolas" w:cs="Consolas"/>
        </w:rPr>
        <w:t xml:space="preserve">    }else{</w:t>
      </w:r>
    </w:p>
    <w:p xmlns:wp14="http://schemas.microsoft.com/office/word/2010/wordml" w:rsidR="005C50AB" w:rsidP="005C50AB" w:rsidRDefault="005C50AB" w14:paraId="60D241FD" wp14:textId="6D5E30E6">
      <w:r w:rsidRPr="0EAADCBE" w:rsidR="0EAADCBE">
        <w:rPr>
          <w:rFonts w:ascii="Consolas" w:hAnsi="Consolas" w:eastAsia="Consolas" w:cs="Consolas"/>
        </w:rPr>
        <w:t xml:space="preserve">      // move body forward</w:t>
      </w:r>
    </w:p>
    <w:p xmlns:wp14="http://schemas.microsoft.com/office/word/2010/wordml" w:rsidR="005C50AB" w:rsidP="005C50AB" w:rsidRDefault="005C50AB" w14:paraId="72BF8C46" wp14:textId="51306CAB">
      <w:r w:rsidRPr="0EAADCBE" w:rsidR="0EAADCBE">
        <w:rPr>
          <w:rFonts w:ascii="Consolas" w:hAnsi="Consolas" w:eastAsia="Consolas" w:cs="Consolas"/>
        </w:rPr>
        <w:t xml:space="preserve">      gaits[leg].x = gaits[leg].x - (Xspeed*cycleTime)/stepsInCycle;    // note calculations for Stride above</w:t>
      </w:r>
    </w:p>
    <w:p xmlns:wp14="http://schemas.microsoft.com/office/word/2010/wordml" w:rsidR="005C50AB" w:rsidP="005C50AB" w:rsidRDefault="005C50AB" w14:paraId="153EBF9A" wp14:textId="3ECA0F70">
      <w:r w:rsidRPr="0EAADCBE" w:rsidR="0EAADCBE">
        <w:rPr>
          <w:rFonts w:ascii="Consolas" w:hAnsi="Consolas" w:eastAsia="Consolas" w:cs="Consolas"/>
        </w:rPr>
        <w:t xml:space="preserve">      gaits[leg].y = gaits[leg].y - (Yspeed*cycleTime)/stepsInCycle;    // we have to move Stride/pushSteps here</w:t>
      </w:r>
    </w:p>
    <w:p xmlns:wp14="http://schemas.microsoft.com/office/word/2010/wordml" w:rsidR="005C50AB" w:rsidP="005C50AB" w:rsidRDefault="005C50AB" w14:paraId="3AADCF7C" wp14:textId="7110EAA3">
      <w:r w:rsidRPr="0EAADCBE" w:rsidR="0EAADCBE">
        <w:rPr>
          <w:rFonts w:ascii="Consolas" w:hAnsi="Consolas" w:eastAsia="Consolas" w:cs="Consolas"/>
        </w:rPr>
        <w:t xml:space="preserve">      gaits[leg].z = 0;                                                 //   = speed*cycleTime*pushSteps/stepsInCycle*pushSteps</w:t>
      </w:r>
    </w:p>
    <w:p xmlns:wp14="http://schemas.microsoft.com/office/word/2010/wordml" w:rsidR="005C50AB" w:rsidP="005C50AB" w:rsidRDefault="005C50AB" w14:paraId="17E5B523" wp14:textId="048285AF">
      <w:r w:rsidRPr="0EAADCBE" w:rsidR="0EAADCBE">
        <w:rPr>
          <w:rFonts w:ascii="Consolas" w:hAnsi="Consolas" w:eastAsia="Consolas" w:cs="Consolas"/>
        </w:rPr>
        <w:t xml:space="preserve">      gaits[leg].r = gaits[leg].r - (Rspeed*cycleTime)/stepsInCycle;    //   = speed*cycleTime/stepsInCycle</w:t>
      </w:r>
    </w:p>
    <w:p xmlns:wp14="http://schemas.microsoft.com/office/word/2010/wordml" w:rsidR="005C50AB" w:rsidP="005C50AB" w:rsidRDefault="005C50AB" w14:paraId="23E27898" wp14:textId="1A2208E4">
      <w:r w:rsidRPr="0EAADCBE" w:rsidR="0EAADCBE">
        <w:rPr>
          <w:rFonts w:ascii="Consolas" w:hAnsi="Consolas" w:eastAsia="Consolas" w:cs="Consolas"/>
        </w:rPr>
        <w:t xml:space="preserve">    }</w:t>
      </w:r>
    </w:p>
    <w:p xmlns:wp14="http://schemas.microsoft.com/office/word/2010/wordml" w:rsidR="005C50AB" w:rsidP="005C50AB" w:rsidRDefault="005C50AB" w14:paraId="2D03A481" wp14:textId="7398F130">
      <w:r w:rsidRPr="0EAADCBE" w:rsidR="0EAADCBE">
        <w:rPr>
          <w:rFonts w:ascii="Consolas" w:hAnsi="Consolas" w:eastAsia="Consolas" w:cs="Consolas"/>
        </w:rPr>
        <w:t xml:space="preserve">  }else{ // stopped</w:t>
      </w:r>
    </w:p>
    <w:p xmlns:wp14="http://schemas.microsoft.com/office/word/2010/wordml" w:rsidR="005C50AB" w:rsidP="005C50AB" w:rsidRDefault="005C50AB" w14:paraId="76719D7C" wp14:textId="05CF0A56">
      <w:r w:rsidRPr="0EAADCBE" w:rsidR="0EAADCBE">
        <w:rPr>
          <w:rFonts w:ascii="Consolas" w:hAnsi="Consolas" w:eastAsia="Consolas" w:cs="Consolas"/>
        </w:rPr>
        <w:t xml:space="preserve">    gaits[leg].z = 0;</w:t>
      </w:r>
    </w:p>
    <w:p xmlns:wp14="http://schemas.microsoft.com/office/word/2010/wordml" w:rsidR="005C50AB" w:rsidP="005C50AB" w:rsidRDefault="005C50AB" w14:paraId="48940974" wp14:textId="200F1B9C">
      <w:r w:rsidRPr="0EAADCBE" w:rsidR="0EAADCBE">
        <w:rPr>
          <w:rFonts w:ascii="Consolas" w:hAnsi="Consolas" w:eastAsia="Consolas" w:cs="Consolas"/>
        </w:rPr>
        <w:t xml:space="preserve">  }</w:t>
      </w:r>
    </w:p>
    <w:p xmlns:wp14="http://schemas.microsoft.com/office/word/2010/wordml" w:rsidR="005C50AB" w:rsidP="005C50AB" w:rsidRDefault="005C50AB" w14:paraId="4449BB2F" wp14:textId="0AD31283">
      <w:r w:rsidRPr="0EAADCBE" w:rsidR="0EAADCBE">
        <w:rPr>
          <w:rFonts w:ascii="Consolas" w:hAnsi="Consolas" w:eastAsia="Consolas" w:cs="Consolas"/>
        </w:rPr>
        <w:t xml:space="preserve">  return gaits[leg];</w:t>
      </w:r>
    </w:p>
    <w:p xmlns:wp14="http://schemas.microsoft.com/office/word/2010/wordml" w:rsidR="005C50AB" w:rsidP="005C50AB" w:rsidRDefault="005C50AB" w14:paraId="1D09EE87" wp14:textId="3201C002">
      <w:r w:rsidRPr="0EAADCBE" w:rsidR="0EAADCBE">
        <w:rPr>
          <w:rFonts w:ascii="Consolas" w:hAnsi="Consolas" w:eastAsia="Consolas" w:cs="Consolas"/>
        </w:rPr>
        <w:t>}</w:t>
      </w:r>
    </w:p>
    <w:p xmlns:wp14="http://schemas.microsoft.com/office/word/2010/wordml" w:rsidR="005C50AB" w:rsidP="005C50AB" w:rsidRDefault="005C50AB" w14:paraId="38E71272" wp14:textId="77777777"/>
    <w:p xmlns:wp14="http://schemas.microsoft.com/office/word/2010/wordml" w:rsidR="005C50AB" w:rsidP="005C50AB" w:rsidRDefault="005C50AB" w14:paraId="2D76650E" wp14:textId="71178FB6">
      <w:r w:rsidRPr="0EAADCBE" w:rsidR="0EAADCBE">
        <w:rPr>
          <w:rFonts w:ascii="Consolas" w:hAnsi="Consolas" w:eastAsia="Consolas" w:cs="Consolas"/>
        </w:rPr>
        <w:t>int currentGait = -1;</w:t>
      </w:r>
    </w:p>
    <w:p xmlns:wp14="http://schemas.microsoft.com/office/word/2010/wordml" w:rsidR="005C50AB" w:rsidP="005C50AB" w:rsidRDefault="005C50AB" w14:paraId="26B55FAA" wp14:textId="77777777"/>
    <w:p xmlns:wp14="http://schemas.microsoft.com/office/word/2010/wordml" w:rsidR="005C50AB" w:rsidP="005C50AB" w:rsidRDefault="005C50AB" w14:paraId="38FE5F28" wp14:textId="743EF35D">
      <w:r w:rsidRPr="0EAADCBE" w:rsidR="0EAADCBE">
        <w:rPr>
          <w:rFonts w:ascii="Consolas" w:hAnsi="Consolas" w:eastAsia="Consolas" w:cs="Consolas"/>
        </w:rPr>
        <w:t>void gaitSelect(int GaitType){</w:t>
      </w:r>
    </w:p>
    <w:p xmlns:wp14="http://schemas.microsoft.com/office/word/2010/wordml" w:rsidR="005C50AB" w:rsidP="005C50AB" w:rsidRDefault="005C50AB" w14:paraId="2F8E1229" wp14:textId="0A5CDC3C">
      <w:r w:rsidRPr="0EAADCBE" w:rsidR="0EAADCBE">
        <w:rPr>
          <w:rFonts w:ascii="Consolas" w:hAnsi="Consolas" w:eastAsia="Consolas" w:cs="Consolas"/>
        </w:rPr>
        <w:t xml:space="preserve">  if(GaitType == currentGait)</w:t>
      </w:r>
    </w:p>
    <w:p xmlns:wp14="http://schemas.microsoft.com/office/word/2010/wordml" w:rsidR="005C50AB" w:rsidP="005C50AB" w:rsidRDefault="005C50AB" w14:paraId="7F1DF898" wp14:textId="2CB8386A">
      <w:r w:rsidRPr="0EAADCBE" w:rsidR="0EAADCBE">
        <w:rPr>
          <w:rFonts w:ascii="Consolas" w:hAnsi="Consolas" w:eastAsia="Consolas" w:cs="Consolas"/>
        </w:rPr>
        <w:t xml:space="preserve">    return;</w:t>
      </w:r>
    </w:p>
    <w:p xmlns:wp14="http://schemas.microsoft.com/office/word/2010/wordml" w:rsidR="005C50AB" w:rsidP="005C50AB" w:rsidRDefault="005C50AB" w14:paraId="14685D85" wp14:textId="136FD665">
      <w:r w:rsidRPr="0EAADCBE" w:rsidR="0EAADCBE">
        <w:rPr>
          <w:rFonts w:ascii="Consolas" w:hAnsi="Consolas" w:eastAsia="Consolas" w:cs="Consolas"/>
        </w:rPr>
        <w:t xml:space="preserve">  currentGait = GaitType;</w:t>
      </w:r>
    </w:p>
    <w:p xmlns:wp14="http://schemas.microsoft.com/office/word/2010/wordml" w:rsidR="005C50AB" w:rsidP="005C50AB" w:rsidRDefault="005C50AB" w14:paraId="7E0BB4D2" wp14:textId="2FF3002B">
      <w:r w:rsidRPr="0EAADCBE" w:rsidR="0EAADCBE">
        <w:rPr>
          <w:rFonts w:ascii="Consolas" w:hAnsi="Consolas" w:eastAsia="Consolas" w:cs="Consolas"/>
        </w:rPr>
        <w:t xml:space="preserve">  tranTime = STD_TRANSITION;</w:t>
      </w:r>
    </w:p>
    <w:p xmlns:wp14="http://schemas.microsoft.com/office/word/2010/wordml" w:rsidR="005C50AB" w:rsidP="005C50AB" w:rsidRDefault="005C50AB" w14:paraId="6DB317AB" wp14:textId="3BAB1BF3">
      <w:r w:rsidRPr="0EAADCBE" w:rsidR="0EAADCBE">
        <w:rPr>
          <w:rFonts w:ascii="Consolas" w:hAnsi="Consolas" w:eastAsia="Consolas" w:cs="Consolas"/>
        </w:rPr>
        <w:t xml:space="preserve">  cycleTime = 0;</w:t>
      </w:r>
    </w:p>
    <w:p xmlns:wp14="http://schemas.microsoft.com/office/word/2010/wordml" w:rsidR="005C50AB" w:rsidP="005C50AB" w:rsidRDefault="005C50AB" w14:paraId="4D6030BA" wp14:textId="4440725D">
      <w:r w:rsidRPr="0EAADCBE" w:rsidR="0EAADCBE">
        <w:rPr>
          <w:rFonts w:ascii="Consolas" w:hAnsi="Consolas" w:eastAsia="Consolas" w:cs="Consolas"/>
        </w:rPr>
        <w:t xml:space="preserve">  // simple ripple, 12 steps</w:t>
      </w:r>
    </w:p>
    <w:p xmlns:wp14="http://schemas.microsoft.com/office/word/2010/wordml" w:rsidR="005C50AB" w:rsidP="005C50AB" w:rsidRDefault="005C50AB" w14:paraId="1B0781DB" wp14:textId="3CB52CF4">
      <w:r w:rsidRPr="0EAADCBE" w:rsidR="0EAADCBE">
        <w:rPr>
          <w:rFonts w:ascii="Consolas" w:hAnsi="Consolas" w:eastAsia="Consolas" w:cs="Consolas"/>
        </w:rPr>
        <w:t xml:space="preserve">  if(GaitType == RIPPLE){        </w:t>
      </w:r>
    </w:p>
    <w:p xmlns:wp14="http://schemas.microsoft.com/office/word/2010/wordml" w:rsidR="005C50AB" w:rsidP="005C50AB" w:rsidRDefault="005C50AB" w14:paraId="33E7CD04" wp14:textId="4BB12909">
      <w:r w:rsidRPr="0EAADCBE" w:rsidR="0EAADCBE">
        <w:rPr>
          <w:rFonts w:ascii="Consolas" w:hAnsi="Consolas" w:eastAsia="Consolas" w:cs="Consolas"/>
        </w:rPr>
        <w:t xml:space="preserve">    gaitGen = &amp;DefaultGaitGen;</w:t>
      </w:r>
    </w:p>
    <w:p xmlns:wp14="http://schemas.microsoft.com/office/word/2010/wordml" w:rsidR="005C50AB" w:rsidP="005C50AB" w:rsidRDefault="005C50AB" w14:paraId="34C9AE4E" wp14:textId="5C71B401">
      <w:r w:rsidRPr="0EAADCBE" w:rsidR="0EAADCBE">
        <w:rPr>
          <w:rFonts w:ascii="Consolas" w:hAnsi="Consolas" w:eastAsia="Consolas" w:cs="Consolas"/>
        </w:rPr>
        <w:t xml:space="preserve">    gaitSetup = &amp;DefaultGaitSetup;</w:t>
      </w:r>
    </w:p>
    <w:p xmlns:wp14="http://schemas.microsoft.com/office/word/2010/wordml" w:rsidR="005C50AB" w:rsidP="005C50AB" w:rsidRDefault="005C50AB" w14:paraId="7E666A88" wp14:textId="6290FDF6">
      <w:r w:rsidRPr="0EAADCBE" w:rsidR="0EAADCBE">
        <w:rPr>
          <w:rFonts w:ascii="Consolas" w:hAnsi="Consolas" w:eastAsia="Consolas" w:cs="Consolas"/>
        </w:rPr>
        <w:t xml:space="preserve">    gaitLegNo[RIGHT_FRONT] = 0;</w:t>
      </w:r>
    </w:p>
    <w:p xmlns:wp14="http://schemas.microsoft.com/office/word/2010/wordml" w:rsidR="005C50AB" w:rsidP="005C50AB" w:rsidRDefault="005C50AB" w14:paraId="395C60AD" wp14:textId="453FDECF">
      <w:r w:rsidRPr="0EAADCBE" w:rsidR="0EAADCBE">
        <w:rPr>
          <w:rFonts w:ascii="Consolas" w:hAnsi="Consolas" w:eastAsia="Consolas" w:cs="Consolas"/>
        </w:rPr>
        <w:t xml:space="preserve">    gaitLegNo[LEFT_REAR] = 2;</w:t>
      </w:r>
    </w:p>
    <w:p xmlns:wp14="http://schemas.microsoft.com/office/word/2010/wordml" w:rsidR="005C50AB" w:rsidP="005C50AB" w:rsidRDefault="005C50AB" w14:paraId="7B413F89" wp14:textId="61250ED5">
      <w:r w:rsidRPr="0EAADCBE" w:rsidR="0EAADCBE">
        <w:rPr>
          <w:rFonts w:ascii="Consolas" w:hAnsi="Consolas" w:eastAsia="Consolas" w:cs="Consolas"/>
        </w:rPr>
        <w:t xml:space="preserve">    gaitLegNo[LEFT_MIDDLE] = 4;</w:t>
      </w:r>
    </w:p>
    <w:p xmlns:wp14="http://schemas.microsoft.com/office/word/2010/wordml" w:rsidR="005C50AB" w:rsidP="005C50AB" w:rsidRDefault="005C50AB" w14:paraId="7DB0DD69" wp14:textId="26B6F2FD">
      <w:r w:rsidRPr="0EAADCBE" w:rsidR="0EAADCBE">
        <w:rPr>
          <w:rFonts w:ascii="Consolas" w:hAnsi="Consolas" w:eastAsia="Consolas" w:cs="Consolas"/>
        </w:rPr>
        <w:t xml:space="preserve">    gaitLegNo[LEFT_FRONT] = 6;</w:t>
      </w:r>
    </w:p>
    <w:p xmlns:wp14="http://schemas.microsoft.com/office/word/2010/wordml" w:rsidR="005C50AB" w:rsidP="005C50AB" w:rsidRDefault="005C50AB" w14:paraId="15DA4454" wp14:textId="1E0A8179">
      <w:r w:rsidRPr="0EAADCBE" w:rsidR="0EAADCBE">
        <w:rPr>
          <w:rFonts w:ascii="Consolas" w:hAnsi="Consolas" w:eastAsia="Consolas" w:cs="Consolas"/>
        </w:rPr>
        <w:t xml:space="preserve">    gaitLegNo[RIGHT_REAR] = 8;</w:t>
      </w:r>
    </w:p>
    <w:p xmlns:wp14="http://schemas.microsoft.com/office/word/2010/wordml" w:rsidR="005C50AB" w:rsidP="005C50AB" w:rsidRDefault="005C50AB" w14:paraId="33371E22" wp14:textId="2B5E140C">
      <w:r w:rsidRPr="0EAADCBE" w:rsidR="0EAADCBE">
        <w:rPr>
          <w:rFonts w:ascii="Consolas" w:hAnsi="Consolas" w:eastAsia="Consolas" w:cs="Consolas"/>
        </w:rPr>
        <w:t xml:space="preserve">    gaitLegNo[RIGHT_MIDDLE] = 10;</w:t>
      </w:r>
    </w:p>
    <w:p xmlns:wp14="http://schemas.microsoft.com/office/word/2010/wordml" w:rsidR="005C50AB" w:rsidP="005C50AB" w:rsidRDefault="005C50AB" w14:paraId="1343E7F5" wp14:textId="73EA676A">
      <w:r w:rsidRPr="0EAADCBE" w:rsidR="0EAADCBE">
        <w:rPr>
          <w:rFonts w:ascii="Consolas" w:hAnsi="Consolas" w:eastAsia="Consolas" w:cs="Consolas"/>
        </w:rPr>
        <w:t xml:space="preserve">    pushSteps = 10;</w:t>
      </w:r>
    </w:p>
    <w:p xmlns:wp14="http://schemas.microsoft.com/office/word/2010/wordml" w:rsidR="005C50AB" w:rsidP="005C50AB" w:rsidRDefault="005C50AB" w14:paraId="1E75CF46" wp14:textId="426D926C">
      <w:r w:rsidRPr="0EAADCBE" w:rsidR="0EAADCBE">
        <w:rPr>
          <w:rFonts w:ascii="Consolas" w:hAnsi="Consolas" w:eastAsia="Consolas" w:cs="Consolas"/>
        </w:rPr>
        <w:t xml:space="preserve">    stepsInCycle = 12;</w:t>
      </w:r>
    </w:p>
    <w:p xmlns:wp14="http://schemas.microsoft.com/office/word/2010/wordml" w:rsidR="005C50AB" w:rsidP="005C50AB" w:rsidRDefault="005C50AB" w14:paraId="63DD1C0E" wp14:textId="62BD65AD">
      <w:r w:rsidRPr="0EAADCBE" w:rsidR="0EAADCBE">
        <w:rPr>
          <w:rFonts w:ascii="Consolas" w:hAnsi="Consolas" w:eastAsia="Consolas" w:cs="Consolas"/>
        </w:rPr>
        <w:t xml:space="preserve">  }else if(GaitType == RIPPLE_SMOOTH){    </w:t>
      </w:r>
    </w:p>
    <w:p xmlns:wp14="http://schemas.microsoft.com/office/word/2010/wordml" w:rsidR="005C50AB" w:rsidP="005C50AB" w:rsidRDefault="005C50AB" w14:paraId="18380B9E" wp14:textId="6A4ADE4D">
      <w:r w:rsidRPr="0EAADCBE" w:rsidR="0EAADCBE">
        <w:rPr>
          <w:rFonts w:ascii="Consolas" w:hAnsi="Consolas" w:eastAsia="Consolas" w:cs="Consolas"/>
        </w:rPr>
        <w:t xml:space="preserve">    gaitGen = &amp;SmoothGaitGen;</w:t>
      </w:r>
    </w:p>
    <w:p xmlns:wp14="http://schemas.microsoft.com/office/word/2010/wordml" w:rsidR="005C50AB" w:rsidP="005C50AB" w:rsidRDefault="005C50AB" w14:paraId="1D0DCE22" wp14:textId="0BABD80D">
      <w:r w:rsidRPr="0EAADCBE" w:rsidR="0EAADCBE">
        <w:rPr>
          <w:rFonts w:ascii="Consolas" w:hAnsi="Consolas" w:eastAsia="Consolas" w:cs="Consolas"/>
        </w:rPr>
        <w:t xml:space="preserve">    gaitSetup = &amp;DefaultGaitSetup;</w:t>
      </w:r>
    </w:p>
    <w:p xmlns:wp14="http://schemas.microsoft.com/office/word/2010/wordml" w:rsidR="005C50AB" w:rsidP="005C50AB" w:rsidRDefault="005C50AB" w14:paraId="54A45D61" wp14:textId="3EE42160">
      <w:r w:rsidRPr="0EAADCBE" w:rsidR="0EAADCBE">
        <w:rPr>
          <w:rFonts w:ascii="Consolas" w:hAnsi="Consolas" w:eastAsia="Consolas" w:cs="Consolas"/>
        </w:rPr>
        <w:t xml:space="preserve">    gaitLegNo[RIGHT_FRONT] = 0;</w:t>
      </w:r>
    </w:p>
    <w:p xmlns:wp14="http://schemas.microsoft.com/office/word/2010/wordml" w:rsidR="005C50AB" w:rsidP="005C50AB" w:rsidRDefault="005C50AB" w14:paraId="482E9159" wp14:textId="0E3CE14F">
      <w:r w:rsidRPr="0EAADCBE" w:rsidR="0EAADCBE">
        <w:rPr>
          <w:rFonts w:ascii="Consolas" w:hAnsi="Consolas" w:eastAsia="Consolas" w:cs="Consolas"/>
        </w:rPr>
        <w:t xml:space="preserve">    gaitLegNo[LEFT_REAR] = 4;</w:t>
      </w:r>
    </w:p>
    <w:p xmlns:wp14="http://schemas.microsoft.com/office/word/2010/wordml" w:rsidR="005C50AB" w:rsidP="005C50AB" w:rsidRDefault="005C50AB" w14:paraId="65AB6723" wp14:textId="1A078CF4">
      <w:r w:rsidRPr="0EAADCBE" w:rsidR="0EAADCBE">
        <w:rPr>
          <w:rFonts w:ascii="Consolas" w:hAnsi="Consolas" w:eastAsia="Consolas" w:cs="Consolas"/>
        </w:rPr>
        <w:t xml:space="preserve">    gaitLegNo[LEFT_MIDDLE] = 8;</w:t>
      </w:r>
    </w:p>
    <w:p xmlns:wp14="http://schemas.microsoft.com/office/word/2010/wordml" w:rsidR="005C50AB" w:rsidP="005C50AB" w:rsidRDefault="005C50AB" w14:paraId="4118ABA1" wp14:textId="6A29B7AD">
      <w:r w:rsidRPr="0EAADCBE" w:rsidR="0EAADCBE">
        <w:rPr>
          <w:rFonts w:ascii="Consolas" w:hAnsi="Consolas" w:eastAsia="Consolas" w:cs="Consolas"/>
        </w:rPr>
        <w:t xml:space="preserve">    gaitLegNo[LEFT_FRONT] = 12;</w:t>
      </w:r>
    </w:p>
    <w:p xmlns:wp14="http://schemas.microsoft.com/office/word/2010/wordml" w:rsidR="005C50AB" w:rsidP="005C50AB" w:rsidRDefault="005C50AB" w14:paraId="7337ABBA" wp14:textId="28117074">
      <w:r w:rsidRPr="0EAADCBE" w:rsidR="0EAADCBE">
        <w:rPr>
          <w:rFonts w:ascii="Consolas" w:hAnsi="Consolas" w:eastAsia="Consolas" w:cs="Consolas"/>
        </w:rPr>
        <w:t xml:space="preserve">    gaitLegNo[RIGHT_REAR] = 16;</w:t>
      </w:r>
    </w:p>
    <w:p xmlns:wp14="http://schemas.microsoft.com/office/word/2010/wordml" w:rsidR="005C50AB" w:rsidP="005C50AB" w:rsidRDefault="005C50AB" w14:paraId="69C16943" wp14:textId="1B8A1410">
      <w:r w:rsidRPr="0EAADCBE" w:rsidR="0EAADCBE">
        <w:rPr>
          <w:rFonts w:ascii="Consolas" w:hAnsi="Consolas" w:eastAsia="Consolas" w:cs="Consolas"/>
        </w:rPr>
        <w:t xml:space="preserve">    gaitLegNo[RIGHT_MIDDLE] = 20;</w:t>
      </w:r>
    </w:p>
    <w:p xmlns:wp14="http://schemas.microsoft.com/office/word/2010/wordml" w:rsidR="005C50AB" w:rsidP="005C50AB" w:rsidRDefault="005C50AB" w14:paraId="52557BBC" wp14:textId="0DE510DE">
      <w:r w:rsidRPr="0EAADCBE" w:rsidR="0EAADCBE">
        <w:rPr>
          <w:rFonts w:ascii="Consolas" w:hAnsi="Consolas" w:eastAsia="Consolas" w:cs="Consolas"/>
        </w:rPr>
        <w:t xml:space="preserve">    pushSteps = 20;</w:t>
      </w:r>
    </w:p>
    <w:p xmlns:wp14="http://schemas.microsoft.com/office/word/2010/wordml" w:rsidR="005C50AB" w:rsidP="005C50AB" w:rsidRDefault="005C50AB" w14:paraId="6B42523B" wp14:textId="5280849E">
      <w:r w:rsidRPr="0EAADCBE" w:rsidR="0EAADCBE">
        <w:rPr>
          <w:rFonts w:ascii="Consolas" w:hAnsi="Consolas" w:eastAsia="Consolas" w:cs="Consolas"/>
        </w:rPr>
        <w:t xml:space="preserve">    stepsInCycle = 24;</w:t>
      </w:r>
    </w:p>
    <w:p xmlns:wp14="http://schemas.microsoft.com/office/word/2010/wordml" w:rsidR="005C50AB" w:rsidP="005C50AB" w:rsidRDefault="005C50AB" w14:paraId="67FA6CCC" wp14:textId="00C5FD2E">
      <w:r w:rsidRPr="0EAADCBE" w:rsidR="0EAADCBE">
        <w:rPr>
          <w:rFonts w:ascii="Consolas" w:hAnsi="Consolas" w:eastAsia="Consolas" w:cs="Consolas"/>
        </w:rPr>
        <w:t xml:space="preserve">    tranTime = 65;</w:t>
      </w:r>
    </w:p>
    <w:p xmlns:wp14="http://schemas.microsoft.com/office/word/2010/wordml" w:rsidR="005C50AB" w:rsidP="005C50AB" w:rsidRDefault="005C50AB" w14:paraId="2753D889" wp14:textId="1E13690B">
      <w:r w:rsidRPr="0EAADCBE" w:rsidR="0EAADCBE">
        <w:rPr>
          <w:rFonts w:ascii="Consolas" w:hAnsi="Consolas" w:eastAsia="Consolas" w:cs="Consolas"/>
        </w:rPr>
        <w:t xml:space="preserve">  }else if(GaitType == AMBLE_SMOOTH){    </w:t>
      </w:r>
    </w:p>
    <w:p xmlns:wp14="http://schemas.microsoft.com/office/word/2010/wordml" w:rsidR="005C50AB" w:rsidP="005C50AB" w:rsidRDefault="005C50AB" w14:paraId="7EBDB873" wp14:textId="072E36FD">
      <w:r w:rsidRPr="0EAADCBE" w:rsidR="0EAADCBE">
        <w:rPr>
          <w:rFonts w:ascii="Consolas" w:hAnsi="Consolas" w:eastAsia="Consolas" w:cs="Consolas"/>
        </w:rPr>
        <w:t xml:space="preserve">    gaitGen = &amp;SmoothGaitGen;</w:t>
      </w:r>
    </w:p>
    <w:p xmlns:wp14="http://schemas.microsoft.com/office/word/2010/wordml" w:rsidR="005C50AB" w:rsidP="005C50AB" w:rsidRDefault="005C50AB" w14:paraId="0CFB7F73" wp14:textId="1E201FD4">
      <w:r w:rsidRPr="0EAADCBE" w:rsidR="0EAADCBE">
        <w:rPr>
          <w:rFonts w:ascii="Consolas" w:hAnsi="Consolas" w:eastAsia="Consolas" w:cs="Consolas"/>
        </w:rPr>
        <w:t xml:space="preserve">    gaitSetup = &amp;DefaultGaitSetup;</w:t>
      </w:r>
    </w:p>
    <w:p xmlns:wp14="http://schemas.microsoft.com/office/word/2010/wordml" w:rsidR="005C50AB" w:rsidP="005C50AB" w:rsidRDefault="005C50AB" w14:paraId="2AF65937" wp14:textId="068D631E">
      <w:r w:rsidRPr="0EAADCBE" w:rsidR="0EAADCBE">
        <w:rPr>
          <w:rFonts w:ascii="Consolas" w:hAnsi="Consolas" w:eastAsia="Consolas" w:cs="Consolas"/>
        </w:rPr>
        <w:t xml:space="preserve">    gaitLegNo[RIGHT_FRONT] = 0;</w:t>
      </w:r>
    </w:p>
    <w:p xmlns:wp14="http://schemas.microsoft.com/office/word/2010/wordml" w:rsidR="005C50AB" w:rsidP="005C50AB" w:rsidRDefault="005C50AB" w14:paraId="15748379" wp14:textId="6C342F5A">
      <w:r w:rsidRPr="0EAADCBE" w:rsidR="0EAADCBE">
        <w:rPr>
          <w:rFonts w:ascii="Consolas" w:hAnsi="Consolas" w:eastAsia="Consolas" w:cs="Consolas"/>
        </w:rPr>
        <w:t xml:space="preserve">    gaitLegNo[LEFT_REAR] = 0;</w:t>
      </w:r>
    </w:p>
    <w:p xmlns:wp14="http://schemas.microsoft.com/office/word/2010/wordml" w:rsidR="005C50AB" w:rsidP="005C50AB" w:rsidRDefault="005C50AB" w14:paraId="12D46228" wp14:textId="34B18CB4">
      <w:r w:rsidRPr="0EAADCBE" w:rsidR="0EAADCBE">
        <w:rPr>
          <w:rFonts w:ascii="Consolas" w:hAnsi="Consolas" w:eastAsia="Consolas" w:cs="Consolas"/>
        </w:rPr>
        <w:t xml:space="preserve">    gaitLegNo[LEFT_FRONT] = 4;</w:t>
      </w:r>
    </w:p>
    <w:p xmlns:wp14="http://schemas.microsoft.com/office/word/2010/wordml" w:rsidR="005C50AB" w:rsidP="005C50AB" w:rsidRDefault="005C50AB" w14:paraId="07DD32C2" wp14:textId="446BBBC0">
      <w:r w:rsidRPr="0EAADCBE" w:rsidR="0EAADCBE">
        <w:rPr>
          <w:rFonts w:ascii="Consolas" w:hAnsi="Consolas" w:eastAsia="Consolas" w:cs="Consolas"/>
        </w:rPr>
        <w:t xml:space="preserve">    gaitLegNo[RIGHT_REAR] = 4;</w:t>
      </w:r>
    </w:p>
    <w:p xmlns:wp14="http://schemas.microsoft.com/office/word/2010/wordml" w:rsidR="005C50AB" w:rsidP="005C50AB" w:rsidRDefault="005C50AB" w14:paraId="51C847DC" wp14:textId="5D34E951">
      <w:r w:rsidRPr="0EAADCBE" w:rsidR="0EAADCBE">
        <w:rPr>
          <w:rFonts w:ascii="Consolas" w:hAnsi="Consolas" w:eastAsia="Consolas" w:cs="Consolas"/>
        </w:rPr>
        <w:t xml:space="preserve">    gaitLegNo[RIGHT_MIDDLE] = 8;</w:t>
      </w:r>
    </w:p>
    <w:p xmlns:wp14="http://schemas.microsoft.com/office/word/2010/wordml" w:rsidR="005C50AB" w:rsidP="005C50AB" w:rsidRDefault="005C50AB" w14:paraId="39044788" wp14:textId="16F51C79">
      <w:r w:rsidRPr="0EAADCBE" w:rsidR="0EAADCBE">
        <w:rPr>
          <w:rFonts w:ascii="Consolas" w:hAnsi="Consolas" w:eastAsia="Consolas" w:cs="Consolas"/>
        </w:rPr>
        <w:t xml:space="preserve">    gaitLegNo[LEFT_MIDDLE] = 8;</w:t>
      </w:r>
    </w:p>
    <w:p xmlns:wp14="http://schemas.microsoft.com/office/word/2010/wordml" w:rsidR="005C50AB" w:rsidP="005C50AB" w:rsidRDefault="005C50AB" w14:paraId="63A8FF8F" wp14:textId="1C7B89CC">
      <w:r w:rsidRPr="0EAADCBE" w:rsidR="0EAADCBE">
        <w:rPr>
          <w:rFonts w:ascii="Consolas" w:hAnsi="Consolas" w:eastAsia="Consolas" w:cs="Consolas"/>
        </w:rPr>
        <w:t xml:space="preserve">    pushSteps = 8;</w:t>
      </w:r>
    </w:p>
    <w:p xmlns:wp14="http://schemas.microsoft.com/office/word/2010/wordml" w:rsidR="005C50AB" w:rsidP="005C50AB" w:rsidRDefault="005C50AB" w14:paraId="0E9954C4" wp14:textId="26845605">
      <w:r w:rsidRPr="0EAADCBE" w:rsidR="0EAADCBE">
        <w:rPr>
          <w:rFonts w:ascii="Consolas" w:hAnsi="Consolas" w:eastAsia="Consolas" w:cs="Consolas"/>
        </w:rPr>
        <w:t xml:space="preserve">    stepsInCycle = 12;</w:t>
      </w:r>
    </w:p>
    <w:p xmlns:wp14="http://schemas.microsoft.com/office/word/2010/wordml" w:rsidR="005C50AB" w:rsidP="005C50AB" w:rsidRDefault="005C50AB" w14:paraId="45CAC022" wp14:textId="32106941">
      <w:r w:rsidRPr="0EAADCBE" w:rsidR="0EAADCBE">
        <w:rPr>
          <w:rFonts w:ascii="Consolas" w:hAnsi="Consolas" w:eastAsia="Consolas" w:cs="Consolas"/>
        </w:rPr>
        <w:t xml:space="preserve">    tranTime = 65;</w:t>
      </w:r>
    </w:p>
    <w:p xmlns:wp14="http://schemas.microsoft.com/office/word/2010/wordml" w:rsidR="005C50AB" w:rsidP="005C50AB" w:rsidRDefault="005C50AB" w14:paraId="3ED7BF42" wp14:textId="38D46435">
      <w:r w:rsidRPr="0EAADCBE" w:rsidR="0EAADCBE">
        <w:rPr>
          <w:rFonts w:ascii="Consolas" w:hAnsi="Consolas" w:eastAsia="Consolas" w:cs="Consolas"/>
        </w:rPr>
        <w:t xml:space="preserve">  }else if(GaitType == AMBLE){</w:t>
      </w:r>
    </w:p>
    <w:p xmlns:wp14="http://schemas.microsoft.com/office/word/2010/wordml" w:rsidR="005C50AB" w:rsidP="005C50AB" w:rsidRDefault="005C50AB" w14:paraId="6075114B" wp14:textId="10EC7CE5">
      <w:r w:rsidRPr="0EAADCBE" w:rsidR="0EAADCBE">
        <w:rPr>
          <w:rFonts w:ascii="Consolas" w:hAnsi="Consolas" w:eastAsia="Consolas" w:cs="Consolas"/>
        </w:rPr>
        <w:t xml:space="preserve">    gaitGen = &amp;DefaultGaitGen;</w:t>
      </w:r>
    </w:p>
    <w:p xmlns:wp14="http://schemas.microsoft.com/office/word/2010/wordml" w:rsidR="005C50AB" w:rsidP="005C50AB" w:rsidRDefault="005C50AB" w14:paraId="3C4764F3" wp14:textId="6E9F6EB4">
      <w:r w:rsidRPr="0EAADCBE" w:rsidR="0EAADCBE">
        <w:rPr>
          <w:rFonts w:ascii="Consolas" w:hAnsi="Consolas" w:eastAsia="Consolas" w:cs="Consolas"/>
        </w:rPr>
        <w:t xml:space="preserve">    gaitSetup = &amp;DefaultGaitSetup;</w:t>
      </w:r>
    </w:p>
    <w:p xmlns:wp14="http://schemas.microsoft.com/office/word/2010/wordml" w:rsidR="005C50AB" w:rsidP="005C50AB" w:rsidRDefault="005C50AB" w14:paraId="5E895475" wp14:textId="798A30A0">
      <w:r w:rsidRPr="0EAADCBE" w:rsidR="0EAADCBE">
        <w:rPr>
          <w:rFonts w:ascii="Consolas" w:hAnsi="Consolas" w:eastAsia="Consolas" w:cs="Consolas"/>
        </w:rPr>
        <w:t xml:space="preserve">    gaitLegNo[RIGHT_FRONT] = 0;</w:t>
      </w:r>
    </w:p>
    <w:p xmlns:wp14="http://schemas.microsoft.com/office/word/2010/wordml" w:rsidR="005C50AB" w:rsidP="005C50AB" w:rsidRDefault="005C50AB" w14:paraId="28A1390E" wp14:textId="0FEBDBCE">
      <w:r w:rsidRPr="0EAADCBE" w:rsidR="0EAADCBE">
        <w:rPr>
          <w:rFonts w:ascii="Consolas" w:hAnsi="Consolas" w:eastAsia="Consolas" w:cs="Consolas"/>
        </w:rPr>
        <w:t xml:space="preserve">    gaitLegNo[LEFT_REAR] = 0;</w:t>
      </w:r>
    </w:p>
    <w:p xmlns:wp14="http://schemas.microsoft.com/office/word/2010/wordml" w:rsidR="005C50AB" w:rsidP="005C50AB" w:rsidRDefault="005C50AB" w14:paraId="2F52C717" wp14:textId="5DCB92B1">
      <w:r w:rsidRPr="0EAADCBE" w:rsidR="0EAADCBE">
        <w:rPr>
          <w:rFonts w:ascii="Consolas" w:hAnsi="Consolas" w:eastAsia="Consolas" w:cs="Consolas"/>
        </w:rPr>
        <w:t xml:space="preserve">    gaitLegNo[LEFT_FRONT] = 2;</w:t>
      </w:r>
    </w:p>
    <w:p xmlns:wp14="http://schemas.microsoft.com/office/word/2010/wordml" w:rsidR="005C50AB" w:rsidP="005C50AB" w:rsidRDefault="005C50AB" w14:paraId="60975928" wp14:textId="7C17876A">
      <w:r w:rsidRPr="0EAADCBE" w:rsidR="0EAADCBE">
        <w:rPr>
          <w:rFonts w:ascii="Consolas" w:hAnsi="Consolas" w:eastAsia="Consolas" w:cs="Consolas"/>
        </w:rPr>
        <w:t xml:space="preserve">    gaitLegNo[RIGHT_REAR] = 2;</w:t>
      </w:r>
    </w:p>
    <w:p xmlns:wp14="http://schemas.microsoft.com/office/word/2010/wordml" w:rsidR="005C50AB" w:rsidP="005C50AB" w:rsidRDefault="005C50AB" w14:paraId="155CEB52" wp14:textId="483ADD24">
      <w:r w:rsidRPr="0EAADCBE" w:rsidR="0EAADCBE">
        <w:rPr>
          <w:rFonts w:ascii="Consolas" w:hAnsi="Consolas" w:eastAsia="Consolas" w:cs="Consolas"/>
        </w:rPr>
        <w:t xml:space="preserve">    gaitLegNo[RIGHT_MIDDLE] = 4;</w:t>
      </w:r>
    </w:p>
    <w:p xmlns:wp14="http://schemas.microsoft.com/office/word/2010/wordml" w:rsidR="005C50AB" w:rsidP="005C50AB" w:rsidRDefault="005C50AB" w14:paraId="3105D33A" wp14:textId="11E4A2EB">
      <w:r w:rsidRPr="0EAADCBE" w:rsidR="0EAADCBE">
        <w:rPr>
          <w:rFonts w:ascii="Consolas" w:hAnsi="Consolas" w:eastAsia="Consolas" w:cs="Consolas"/>
        </w:rPr>
        <w:t xml:space="preserve">    gaitLegNo[LEFT_MIDDLE] = 4;</w:t>
      </w:r>
    </w:p>
    <w:p xmlns:wp14="http://schemas.microsoft.com/office/word/2010/wordml" w:rsidR="005C50AB" w:rsidP="005C50AB" w:rsidRDefault="005C50AB" w14:paraId="7E941F40" wp14:textId="5DA1892F">
      <w:r w:rsidRPr="0EAADCBE" w:rsidR="0EAADCBE">
        <w:rPr>
          <w:rFonts w:ascii="Consolas" w:hAnsi="Consolas" w:eastAsia="Consolas" w:cs="Consolas"/>
        </w:rPr>
        <w:t xml:space="preserve">    pushSteps = 4;</w:t>
      </w:r>
    </w:p>
    <w:p xmlns:wp14="http://schemas.microsoft.com/office/word/2010/wordml" w:rsidR="005C50AB" w:rsidP="005C50AB" w:rsidRDefault="005C50AB" w14:paraId="5509F663" wp14:textId="2815ACD5">
      <w:r w:rsidRPr="0EAADCBE" w:rsidR="0EAADCBE">
        <w:rPr>
          <w:rFonts w:ascii="Consolas" w:hAnsi="Consolas" w:eastAsia="Consolas" w:cs="Consolas"/>
        </w:rPr>
        <w:t xml:space="preserve">    stepsInCycle = 6;</w:t>
      </w:r>
    </w:p>
    <w:p xmlns:wp14="http://schemas.microsoft.com/office/word/2010/wordml" w:rsidR="005C50AB" w:rsidP="005C50AB" w:rsidRDefault="005C50AB" w14:paraId="153E5970" wp14:textId="47B6E1B4">
      <w:r w:rsidRPr="0EAADCBE" w:rsidR="0EAADCBE">
        <w:rPr>
          <w:rFonts w:ascii="Consolas" w:hAnsi="Consolas" w:eastAsia="Consolas" w:cs="Consolas"/>
        </w:rPr>
        <w:t xml:space="preserve">  }else if(GaitType == TRIPOD){</w:t>
      </w:r>
    </w:p>
    <w:p xmlns:wp14="http://schemas.microsoft.com/office/word/2010/wordml" w:rsidR="005C50AB" w:rsidP="005C50AB" w:rsidRDefault="005C50AB" w14:paraId="09A79188" wp14:textId="656BB7A9">
      <w:r w:rsidRPr="0EAADCBE" w:rsidR="0EAADCBE">
        <w:rPr>
          <w:rFonts w:ascii="Consolas" w:hAnsi="Consolas" w:eastAsia="Consolas" w:cs="Consolas"/>
        </w:rPr>
        <w:t xml:space="preserve">    gaitGen = &amp;DefaultGaitGen;</w:t>
      </w:r>
    </w:p>
    <w:p xmlns:wp14="http://schemas.microsoft.com/office/word/2010/wordml" w:rsidR="005C50AB" w:rsidP="005C50AB" w:rsidRDefault="005C50AB" w14:paraId="645A01C6" wp14:textId="355AD1FD">
      <w:r w:rsidRPr="0EAADCBE" w:rsidR="0EAADCBE">
        <w:rPr>
          <w:rFonts w:ascii="Consolas" w:hAnsi="Consolas" w:eastAsia="Consolas" w:cs="Consolas"/>
        </w:rPr>
        <w:t xml:space="preserve">    gaitSetup = &amp;DefaultGaitSetup;</w:t>
      </w:r>
    </w:p>
    <w:p xmlns:wp14="http://schemas.microsoft.com/office/word/2010/wordml" w:rsidR="005C50AB" w:rsidP="005C50AB" w:rsidRDefault="005C50AB" w14:paraId="675F80CF" wp14:textId="7C1FFAEC">
      <w:r w:rsidRPr="0EAADCBE" w:rsidR="0EAADCBE">
        <w:rPr>
          <w:rFonts w:ascii="Consolas" w:hAnsi="Consolas" w:eastAsia="Consolas" w:cs="Consolas"/>
        </w:rPr>
        <w:t xml:space="preserve">    gaitLegNo[RIGHT_FRONT] = 0;</w:t>
      </w:r>
    </w:p>
    <w:p xmlns:wp14="http://schemas.microsoft.com/office/word/2010/wordml" w:rsidR="005C50AB" w:rsidP="005C50AB" w:rsidRDefault="005C50AB" w14:paraId="19729175" wp14:textId="12B0AB76">
      <w:r w:rsidRPr="0EAADCBE" w:rsidR="0EAADCBE">
        <w:rPr>
          <w:rFonts w:ascii="Consolas" w:hAnsi="Consolas" w:eastAsia="Consolas" w:cs="Consolas"/>
        </w:rPr>
        <w:t xml:space="preserve">    gaitLegNo[LEFT_MIDDLE] = 0;</w:t>
      </w:r>
    </w:p>
    <w:p xmlns:wp14="http://schemas.microsoft.com/office/word/2010/wordml" w:rsidR="005C50AB" w:rsidP="005C50AB" w:rsidRDefault="005C50AB" w14:paraId="534FB1E3" wp14:textId="29461EB7">
      <w:r w:rsidRPr="0EAADCBE" w:rsidR="0EAADCBE">
        <w:rPr>
          <w:rFonts w:ascii="Consolas" w:hAnsi="Consolas" w:eastAsia="Consolas" w:cs="Consolas"/>
        </w:rPr>
        <w:t xml:space="preserve">    gaitLegNo[RIGHT_REAR] = 0;</w:t>
      </w:r>
    </w:p>
    <w:p xmlns:wp14="http://schemas.microsoft.com/office/word/2010/wordml" w:rsidR="005C50AB" w:rsidP="005C50AB" w:rsidRDefault="005C50AB" w14:paraId="0AD40918" wp14:textId="07E18FB7">
      <w:r w:rsidRPr="0EAADCBE" w:rsidR="0EAADCBE">
        <w:rPr>
          <w:rFonts w:ascii="Consolas" w:hAnsi="Consolas" w:eastAsia="Consolas" w:cs="Consolas"/>
        </w:rPr>
        <w:t xml:space="preserve">    gaitLegNo[LEFT_FRONT] = 2;</w:t>
      </w:r>
    </w:p>
    <w:p xmlns:wp14="http://schemas.microsoft.com/office/word/2010/wordml" w:rsidR="005C50AB" w:rsidP="005C50AB" w:rsidRDefault="005C50AB" w14:paraId="03F1AE68" wp14:textId="202107E3">
      <w:r w:rsidRPr="0EAADCBE" w:rsidR="0EAADCBE">
        <w:rPr>
          <w:rFonts w:ascii="Consolas" w:hAnsi="Consolas" w:eastAsia="Consolas" w:cs="Consolas"/>
        </w:rPr>
        <w:t xml:space="preserve">    gaitLegNo[RIGHT_MIDDLE] = 2;</w:t>
      </w:r>
    </w:p>
    <w:p xmlns:wp14="http://schemas.microsoft.com/office/word/2010/wordml" w:rsidR="005C50AB" w:rsidP="005C50AB" w:rsidRDefault="005C50AB" w14:paraId="7B0AB4FD" wp14:textId="365B617F">
      <w:r w:rsidRPr="0EAADCBE" w:rsidR="0EAADCBE">
        <w:rPr>
          <w:rFonts w:ascii="Consolas" w:hAnsi="Consolas" w:eastAsia="Consolas" w:cs="Consolas"/>
        </w:rPr>
        <w:t xml:space="preserve">    gaitLegNo[LEFT_REAR] = 2;</w:t>
      </w:r>
    </w:p>
    <w:p xmlns:wp14="http://schemas.microsoft.com/office/word/2010/wordml" w:rsidR="005C50AB" w:rsidP="005C50AB" w:rsidRDefault="005C50AB" w14:paraId="2FC52F9F" wp14:textId="6A34A855">
      <w:r w:rsidRPr="0EAADCBE" w:rsidR="0EAADCBE">
        <w:rPr>
          <w:rFonts w:ascii="Consolas" w:hAnsi="Consolas" w:eastAsia="Consolas" w:cs="Consolas"/>
        </w:rPr>
        <w:t xml:space="preserve">    pushSteps = 2;</w:t>
      </w:r>
    </w:p>
    <w:p xmlns:wp14="http://schemas.microsoft.com/office/word/2010/wordml" w:rsidR="005C50AB" w:rsidP="005C50AB" w:rsidRDefault="005C50AB" w14:paraId="4BED6037" wp14:textId="4AEB2BDB">
      <w:r w:rsidRPr="0EAADCBE" w:rsidR="0EAADCBE">
        <w:rPr>
          <w:rFonts w:ascii="Consolas" w:hAnsi="Consolas" w:eastAsia="Consolas" w:cs="Consolas"/>
        </w:rPr>
        <w:t xml:space="preserve">    stepsInCycle = 4;</w:t>
      </w:r>
    </w:p>
    <w:p xmlns:wp14="http://schemas.microsoft.com/office/word/2010/wordml" w:rsidR="005C50AB" w:rsidP="005C50AB" w:rsidRDefault="005C50AB" w14:paraId="0D75D5C5" wp14:textId="3E5E4AF6">
      <w:r w:rsidRPr="0EAADCBE" w:rsidR="0EAADCBE">
        <w:rPr>
          <w:rFonts w:ascii="Consolas" w:hAnsi="Consolas" w:eastAsia="Consolas" w:cs="Consolas"/>
        </w:rPr>
        <w:t xml:space="preserve">    tranTime = 65;</w:t>
      </w:r>
    </w:p>
    <w:p xmlns:wp14="http://schemas.microsoft.com/office/word/2010/wordml" w:rsidR="005C50AB" w:rsidP="005C50AB" w:rsidRDefault="005C50AB" w14:paraId="7FA8B214" wp14:textId="5B62C6F9">
      <w:r w:rsidRPr="0EAADCBE" w:rsidR="0EAADCBE">
        <w:rPr>
          <w:rFonts w:ascii="Consolas" w:hAnsi="Consolas" w:eastAsia="Consolas" w:cs="Consolas"/>
        </w:rPr>
        <w:t xml:space="preserve">  }</w:t>
      </w:r>
    </w:p>
    <w:p xmlns:wp14="http://schemas.microsoft.com/office/word/2010/wordml" w:rsidR="005C50AB" w:rsidP="005C50AB" w:rsidRDefault="005C50AB" w14:paraId="2C60E13A" wp14:textId="271FBEFB">
      <w:r w:rsidRPr="0EAADCBE" w:rsidR="0EAADCBE">
        <w:rPr>
          <w:rFonts w:ascii="Consolas" w:hAnsi="Consolas" w:eastAsia="Consolas" w:cs="Consolas"/>
        </w:rPr>
        <w:t xml:space="preserve">  if(cycleTime == 0)</w:t>
      </w:r>
    </w:p>
    <w:p xmlns:wp14="http://schemas.microsoft.com/office/word/2010/wordml" w:rsidR="005C50AB" w:rsidP="005C50AB" w:rsidRDefault="005C50AB" w14:paraId="504AE652" wp14:textId="5A97ABB7">
      <w:r w:rsidRPr="0EAADCBE" w:rsidR="0EAADCBE">
        <w:rPr>
          <w:rFonts w:ascii="Consolas" w:hAnsi="Consolas" w:eastAsia="Consolas" w:cs="Consolas"/>
        </w:rPr>
        <w:t xml:space="preserve">    cycleTime = (stepsInCycle*tranTime)/1000.0;</w:t>
      </w:r>
    </w:p>
    <w:p xmlns:wp14="http://schemas.microsoft.com/office/word/2010/wordml" w:rsidR="005C50AB" w:rsidP="005C50AB" w:rsidRDefault="005C50AB" w14:paraId="683C59F0" wp14:textId="3A82C3A2">
      <w:r w:rsidRPr="0EAADCBE" w:rsidR="0EAADCBE">
        <w:rPr>
          <w:rFonts w:ascii="Consolas" w:hAnsi="Consolas" w:eastAsia="Consolas" w:cs="Consolas"/>
        </w:rPr>
        <w:t xml:space="preserve">  step = 0;</w:t>
      </w:r>
    </w:p>
    <w:p xmlns:wp14="http://schemas.microsoft.com/office/word/2010/wordml" w:rsidR="005C50AB" w:rsidP="005C50AB" w:rsidRDefault="005C50AB" w14:paraId="0305E22C" wp14:textId="6958F4C4">
      <w:r w:rsidRPr="0EAADCBE" w:rsidR="0EAADCBE">
        <w:rPr>
          <w:rFonts w:ascii="Consolas" w:hAnsi="Consolas" w:eastAsia="Consolas" w:cs="Consolas"/>
        </w:rPr>
        <w:t>}</w:t>
      </w:r>
    </w:p>
    <w:p xmlns:wp14="http://schemas.microsoft.com/office/word/2010/wordml" w:rsidR="005C50AB" w:rsidP="005C50AB" w:rsidRDefault="005C50AB" w14:paraId="2B59EB60" wp14:textId="77777777"/>
    <w:p xmlns:wp14="http://schemas.microsoft.com/office/word/2010/wordml" w:rsidR="005C50AB" w:rsidP="005C50AB" w:rsidRDefault="005C50AB" w14:paraId="417BA018" wp14:textId="66F2584B">
      <w:r w:rsidRPr="0EAADCBE" w:rsidR="0EAADCBE">
        <w:rPr>
          <w:rFonts w:ascii="Consolas" w:hAnsi="Consolas" w:eastAsia="Consolas" w:cs="Consolas"/>
        </w:rPr>
        <w:t>ik_req_t (*gaitGen)(int leg) = &amp;DefaultGaitGen;</w:t>
      </w:r>
    </w:p>
    <w:p xmlns:wp14="http://schemas.microsoft.com/office/word/2010/wordml" w:rsidR="005C50AB" w:rsidP="005C50AB" w:rsidRDefault="005C50AB" w14:paraId="657187BD" wp14:textId="16B57E19">
      <w:r w:rsidRPr="0EAADCBE" w:rsidR="0EAADCBE">
        <w:rPr>
          <w:rFonts w:ascii="Consolas" w:hAnsi="Consolas" w:eastAsia="Consolas" w:cs="Consolas"/>
        </w:rPr>
        <w:t>void (*gaitSetup)() = &amp;DefaultGaitSetup;</w:t>
      </w:r>
    </w:p>
    <w:p xmlns:wp14="http://schemas.microsoft.com/office/word/2010/wordml" w:rsidR="005C50AB" w:rsidP="005C50AB" w:rsidRDefault="005C50AB" w14:paraId="00341C7F" wp14:textId="77777777"/>
    <w:p xmlns:wp14="http://schemas.microsoft.com/office/word/2010/wordml" w:rsidR="005C50AB" w:rsidP="005C50AB" w:rsidRDefault="005C50AB" w14:paraId="099EB6DA" wp14:textId="2B7875F3">
      <w:r w:rsidRPr="0EAADCBE" w:rsidR="0EAADCBE">
        <w:rPr>
          <w:rFonts w:ascii="Consolas" w:hAnsi="Consolas" w:eastAsia="Consolas" w:cs="Consolas"/>
        </w:rPr>
        <w:t>#endif</w:t>
      </w:r>
    </w:p>
    <w:sectPr w:rsidR="005C50A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0AB"/>
    <w:rsid w:val="002221C8"/>
    <w:rsid w:val="005C50AB"/>
    <w:rsid w:val="0EAAD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618FAD-A363-4516-9C43-722F43D4B240}"/>
  <w14:docId w14:val="7DD0D2AF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Theme="majorHAnsi" w:hAnsiTheme="majorHAnsi" w:eastAsiaTheme="majorEastAsia" w:cstheme="majorBidi"/>
      <w:color w:val="2E74B5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hAnsiTheme="majorHAnsi" w:eastAsiaTheme="majorEastAsia" w:cstheme="majorBidi"/>
      <w:color w:val="1F4D78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5B9BD5" w:themeColor="accent1" w:sz="4" w:space="10"/>
        <w:bottom w:val="single" w:color="5B9BD5" w:themeColor="accent1" w:sz="4" w:space="10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Single spaced (blank).dotx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Daniel Sun</dc:creator>
  <keywords/>
  <dc:description/>
  <lastModifiedBy>Daniel Sun</lastModifiedBy>
  <revision>2</revision>
  <dcterms:created xsi:type="dcterms:W3CDTF">2015-06-24T00:37:00.0000000Z</dcterms:created>
  <dcterms:modified xsi:type="dcterms:W3CDTF">2015-06-24T03:05:34.0478354Z</dcterms:modified>
  <version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